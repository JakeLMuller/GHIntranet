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28427" w14:textId="77777777" w:rsidR="00E263E9" w:rsidRDefault="00E263E9" w:rsidP="00E263E9"/>
    <w:p w14:paraId="5C595745" w14:textId="77777777" w:rsidR="00EA391A" w:rsidRPr="00BE1633" w:rsidRDefault="00681DAC" w:rsidP="00EA391A">
      <w:pPr>
        <w:spacing w:after="0" w:line="240" w:lineRule="auto"/>
        <w:jc w:val="center"/>
        <w:rPr>
          <w:b/>
        </w:rPr>
      </w:pPr>
      <w:r w:rsidRPr="00681DAC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59591F" wp14:editId="3700FDC9">
                <wp:simplePos x="0" y="0"/>
                <wp:positionH relativeFrom="column">
                  <wp:posOffset>5227320</wp:posOffset>
                </wp:positionH>
                <wp:positionV relativeFrom="paragraph">
                  <wp:posOffset>5715</wp:posOffset>
                </wp:positionV>
                <wp:extent cx="1209675" cy="508635"/>
                <wp:effectExtent l="0" t="0" r="28575" b="247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08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C5959CE" w14:textId="05EB414F" w:rsidR="00A2437F" w:rsidRDefault="00F13D71" w:rsidP="00EA391A">
                            <w:r w:rsidRPr="00F13D71">
                              <w:rPr>
                                <w:noProof/>
                              </w:rPr>
                              <w:drawing>
                                <wp:inline distT="0" distB="0" distL="0" distR="0" wp14:anchorId="1EC5F3CD" wp14:editId="7670C581">
                                  <wp:extent cx="1028700" cy="451893"/>
                                  <wp:effectExtent l="0" t="0" r="0" b="571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6707" cy="455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591F" id="Text Box 10" o:spid="_x0000_s1047" type="#_x0000_t202" style="position:absolute;left:0;text-align:left;margin-left:411.6pt;margin-top:.45pt;width:95.25pt;height:40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" fillcolor="window" strokeweight=".5pt">
                <v:textbox>
                  <w:txbxContent>
                    <w:p w14:paraId="5C5959CE" w14:textId="05EB414F" w:rsidR="00A2437F" w:rsidRDefault="00F13D71" w:rsidP="00EA391A">
                      <w:r w:rsidRPr="00F13D71">
                        <w:drawing>
                          <wp:inline distT="0" distB="0" distL="0" distR="0" wp14:anchorId="1EC5F3CD" wp14:editId="7670C581">
                            <wp:extent cx="1028700" cy="451893"/>
                            <wp:effectExtent l="0" t="0" r="0" b="571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6707" cy="455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A391A" w:rsidRPr="00BE1633">
        <w:rPr>
          <w:b/>
        </w:rPr>
        <w:t xml:space="preserve">Attachment </w:t>
      </w:r>
      <w:r w:rsidR="00A859D4">
        <w:rPr>
          <w:b/>
        </w:rPr>
        <w:t>E</w:t>
      </w:r>
    </w:p>
    <w:p w14:paraId="5C595747" w14:textId="6A658DC6" w:rsidR="00EA391A" w:rsidRPr="00681DAC" w:rsidRDefault="00EA391A" w:rsidP="00E263E9">
      <w:pPr>
        <w:spacing w:after="0" w:line="240" w:lineRule="auto"/>
        <w:ind w:left="-270"/>
        <w:rPr>
          <w:sz w:val="44"/>
          <w:szCs w:val="44"/>
        </w:rPr>
      </w:pPr>
      <w:r w:rsidRPr="00681DAC">
        <w:rPr>
          <w:sz w:val="44"/>
          <w:szCs w:val="44"/>
        </w:rPr>
        <w:t xml:space="preserve">Policy Submission &amp; </w:t>
      </w:r>
      <w:r w:rsidR="00E263E9">
        <w:rPr>
          <w:sz w:val="44"/>
          <w:szCs w:val="44"/>
        </w:rPr>
        <w:t>R</w:t>
      </w:r>
      <w:r w:rsidRPr="00681DAC">
        <w:rPr>
          <w:sz w:val="44"/>
          <w:szCs w:val="44"/>
        </w:rPr>
        <w:t>eview Checklist</w:t>
      </w:r>
    </w:p>
    <w:p w14:paraId="5C595748" w14:textId="77777777" w:rsidR="003F04D2" w:rsidRDefault="00035F0F" w:rsidP="00E263E9">
      <w:pPr>
        <w:spacing w:after="120" w:line="240" w:lineRule="auto"/>
        <w:ind w:left="-270"/>
      </w:pPr>
      <w:r>
        <w:t>Use this checklist when developing or revising a policy.  Be</w:t>
      </w:r>
      <w:r w:rsidR="00B57FF6">
        <w:t xml:space="preserve">fore submitting policy for </w:t>
      </w:r>
      <w:r w:rsidR="009B458F">
        <w:t xml:space="preserve">review &amp; posting, </w:t>
      </w:r>
      <w:r>
        <w:t xml:space="preserve">fill in the information requested in the white boxes; </w:t>
      </w:r>
      <w:r w:rsidR="00ED5CD8">
        <w:t>obtain Administrator</w:t>
      </w:r>
      <w:r w:rsidR="00057B3A">
        <w:t xml:space="preserve">/Director signature for approval to move </w:t>
      </w:r>
      <w:r w:rsidR="004452DE">
        <w:t xml:space="preserve">the </w:t>
      </w:r>
      <w:r w:rsidR="00057B3A">
        <w:t>po</w:t>
      </w:r>
      <w:r>
        <w:t xml:space="preserve">licy forward. </w:t>
      </w:r>
      <w:r w:rsidR="004452DE">
        <w:t xml:space="preserve"> </w:t>
      </w:r>
      <w:r w:rsidR="000F4DB2">
        <w:t xml:space="preserve">Attach the policy </w:t>
      </w:r>
      <w:r>
        <w:t>with DRAFT W</w:t>
      </w:r>
      <w:r w:rsidR="00315290">
        <w:t>atermark and Track Changes (</w:t>
      </w:r>
      <w:r>
        <w:t xml:space="preserve">Attachment </w:t>
      </w:r>
      <w:r w:rsidR="00315290">
        <w:t>E</w:t>
      </w:r>
      <w:r>
        <w:t xml:space="preserve">) </w:t>
      </w:r>
      <w:r w:rsidR="000F4DB2">
        <w:t>and this form to an email</w:t>
      </w:r>
      <w:r w:rsidR="00EB2144">
        <w:t>, t</w:t>
      </w:r>
      <w:r w:rsidR="003F04D2">
        <w:t xml:space="preserve">ype </w:t>
      </w:r>
      <w:r w:rsidR="000F4DB2" w:rsidRPr="000F4DB2">
        <w:rPr>
          <w:i/>
        </w:rPr>
        <w:t>Policy Submission</w:t>
      </w:r>
      <w:r w:rsidR="003F04D2">
        <w:rPr>
          <w:i/>
        </w:rPr>
        <w:t xml:space="preserve"> </w:t>
      </w:r>
      <w:r w:rsidR="003F04D2" w:rsidRPr="003F04D2">
        <w:t>i</w:t>
      </w:r>
      <w:r w:rsidR="00EB2144">
        <w:t>n the subject line of the email and send to:</w:t>
      </w:r>
    </w:p>
    <w:p w14:paraId="5C595749" w14:textId="629DE111" w:rsidR="003F04D2" w:rsidRPr="003F04D2" w:rsidRDefault="00F13D71" w:rsidP="00B57FF6">
      <w:pPr>
        <w:spacing w:after="0" w:line="240" w:lineRule="auto"/>
        <w:ind w:left="-270" w:right="-216"/>
        <w:rPr>
          <w:b/>
          <w:i/>
        </w:rPr>
      </w:pPr>
      <w:r>
        <w:rPr>
          <w:b/>
        </w:rPr>
        <w:t>Garnet Health</w:t>
      </w:r>
      <w:r w:rsidR="003F04D2" w:rsidRPr="003F04D2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Garnet Health Catskills</w:t>
      </w:r>
      <w:r w:rsidR="003F04D2">
        <w:rPr>
          <w:b/>
        </w:rPr>
        <w:t>:</w:t>
      </w:r>
    </w:p>
    <w:p w14:paraId="5C59574A" w14:textId="77777777" w:rsidR="003F04D2" w:rsidRDefault="003F04D2" w:rsidP="00B57FF6">
      <w:pPr>
        <w:spacing w:after="0" w:line="240" w:lineRule="auto"/>
        <w:ind w:left="-270" w:right="-216"/>
      </w:pPr>
      <w:r w:rsidRPr="00E27B2A">
        <w:rPr>
          <w:b/>
        </w:rPr>
        <w:t xml:space="preserve">For </w:t>
      </w:r>
      <w:r w:rsidRPr="00E27B2A">
        <w:rPr>
          <w:b/>
          <w:i/>
        </w:rPr>
        <w:t xml:space="preserve">Nursing policy </w:t>
      </w:r>
      <w:r w:rsidRPr="00E27B2A">
        <w:rPr>
          <w:b/>
        </w:rPr>
        <w:t>review send to:</w:t>
      </w:r>
      <w:r>
        <w:rPr>
          <w:i/>
        </w:rPr>
        <w:t xml:space="preserve"> </w:t>
      </w:r>
      <w:r w:rsidR="00EA391A">
        <w:t xml:space="preserve"> </w:t>
      </w:r>
      <w:r w:rsidR="00ED5CD8">
        <w:t>Suzanne Peller</w:t>
      </w:r>
      <w:r w:rsidR="001838C6">
        <w:rPr>
          <w:color w:val="FF0000"/>
        </w:rPr>
        <w:tab/>
      </w:r>
      <w:r w:rsidR="001838C6">
        <w:rPr>
          <w:color w:val="FF0000"/>
        </w:rPr>
        <w:tab/>
      </w:r>
      <w:r w:rsidR="00B57FF6" w:rsidRPr="00E27B2A">
        <w:rPr>
          <w:rStyle w:val="Hyperlink"/>
          <w:b/>
          <w:i/>
          <w:color w:val="auto"/>
          <w:u w:val="none"/>
        </w:rPr>
        <w:t>All policies</w:t>
      </w:r>
      <w:r w:rsidR="00B57FF6" w:rsidRPr="00E27B2A">
        <w:rPr>
          <w:rStyle w:val="Hyperlink"/>
          <w:b/>
          <w:color w:val="auto"/>
          <w:u w:val="none"/>
        </w:rPr>
        <w:t xml:space="preserve"> send to:</w:t>
      </w:r>
      <w:r w:rsidR="00135C82">
        <w:rPr>
          <w:rStyle w:val="Hyperlink"/>
          <w:color w:val="auto"/>
          <w:u w:val="none"/>
        </w:rPr>
        <w:t xml:space="preserve"> </w:t>
      </w:r>
      <w:r w:rsidR="00B57FF6">
        <w:rPr>
          <w:rStyle w:val="Hyperlink"/>
          <w:color w:val="auto"/>
          <w:u w:val="none"/>
        </w:rPr>
        <w:t xml:space="preserve"> </w:t>
      </w:r>
      <w:r w:rsidR="00B57FF6" w:rsidRPr="00D625D8">
        <w:rPr>
          <w:rStyle w:val="Hyperlink"/>
          <w:color w:val="auto"/>
          <w:u w:val="none"/>
        </w:rPr>
        <w:t>Policy and Procedure Committee</w:t>
      </w:r>
    </w:p>
    <w:p w14:paraId="5C59574B" w14:textId="77777777" w:rsidR="003F04D2" w:rsidRDefault="003F04D2" w:rsidP="00D625D8">
      <w:pPr>
        <w:spacing w:after="0" w:line="240" w:lineRule="auto"/>
        <w:ind w:left="-274" w:right="-216"/>
      </w:pPr>
      <w:r w:rsidRPr="00E27B2A">
        <w:rPr>
          <w:b/>
        </w:rPr>
        <w:t xml:space="preserve">For </w:t>
      </w:r>
      <w:r w:rsidRPr="00E27B2A">
        <w:rPr>
          <w:b/>
          <w:i/>
        </w:rPr>
        <w:t>Non-nursing policy</w:t>
      </w:r>
      <w:r w:rsidR="00B57FF6" w:rsidRPr="00E27B2A">
        <w:rPr>
          <w:b/>
        </w:rPr>
        <w:t xml:space="preserve"> review send to:</w:t>
      </w:r>
      <w:r w:rsidR="00135C82">
        <w:t xml:space="preserve">  </w:t>
      </w:r>
      <w:r w:rsidR="00135C82" w:rsidRPr="00135C82">
        <w:t xml:space="preserve"> </w:t>
      </w:r>
      <w:r w:rsidR="00135C82" w:rsidRPr="002C2A98">
        <w:t>Supervising Administrator/ Director</w:t>
      </w:r>
      <w:r w:rsidR="00135C82">
        <w:t xml:space="preserve">   </w:t>
      </w:r>
      <w:r w:rsidR="00B57FF6">
        <w:t xml:space="preserve"> </w:t>
      </w:r>
      <w:r w:rsidR="00B57FF6">
        <w:tab/>
      </w:r>
    </w:p>
    <w:tbl>
      <w:tblPr>
        <w:tblStyle w:val="TableGrid"/>
        <w:tblW w:w="10664" w:type="dxa"/>
        <w:jc w:val="center"/>
        <w:tblLook w:val="04A0" w:firstRow="1" w:lastRow="0" w:firstColumn="1" w:lastColumn="0" w:noHBand="0" w:noVBand="1"/>
      </w:tblPr>
      <w:tblGrid>
        <w:gridCol w:w="2701"/>
        <w:gridCol w:w="1750"/>
        <w:gridCol w:w="2011"/>
        <w:gridCol w:w="35"/>
        <w:gridCol w:w="4167"/>
      </w:tblGrid>
      <w:tr w:rsidR="00EA391A" w14:paraId="5C59574E" w14:textId="77777777" w:rsidTr="001838C6">
        <w:trPr>
          <w:trHeight w:val="395"/>
          <w:jc w:val="center"/>
        </w:trPr>
        <w:tc>
          <w:tcPr>
            <w:tcW w:w="2703" w:type="dxa"/>
            <w:vAlign w:val="center"/>
          </w:tcPr>
          <w:p w14:paraId="5C59574C" w14:textId="77777777" w:rsidR="00EA391A" w:rsidRPr="00061807" w:rsidRDefault="00EA391A" w:rsidP="00EA391A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Title of policy</w:t>
            </w:r>
          </w:p>
        </w:tc>
        <w:tc>
          <w:tcPr>
            <w:tcW w:w="7961" w:type="dxa"/>
            <w:gridSpan w:val="4"/>
            <w:vAlign w:val="center"/>
          </w:tcPr>
          <w:p w14:paraId="5C59574D" w14:textId="77777777" w:rsidR="00EA391A" w:rsidRDefault="00EA391A" w:rsidP="00EA391A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EA391A" w14:paraId="5C595751" w14:textId="77777777" w:rsidTr="001838C6">
        <w:trPr>
          <w:trHeight w:val="432"/>
          <w:jc w:val="center"/>
        </w:trPr>
        <w:tc>
          <w:tcPr>
            <w:tcW w:w="2703" w:type="dxa"/>
            <w:vAlign w:val="center"/>
          </w:tcPr>
          <w:p w14:paraId="5C59574F" w14:textId="77777777" w:rsidR="00EA391A" w:rsidRPr="00061807" w:rsidRDefault="00EA391A" w:rsidP="00EA391A">
            <w:pPr>
              <w:rPr>
                <w:b/>
              </w:rPr>
            </w:pPr>
            <w:r>
              <w:rPr>
                <w:b/>
              </w:rPr>
              <w:t>Author (policy owner)</w:t>
            </w:r>
          </w:p>
        </w:tc>
        <w:tc>
          <w:tcPr>
            <w:tcW w:w="7961" w:type="dxa"/>
            <w:gridSpan w:val="4"/>
            <w:vAlign w:val="center"/>
          </w:tcPr>
          <w:p w14:paraId="5C595750" w14:textId="77777777" w:rsidR="00EA391A" w:rsidRDefault="00EA391A" w:rsidP="00EA391A"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A276F5" w14:paraId="5C595756" w14:textId="77777777" w:rsidTr="001838C6">
        <w:trPr>
          <w:trHeight w:val="432"/>
          <w:jc w:val="center"/>
        </w:trPr>
        <w:tc>
          <w:tcPr>
            <w:tcW w:w="2703" w:type="dxa"/>
            <w:vAlign w:val="center"/>
          </w:tcPr>
          <w:p w14:paraId="5C595752" w14:textId="77777777" w:rsidR="00A276F5" w:rsidRPr="00061807" w:rsidRDefault="00A276F5" w:rsidP="00EA391A">
            <w:pPr>
              <w:rPr>
                <w:b/>
              </w:rPr>
            </w:pPr>
            <w:r>
              <w:rPr>
                <w:b/>
              </w:rPr>
              <w:t>Document Control Number</w:t>
            </w:r>
          </w:p>
        </w:tc>
        <w:tc>
          <w:tcPr>
            <w:tcW w:w="1750" w:type="dxa"/>
            <w:vAlign w:val="center"/>
          </w:tcPr>
          <w:p w14:paraId="5C595753" w14:textId="58B8C626" w:rsidR="00A276F5" w:rsidRDefault="00F13D71" w:rsidP="00A276F5">
            <w:r>
              <w:rPr>
                <w:noProof/>
              </w:rPr>
              <w:drawing>
                <wp:inline distT="0" distB="0" distL="0" distR="0" wp14:anchorId="5C595921" wp14:editId="7DE1C112">
                  <wp:extent cx="952500" cy="266700"/>
                  <wp:effectExtent l="0" t="0" r="0" b="0"/>
                  <wp:docPr id="177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1" w:type="dxa"/>
            <w:gridSpan w:val="2"/>
            <w:vAlign w:val="center"/>
          </w:tcPr>
          <w:p w14:paraId="5C595754" w14:textId="090022EB" w:rsidR="00A276F5" w:rsidRDefault="00F13D71" w:rsidP="00A276F5">
            <w:r>
              <w:rPr>
                <w:noProof/>
              </w:rPr>
              <w:drawing>
                <wp:inline distT="0" distB="0" distL="0" distR="0" wp14:anchorId="5C595922" wp14:editId="79D8B0B6">
                  <wp:extent cx="1162050" cy="266700"/>
                  <wp:effectExtent l="0" t="0" r="0" b="0"/>
                  <wp:docPr id="176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0" w:type="dxa"/>
            <w:vAlign w:val="center"/>
          </w:tcPr>
          <w:p w14:paraId="5C595755" w14:textId="77777777" w:rsidR="00A276F5" w:rsidRDefault="00A276F5" w:rsidP="00A276F5">
            <w:r>
              <w:t xml:space="preserve">Document Control Number:  </w:t>
            </w: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0" w:name="Text5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0"/>
          </w:p>
        </w:tc>
      </w:tr>
      <w:tr w:rsidR="006073F4" w14:paraId="5C595759" w14:textId="77777777" w:rsidTr="001838C6">
        <w:trPr>
          <w:trHeight w:val="432"/>
          <w:jc w:val="center"/>
        </w:trPr>
        <w:tc>
          <w:tcPr>
            <w:tcW w:w="2703" w:type="dxa"/>
            <w:vAlign w:val="center"/>
          </w:tcPr>
          <w:p w14:paraId="5C595757" w14:textId="77777777" w:rsidR="006073F4" w:rsidRDefault="00A276F5" w:rsidP="00EA391A">
            <w:pPr>
              <w:rPr>
                <w:b/>
              </w:rPr>
            </w:pPr>
            <w:r>
              <w:rPr>
                <w:b/>
              </w:rPr>
              <w:t>Education Plan</w:t>
            </w:r>
          </w:p>
        </w:tc>
        <w:tc>
          <w:tcPr>
            <w:tcW w:w="7961" w:type="dxa"/>
            <w:gridSpan w:val="4"/>
            <w:vAlign w:val="center"/>
          </w:tcPr>
          <w:p w14:paraId="5C595758" w14:textId="52408C08" w:rsidR="006073F4" w:rsidRDefault="00F13D71" w:rsidP="00EA391A">
            <w:r>
              <w:rPr>
                <w:noProof/>
              </w:rPr>
              <w:drawing>
                <wp:inline distT="0" distB="0" distL="0" distR="0" wp14:anchorId="5C595923" wp14:editId="307D4EB0">
                  <wp:extent cx="771525" cy="266700"/>
                  <wp:effectExtent l="0" t="0" r="9525" b="0"/>
                  <wp:docPr id="175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414DA">
              <w:t xml:space="preserve"> </w:t>
            </w:r>
            <w:r>
              <w:rPr>
                <w:noProof/>
              </w:rPr>
              <w:drawing>
                <wp:inline distT="0" distB="0" distL="0" distR="0" wp14:anchorId="5C595924" wp14:editId="430A6836">
                  <wp:extent cx="1047750" cy="266700"/>
                  <wp:effectExtent l="0" t="0" r="0" b="0"/>
                  <wp:docPr id="174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C595925" wp14:editId="5E7FF591">
                  <wp:extent cx="695325" cy="266700"/>
                  <wp:effectExtent l="0" t="0" r="9525" b="0"/>
                  <wp:docPr id="17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C595926" wp14:editId="2C29ED85">
                  <wp:extent cx="590550" cy="266700"/>
                  <wp:effectExtent l="0" t="0" r="0" b="0"/>
                  <wp:docPr id="172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C595927" wp14:editId="42DBAF8B">
                  <wp:extent cx="1076325" cy="266700"/>
                  <wp:effectExtent l="0" t="0" r="9525" b="0"/>
                  <wp:docPr id="171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C595928" wp14:editId="16740BB3">
                  <wp:extent cx="676275" cy="266700"/>
                  <wp:effectExtent l="0" t="0" r="9525" b="0"/>
                  <wp:docPr id="170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4D2" w14:paraId="5C59575D" w14:textId="77777777" w:rsidTr="001838C6">
        <w:trPr>
          <w:trHeight w:val="432"/>
          <w:jc w:val="center"/>
        </w:trPr>
        <w:tc>
          <w:tcPr>
            <w:tcW w:w="2703" w:type="dxa"/>
            <w:vAlign w:val="center"/>
          </w:tcPr>
          <w:p w14:paraId="5C59575A" w14:textId="77777777" w:rsidR="003F04D2" w:rsidRDefault="003F04D2" w:rsidP="00EA391A">
            <w:pPr>
              <w:rPr>
                <w:b/>
              </w:rPr>
            </w:pPr>
            <w:r>
              <w:rPr>
                <w:b/>
              </w:rPr>
              <w:t>Submitted by</w:t>
            </w:r>
          </w:p>
        </w:tc>
        <w:tc>
          <w:tcPr>
            <w:tcW w:w="3751" w:type="dxa"/>
            <w:gridSpan w:val="2"/>
            <w:vAlign w:val="center"/>
          </w:tcPr>
          <w:p w14:paraId="5C59575B" w14:textId="77777777" w:rsidR="003F04D2" w:rsidRDefault="003F04D2" w:rsidP="00EA391A"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bookmarkEnd w:id="1"/>
        <w:tc>
          <w:tcPr>
            <w:tcW w:w="4210" w:type="dxa"/>
            <w:gridSpan w:val="2"/>
            <w:vAlign w:val="center"/>
          </w:tcPr>
          <w:p w14:paraId="5C59575C" w14:textId="77777777" w:rsidR="003F04D2" w:rsidRDefault="003F04D2" w:rsidP="00EA391A">
            <w:r w:rsidRPr="003F04D2">
              <w:rPr>
                <w:b/>
              </w:rPr>
              <w:t>Contact number:</w:t>
            </w:r>
            <w:r>
              <w:t xml:space="preserve"> </w:t>
            </w:r>
            <w: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2" w:name="Text4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  <w:tr w:rsidR="006073F4" w14:paraId="5C595761" w14:textId="77777777" w:rsidTr="001838C6">
        <w:trPr>
          <w:trHeight w:val="432"/>
          <w:jc w:val="center"/>
        </w:trPr>
        <w:tc>
          <w:tcPr>
            <w:tcW w:w="2703" w:type="dxa"/>
            <w:vAlign w:val="center"/>
          </w:tcPr>
          <w:p w14:paraId="5C59575E" w14:textId="77777777" w:rsidR="006073F4" w:rsidRDefault="006073F4" w:rsidP="00EA391A">
            <w:pPr>
              <w:rPr>
                <w:b/>
              </w:rPr>
            </w:pPr>
            <w:r>
              <w:rPr>
                <w:b/>
              </w:rPr>
              <w:t>Administrator/Director</w:t>
            </w:r>
            <w:r w:rsidR="00057B3A">
              <w:rPr>
                <w:b/>
              </w:rPr>
              <w:t xml:space="preserve"> Signature(s)</w:t>
            </w:r>
          </w:p>
        </w:tc>
        <w:tc>
          <w:tcPr>
            <w:tcW w:w="3751" w:type="dxa"/>
            <w:gridSpan w:val="2"/>
            <w:vAlign w:val="center"/>
          </w:tcPr>
          <w:p w14:paraId="5C59575F" w14:textId="77777777" w:rsidR="006073F4" w:rsidRDefault="006073F4" w:rsidP="00EA391A"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3" w:name="Text5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  <w:tc>
          <w:tcPr>
            <w:tcW w:w="4210" w:type="dxa"/>
            <w:gridSpan w:val="2"/>
            <w:vAlign w:val="center"/>
          </w:tcPr>
          <w:p w14:paraId="5C595760" w14:textId="77777777" w:rsidR="006073F4" w:rsidRPr="003F04D2" w:rsidRDefault="006073F4" w:rsidP="00EA391A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4" w:name="Text51"/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4"/>
          </w:p>
        </w:tc>
      </w:tr>
    </w:tbl>
    <w:p w14:paraId="5C595762" w14:textId="77777777" w:rsidR="00EA391A" w:rsidRPr="00057B3A" w:rsidRDefault="00EA391A" w:rsidP="00EA391A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1062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152"/>
        <w:gridCol w:w="1008"/>
        <w:gridCol w:w="4464"/>
        <w:gridCol w:w="1008"/>
        <w:gridCol w:w="1008"/>
        <w:gridCol w:w="972"/>
      </w:tblGrid>
      <w:tr w:rsidR="009B458F" w14:paraId="5C595766" w14:textId="77777777" w:rsidTr="001838C6">
        <w:trPr>
          <w:trHeight w:val="288"/>
        </w:trPr>
        <w:tc>
          <w:tcPr>
            <w:tcW w:w="3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595763" w14:textId="77777777" w:rsidR="009B458F" w:rsidRPr="009B458F" w:rsidRDefault="009B458F" w:rsidP="00EA391A">
            <w:pPr>
              <w:jc w:val="center"/>
              <w:rPr>
                <w:b/>
              </w:rPr>
            </w:pPr>
            <w:r w:rsidRPr="009B458F">
              <w:rPr>
                <w:b/>
              </w:rPr>
              <w:t>Prior to Submission</w:t>
            </w: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64" w14:textId="77777777" w:rsidR="009B458F" w:rsidRDefault="009B458F" w:rsidP="00035F0F">
            <w:pPr>
              <w:pStyle w:val="ListParagraph"/>
              <w:ind w:left="0"/>
            </w:pPr>
          </w:p>
        </w:tc>
        <w:tc>
          <w:tcPr>
            <w:tcW w:w="2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595765" w14:textId="77777777" w:rsidR="009B458F" w:rsidRPr="009B458F" w:rsidRDefault="009B458F" w:rsidP="003A1C5B">
            <w:pPr>
              <w:jc w:val="center"/>
              <w:rPr>
                <w:b/>
              </w:rPr>
            </w:pPr>
            <w:r w:rsidRPr="009B458F">
              <w:rPr>
                <w:b/>
              </w:rPr>
              <w:t>Prior to Posting</w:t>
            </w:r>
            <w:r>
              <w:rPr>
                <w:b/>
              </w:rPr>
              <w:t xml:space="preserve"> </w:t>
            </w:r>
            <w:r w:rsidRPr="009B458F">
              <w:rPr>
                <w:i/>
              </w:rPr>
              <w:t>(do not use)</w:t>
            </w:r>
          </w:p>
        </w:tc>
      </w:tr>
      <w:tr w:rsidR="003A1C5B" w14:paraId="5C59576E" w14:textId="77777777" w:rsidTr="001838C6">
        <w:trPr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67" w14:textId="084E72F4" w:rsidR="003A1C5B" w:rsidRPr="00681DAC" w:rsidRDefault="00F13D71" w:rsidP="00EA391A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C595929" wp14:editId="6A2E2BAD">
                  <wp:extent cx="428625" cy="266700"/>
                  <wp:effectExtent l="0" t="0" r="9525" b="0"/>
                  <wp:docPr id="169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68" w14:textId="1043BE42" w:rsidR="003A1C5B" w:rsidRPr="00681DAC" w:rsidRDefault="00F13D71" w:rsidP="00EA391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2A" wp14:editId="03F2AF82">
                  <wp:extent cx="419100" cy="266700"/>
                  <wp:effectExtent l="0" t="0" r="0" b="0"/>
                  <wp:docPr id="16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69" w14:textId="77777777" w:rsidR="003A1C5B" w:rsidRDefault="003A1C5B" w:rsidP="00EA391A">
            <w:pPr>
              <w:jc w:val="center"/>
            </w:pP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6A" w14:textId="1DAADAF1" w:rsidR="003A1C5B" w:rsidRDefault="003A1C5B" w:rsidP="00035F0F">
            <w:pPr>
              <w:pStyle w:val="ListParagraph"/>
              <w:ind w:left="0"/>
            </w:pPr>
            <w:r>
              <w:t xml:space="preserve">Is the policy formatted correctly using </w:t>
            </w:r>
            <w:proofErr w:type="gramStart"/>
            <w:r>
              <w:t xml:space="preserve">the </w:t>
            </w:r>
            <w:r>
              <w:rPr>
                <w:b/>
              </w:rPr>
              <w:t xml:space="preserve"> Policy</w:t>
            </w:r>
            <w:proofErr w:type="gramEnd"/>
            <w:r>
              <w:rPr>
                <w:b/>
              </w:rPr>
              <w:t xml:space="preserve"> and Attachment T</w:t>
            </w:r>
            <w:r w:rsidRPr="008E28E3">
              <w:rPr>
                <w:b/>
              </w:rPr>
              <w:t>emplate</w:t>
            </w:r>
            <w:r>
              <w:rPr>
                <w:b/>
              </w:rPr>
              <w:t>s</w:t>
            </w:r>
            <w:r>
              <w:t>?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6B" w14:textId="6FBE8E82" w:rsidR="003A1C5B" w:rsidRPr="00681DAC" w:rsidRDefault="00F13D71" w:rsidP="003A1C5B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C59592B" wp14:editId="07D77560">
                  <wp:extent cx="428625" cy="266700"/>
                  <wp:effectExtent l="0" t="0" r="9525" b="0"/>
                  <wp:docPr id="167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6C" w14:textId="6A8E1F80" w:rsidR="003A1C5B" w:rsidRPr="00681DAC" w:rsidRDefault="00F13D71" w:rsidP="003A1C5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2C" wp14:editId="2039F58F">
                  <wp:extent cx="419100" cy="266700"/>
                  <wp:effectExtent l="0" t="0" r="0" b="0"/>
                  <wp:docPr id="166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6D" w14:textId="77777777" w:rsidR="003A1C5B" w:rsidRDefault="003A1C5B" w:rsidP="003A1C5B">
            <w:pPr>
              <w:jc w:val="center"/>
            </w:pPr>
          </w:p>
        </w:tc>
      </w:tr>
      <w:tr w:rsidR="003A1C5B" w14:paraId="5C595776" w14:textId="77777777" w:rsidTr="001838C6">
        <w:trPr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6F" w14:textId="57AD0C2F" w:rsidR="003A1C5B" w:rsidRPr="00681DAC" w:rsidRDefault="00F13D71" w:rsidP="00EA391A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C59592D" wp14:editId="571EE7BC">
                  <wp:extent cx="485775" cy="266700"/>
                  <wp:effectExtent l="0" t="0" r="9525" b="0"/>
                  <wp:docPr id="165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70" w14:textId="5562AD4E" w:rsidR="003A1C5B" w:rsidRPr="00681DAC" w:rsidRDefault="00F13D71" w:rsidP="00EA391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2E" wp14:editId="49296DB6">
                  <wp:extent cx="438150" cy="266700"/>
                  <wp:effectExtent l="0" t="0" r="0" b="0"/>
                  <wp:docPr id="164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71" w14:textId="77777777" w:rsidR="003A1C5B" w:rsidRDefault="003A1C5B" w:rsidP="00EA391A">
            <w:pPr>
              <w:jc w:val="center"/>
            </w:pP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72" w14:textId="77777777" w:rsidR="003A1C5B" w:rsidRDefault="003A1C5B" w:rsidP="00035F0F">
            <w:pPr>
              <w:pStyle w:val="ListParagraph"/>
              <w:ind w:left="0"/>
            </w:pPr>
            <w:r>
              <w:t xml:space="preserve">Is the policy assigned to the correct </w:t>
            </w:r>
            <w:r w:rsidR="009B458F">
              <w:t>p</w:t>
            </w:r>
            <w:r w:rsidRPr="009B458F">
              <w:t xml:space="preserve">olicy </w:t>
            </w:r>
            <w:r w:rsidR="009B458F">
              <w:t>l</w:t>
            </w:r>
            <w:r w:rsidRPr="009B458F">
              <w:t>ocation</w:t>
            </w:r>
            <w:r w:rsidR="009B458F">
              <w:t xml:space="preserve"> (</w:t>
            </w:r>
            <w:r w:rsidR="009B458F" w:rsidRPr="009B458F">
              <w:rPr>
                <w:b/>
              </w:rPr>
              <w:t>applicable to</w:t>
            </w:r>
            <w:r w:rsidR="009B458F">
              <w:t>)</w:t>
            </w:r>
            <w:r>
              <w:t>?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73" w14:textId="00C1811C" w:rsidR="003A1C5B" w:rsidRPr="00681DAC" w:rsidRDefault="00F13D71" w:rsidP="003A1C5B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C59592F" wp14:editId="39F4D5F9">
                  <wp:extent cx="485775" cy="266700"/>
                  <wp:effectExtent l="0" t="0" r="9525" b="0"/>
                  <wp:docPr id="1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74" w14:textId="52F1DBAB" w:rsidR="003A1C5B" w:rsidRPr="00681DAC" w:rsidRDefault="00F13D71" w:rsidP="003A1C5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30" wp14:editId="56E60F9D">
                  <wp:extent cx="438150" cy="266700"/>
                  <wp:effectExtent l="0" t="0" r="0" b="0"/>
                  <wp:docPr id="162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75" w14:textId="77777777" w:rsidR="003A1C5B" w:rsidRDefault="003A1C5B" w:rsidP="003A1C5B">
            <w:pPr>
              <w:jc w:val="center"/>
            </w:pPr>
          </w:p>
        </w:tc>
      </w:tr>
      <w:tr w:rsidR="009B458F" w14:paraId="5C59577E" w14:textId="77777777" w:rsidTr="001838C6">
        <w:trPr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77" w14:textId="39C0561E" w:rsidR="009B458F" w:rsidRPr="00681DAC" w:rsidRDefault="00F13D71" w:rsidP="009B458F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31" wp14:editId="6D6794B2">
                  <wp:extent cx="485775" cy="266700"/>
                  <wp:effectExtent l="0" t="0" r="9525" b="0"/>
                  <wp:docPr id="161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78" w14:textId="457F48B9" w:rsidR="009B458F" w:rsidRPr="00681DAC" w:rsidRDefault="00F13D71" w:rsidP="009B458F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32" wp14:editId="0D16F9F1">
                  <wp:extent cx="438150" cy="266700"/>
                  <wp:effectExtent l="0" t="0" r="0" b="0"/>
                  <wp:docPr id="160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79" w14:textId="77777777" w:rsidR="009B458F" w:rsidRDefault="009B458F" w:rsidP="009B458F">
            <w:pPr>
              <w:jc w:val="center"/>
            </w:pP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7A" w14:textId="77777777" w:rsidR="009B458F" w:rsidRDefault="009B458F" w:rsidP="009B458F">
            <w:pPr>
              <w:pStyle w:val="ListParagraph"/>
              <w:ind w:left="0"/>
            </w:pPr>
            <w:r>
              <w:t xml:space="preserve">Is the policy assigned to the correct </w:t>
            </w:r>
            <w:r w:rsidRPr="00537994">
              <w:rPr>
                <w:b/>
              </w:rPr>
              <w:t>Policy Level</w:t>
            </w:r>
            <w:r>
              <w:t>?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7B" w14:textId="6697808F" w:rsidR="009B458F" w:rsidRPr="00681DAC" w:rsidRDefault="00F13D71" w:rsidP="009B458F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33" wp14:editId="2E82AF9A">
                  <wp:extent cx="485775" cy="266700"/>
                  <wp:effectExtent l="0" t="0" r="9525" b="0"/>
                  <wp:docPr id="159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7C" w14:textId="6D70E024" w:rsidR="009B458F" w:rsidRPr="00681DAC" w:rsidRDefault="00F13D71" w:rsidP="009B458F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34" wp14:editId="788A51CB">
                  <wp:extent cx="438150" cy="266700"/>
                  <wp:effectExtent l="0" t="0" r="0" b="0"/>
                  <wp:docPr id="15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7D" w14:textId="77777777" w:rsidR="009B458F" w:rsidRDefault="009B458F" w:rsidP="009B458F">
            <w:pPr>
              <w:jc w:val="center"/>
            </w:pPr>
          </w:p>
        </w:tc>
      </w:tr>
      <w:tr w:rsidR="003A1C5B" w14:paraId="5C595786" w14:textId="77777777" w:rsidTr="001838C6">
        <w:trPr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7F" w14:textId="791D5472" w:rsidR="003A1C5B" w:rsidRPr="00681DAC" w:rsidRDefault="00F13D71" w:rsidP="00EA391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35" wp14:editId="7378B74F">
                  <wp:extent cx="485775" cy="266700"/>
                  <wp:effectExtent l="0" t="0" r="9525" b="0"/>
                  <wp:docPr id="157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80" w14:textId="17D79E48" w:rsidR="003A1C5B" w:rsidRPr="00681DAC" w:rsidRDefault="00F13D71" w:rsidP="00EA391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36" wp14:editId="3792DA90">
                  <wp:extent cx="438150" cy="266700"/>
                  <wp:effectExtent l="0" t="0" r="0" b="0"/>
                  <wp:docPr id="156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81" w14:textId="77777777" w:rsidR="003A1C5B" w:rsidRDefault="003A1C5B" w:rsidP="00EA391A">
            <w:pPr>
              <w:jc w:val="center"/>
            </w:pP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82" w14:textId="77777777" w:rsidR="003A1C5B" w:rsidRDefault="009B458F" w:rsidP="00035F0F">
            <w:pPr>
              <w:pStyle w:val="ListParagraph"/>
              <w:ind w:left="0"/>
            </w:pPr>
            <w:r>
              <w:t xml:space="preserve">Is the policy assigned to the correct </w:t>
            </w:r>
            <w:r w:rsidRPr="009B458F">
              <w:rPr>
                <w:b/>
              </w:rPr>
              <w:t>Category</w:t>
            </w:r>
            <w:r>
              <w:t>?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83" w14:textId="124579E8" w:rsidR="003A1C5B" w:rsidRPr="00681DAC" w:rsidRDefault="00F13D71" w:rsidP="003A1C5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37" wp14:editId="565B93E4">
                  <wp:extent cx="485775" cy="266700"/>
                  <wp:effectExtent l="0" t="0" r="9525" b="0"/>
                  <wp:docPr id="155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84" w14:textId="4DB70735" w:rsidR="003A1C5B" w:rsidRPr="00681DAC" w:rsidRDefault="00F13D71" w:rsidP="003A1C5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38" wp14:editId="018B07CD">
                  <wp:extent cx="438150" cy="266700"/>
                  <wp:effectExtent l="0" t="0" r="0" b="0"/>
                  <wp:docPr id="154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85" w14:textId="77777777" w:rsidR="003A1C5B" w:rsidRDefault="003A1C5B" w:rsidP="003A1C5B">
            <w:pPr>
              <w:jc w:val="center"/>
            </w:pPr>
          </w:p>
        </w:tc>
      </w:tr>
      <w:tr w:rsidR="003A1C5B" w14:paraId="5C59578E" w14:textId="77777777" w:rsidTr="001838C6">
        <w:trPr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87" w14:textId="66D502F1" w:rsidR="003A1C5B" w:rsidRPr="00681DAC" w:rsidRDefault="00F13D71" w:rsidP="00EA391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39" wp14:editId="02829684">
                  <wp:extent cx="485775" cy="266700"/>
                  <wp:effectExtent l="0" t="0" r="9525" b="0"/>
                  <wp:docPr id="15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88" w14:textId="53A29449" w:rsidR="003A1C5B" w:rsidRPr="00681DAC" w:rsidRDefault="00F13D71" w:rsidP="00EA391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3A" wp14:editId="2D87F3D9">
                  <wp:extent cx="438150" cy="266700"/>
                  <wp:effectExtent l="0" t="0" r="0" b="0"/>
                  <wp:docPr id="152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89" w14:textId="77777777" w:rsidR="003A1C5B" w:rsidRDefault="003A1C5B" w:rsidP="00EA391A">
            <w:pPr>
              <w:jc w:val="center"/>
            </w:pP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8A" w14:textId="77777777" w:rsidR="003A1C5B" w:rsidRDefault="003A1C5B" w:rsidP="00035F0F">
            <w:pPr>
              <w:pStyle w:val="ListParagraph"/>
              <w:ind w:left="0"/>
            </w:pPr>
            <w:r>
              <w:t xml:space="preserve">Is the </w:t>
            </w:r>
            <w:r w:rsidRPr="008E28E3">
              <w:rPr>
                <w:b/>
              </w:rPr>
              <w:t>Title</w:t>
            </w:r>
            <w:r>
              <w:t xml:space="preserve"> clear, unambiguous, and reflective of policy content?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8B" w14:textId="07FDD453" w:rsidR="003A1C5B" w:rsidRPr="00681DAC" w:rsidRDefault="00F13D71" w:rsidP="003A1C5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3B" wp14:editId="7520D7A5">
                  <wp:extent cx="485775" cy="266700"/>
                  <wp:effectExtent l="0" t="0" r="9525" b="0"/>
                  <wp:docPr id="151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8C" w14:textId="7958583C" w:rsidR="003A1C5B" w:rsidRPr="00681DAC" w:rsidRDefault="00F13D71" w:rsidP="003A1C5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3C" wp14:editId="267533FE">
                  <wp:extent cx="438150" cy="266700"/>
                  <wp:effectExtent l="0" t="0" r="0" b="0"/>
                  <wp:docPr id="73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8D" w14:textId="77777777" w:rsidR="003A1C5B" w:rsidRDefault="003A1C5B" w:rsidP="003A1C5B">
            <w:pPr>
              <w:jc w:val="center"/>
            </w:pPr>
          </w:p>
        </w:tc>
      </w:tr>
      <w:tr w:rsidR="003A1C5B" w14:paraId="5C595796" w14:textId="77777777" w:rsidTr="001838C6">
        <w:trPr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8F" w14:textId="298B9D15" w:rsidR="003A1C5B" w:rsidRPr="00681DAC" w:rsidRDefault="00F13D71" w:rsidP="00EA391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3D" wp14:editId="3DBD7DB0">
                  <wp:extent cx="485775" cy="266700"/>
                  <wp:effectExtent l="0" t="0" r="9525" b="0"/>
                  <wp:docPr id="68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90" w14:textId="392DBE8D" w:rsidR="003A1C5B" w:rsidRPr="00681DAC" w:rsidRDefault="00F13D71" w:rsidP="00EA391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3E" wp14:editId="610FE0BE">
                  <wp:extent cx="438150" cy="266700"/>
                  <wp:effectExtent l="0" t="0" r="0" b="0"/>
                  <wp:docPr id="67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C595791" w14:textId="056A24AF" w:rsidR="003A1C5B" w:rsidRPr="003A1C5B" w:rsidRDefault="00F13D71" w:rsidP="00A759B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3F" wp14:editId="4B292B2C">
                  <wp:extent cx="476250" cy="2667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92" w14:textId="77777777" w:rsidR="003A1C5B" w:rsidRDefault="003A1C5B" w:rsidP="00035F0F">
            <w:pPr>
              <w:pStyle w:val="ListParagraph"/>
              <w:ind w:left="0"/>
            </w:pPr>
            <w:r>
              <w:t xml:space="preserve">Are the </w:t>
            </w:r>
            <w:r w:rsidRPr="008E28E3">
              <w:rPr>
                <w:b/>
              </w:rPr>
              <w:t>Attachments</w:t>
            </w:r>
            <w:r>
              <w:t xml:space="preserve"> listed alphabetically as they appear in the policy?  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93" w14:textId="3E7DB82C" w:rsidR="003A1C5B" w:rsidRPr="00681DAC" w:rsidRDefault="00F13D71" w:rsidP="003A1C5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40" wp14:editId="0AB435B9">
                  <wp:extent cx="485775" cy="266700"/>
                  <wp:effectExtent l="0" t="0" r="9525" b="0"/>
                  <wp:docPr id="66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94" w14:textId="2DA767FF" w:rsidR="003A1C5B" w:rsidRPr="00681DAC" w:rsidRDefault="00F13D71" w:rsidP="003A1C5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41" wp14:editId="418886C7">
                  <wp:extent cx="438150" cy="266700"/>
                  <wp:effectExtent l="0" t="0" r="0" b="0"/>
                  <wp:docPr id="65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C595795" w14:textId="6EB47580" w:rsidR="003A1C5B" w:rsidRDefault="00F13D71" w:rsidP="003A1C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595942" wp14:editId="33B981C7">
                  <wp:extent cx="476250" cy="266700"/>
                  <wp:effectExtent l="0" t="0" r="0" b="0"/>
                  <wp:docPr id="60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C5B" w14:paraId="5C59579E" w14:textId="77777777" w:rsidTr="001838C6">
        <w:trPr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97" w14:textId="5BAE7893" w:rsidR="003A1C5B" w:rsidRPr="00681DAC" w:rsidRDefault="00F13D71" w:rsidP="00EA391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43" wp14:editId="523F2655">
                  <wp:extent cx="485775" cy="266700"/>
                  <wp:effectExtent l="0" t="0" r="9525" b="0"/>
                  <wp:docPr id="56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98" w14:textId="78A3907F" w:rsidR="003A1C5B" w:rsidRPr="00681DAC" w:rsidRDefault="00F13D71" w:rsidP="00EA391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44" wp14:editId="33A26904">
                  <wp:extent cx="438150" cy="2667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99" w14:textId="5895BEF1" w:rsidR="003A1C5B" w:rsidRPr="003A1C5B" w:rsidRDefault="00F13D71" w:rsidP="00A759B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45" wp14:editId="02B0ED8C">
                  <wp:extent cx="476250" cy="266700"/>
                  <wp:effectExtent l="0" t="0" r="0" b="0"/>
                  <wp:docPr id="53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9A" w14:textId="77777777" w:rsidR="003A1C5B" w:rsidRDefault="003A1C5B" w:rsidP="00035F0F">
            <w:pPr>
              <w:pStyle w:val="ListParagraph"/>
              <w:ind w:left="0"/>
            </w:pPr>
            <w:r>
              <w:t xml:space="preserve">If attachment includes a form, has it been approved by the </w:t>
            </w:r>
            <w:r w:rsidRPr="000B5166">
              <w:rPr>
                <w:b/>
              </w:rPr>
              <w:t>Forms Committee</w:t>
            </w:r>
            <w:r>
              <w:t>?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9B" w14:textId="5AA936C2" w:rsidR="003A1C5B" w:rsidRPr="00681DAC" w:rsidRDefault="00F13D71" w:rsidP="003A1C5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46" wp14:editId="5B1BF595">
                  <wp:extent cx="485775" cy="266700"/>
                  <wp:effectExtent l="0" t="0" r="9525" b="0"/>
                  <wp:docPr id="52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9C" w14:textId="3FBCD296" w:rsidR="003A1C5B" w:rsidRPr="00681DAC" w:rsidRDefault="00F13D71" w:rsidP="003A1C5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47" wp14:editId="6CF64B8A">
                  <wp:extent cx="438150" cy="266700"/>
                  <wp:effectExtent l="0" t="0" r="0" b="0"/>
                  <wp:docPr id="49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9D" w14:textId="3DE0F1B9" w:rsidR="003A1C5B" w:rsidRPr="003A1C5B" w:rsidRDefault="00F13D71" w:rsidP="003A1C5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48" wp14:editId="5309E69D">
                  <wp:extent cx="476250" cy="2667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C5B" w14:paraId="5C5957A6" w14:textId="77777777" w:rsidTr="001838C6">
        <w:trPr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9F" w14:textId="471E8230" w:rsidR="003A1C5B" w:rsidRPr="00681DAC" w:rsidRDefault="00F13D71" w:rsidP="00EA391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49" wp14:editId="513DB390">
                  <wp:extent cx="485775" cy="266700"/>
                  <wp:effectExtent l="0" t="0" r="9525" b="0"/>
                  <wp:docPr id="48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A0" w14:textId="5EC70FE3" w:rsidR="003A1C5B" w:rsidRPr="00681DAC" w:rsidRDefault="00F13D71" w:rsidP="00EA391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4A" wp14:editId="3F5C9B85">
                  <wp:extent cx="438150" cy="266700"/>
                  <wp:effectExtent l="0" t="0" r="0" b="0"/>
                  <wp:docPr id="44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A1" w14:textId="77777777" w:rsidR="003A1C5B" w:rsidRDefault="003A1C5B" w:rsidP="00EA391A">
            <w:pPr>
              <w:jc w:val="center"/>
            </w:pP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A2" w14:textId="77777777" w:rsidR="003A1C5B" w:rsidRDefault="003A1C5B" w:rsidP="00035F0F">
            <w:pPr>
              <w:pStyle w:val="ListParagraph"/>
              <w:ind w:left="0"/>
            </w:pPr>
            <w:r>
              <w:t xml:space="preserve">Is the </w:t>
            </w:r>
            <w:r w:rsidRPr="00C930B9">
              <w:rPr>
                <w:b/>
              </w:rPr>
              <w:t xml:space="preserve">Purpose </w:t>
            </w:r>
            <w:r>
              <w:t xml:space="preserve">statement clear and reflective of the policy content? 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A3" w14:textId="725DC737" w:rsidR="003A1C5B" w:rsidRPr="00681DAC" w:rsidRDefault="00F13D71" w:rsidP="003A1C5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4B" wp14:editId="5CEFB0C8">
                  <wp:extent cx="485775" cy="266700"/>
                  <wp:effectExtent l="0" t="0" r="9525" b="0"/>
                  <wp:docPr id="43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A4" w14:textId="1B830659" w:rsidR="003A1C5B" w:rsidRPr="00681DAC" w:rsidRDefault="00F13D71" w:rsidP="003A1C5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4C" wp14:editId="0B7ED376">
                  <wp:extent cx="438150" cy="2667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A5" w14:textId="77777777" w:rsidR="003A1C5B" w:rsidRDefault="003A1C5B" w:rsidP="003A1C5B">
            <w:pPr>
              <w:jc w:val="center"/>
            </w:pPr>
          </w:p>
        </w:tc>
      </w:tr>
      <w:tr w:rsidR="003A1C5B" w14:paraId="5C5957AE" w14:textId="77777777" w:rsidTr="001838C6">
        <w:trPr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A7" w14:textId="3C343BA0" w:rsidR="003A1C5B" w:rsidRPr="00681DAC" w:rsidRDefault="00F13D71" w:rsidP="00EA391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4D" wp14:editId="5962BE88">
                  <wp:extent cx="485775" cy="266700"/>
                  <wp:effectExtent l="0" t="0" r="9525" b="0"/>
                  <wp:docPr id="26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A8" w14:textId="40DC8336" w:rsidR="003A1C5B" w:rsidRPr="00681DAC" w:rsidRDefault="00F13D71" w:rsidP="00EA391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4E" wp14:editId="34AF36F7">
                  <wp:extent cx="438150" cy="266700"/>
                  <wp:effectExtent l="0" t="0" r="0" b="0"/>
                  <wp:docPr id="2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A9" w14:textId="6B09E5B2" w:rsidR="003A1C5B" w:rsidRPr="003A1C5B" w:rsidRDefault="00F13D71" w:rsidP="003A1C5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4F" wp14:editId="51C41942">
                  <wp:extent cx="476250" cy="2667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AA" w14:textId="77777777" w:rsidR="003A1C5B" w:rsidRDefault="003A1C5B" w:rsidP="00035F0F">
            <w:pPr>
              <w:pStyle w:val="ListParagraph"/>
              <w:ind w:left="0"/>
            </w:pPr>
            <w:r>
              <w:t xml:space="preserve">Are all words that require definition included, and are their </w:t>
            </w:r>
            <w:r w:rsidRPr="00226E79">
              <w:rPr>
                <w:b/>
              </w:rPr>
              <w:t>Definitions</w:t>
            </w:r>
            <w:r>
              <w:t xml:space="preserve"> clear, easy to understand?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AB" w14:textId="0F06D783" w:rsidR="003A1C5B" w:rsidRPr="00681DAC" w:rsidRDefault="00F13D71" w:rsidP="003A1C5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50" wp14:editId="4B797EEB">
                  <wp:extent cx="485775" cy="266700"/>
                  <wp:effectExtent l="0" t="0" r="9525" b="0"/>
                  <wp:docPr id="23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AC" w14:textId="10E6A8E0" w:rsidR="003A1C5B" w:rsidRPr="00681DAC" w:rsidRDefault="00F13D71" w:rsidP="003A1C5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51" wp14:editId="41771829">
                  <wp:extent cx="438150" cy="2667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AD" w14:textId="2BC8E596" w:rsidR="003A1C5B" w:rsidRPr="003A1C5B" w:rsidRDefault="00F13D71" w:rsidP="003A1C5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52" wp14:editId="19FA20CC">
                  <wp:extent cx="476250" cy="2667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C5B" w14:paraId="5C5957B6" w14:textId="77777777" w:rsidTr="001838C6">
        <w:trPr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AF" w14:textId="5E5B7E1C" w:rsidR="003A1C5B" w:rsidRPr="00681DAC" w:rsidRDefault="00F13D71" w:rsidP="00EA391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53" wp14:editId="57BF3B87">
                  <wp:extent cx="485775" cy="266700"/>
                  <wp:effectExtent l="0" t="0" r="9525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B0" w14:textId="553CD9EF" w:rsidR="003A1C5B" w:rsidRPr="00681DAC" w:rsidRDefault="00F13D71" w:rsidP="00EA391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54" wp14:editId="2000AEC1">
                  <wp:extent cx="438150" cy="2667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B1" w14:textId="77777777" w:rsidR="003A1C5B" w:rsidRDefault="003A1C5B" w:rsidP="00EA391A">
            <w:pPr>
              <w:jc w:val="center"/>
            </w:pP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B2" w14:textId="77777777" w:rsidR="003A1C5B" w:rsidRDefault="003A1C5B" w:rsidP="00035F0F">
            <w:pPr>
              <w:pStyle w:val="ListParagraph"/>
              <w:ind w:left="0"/>
            </w:pPr>
            <w:r>
              <w:t xml:space="preserve">Are the </w:t>
            </w:r>
            <w:r>
              <w:rPr>
                <w:b/>
              </w:rPr>
              <w:t xml:space="preserve">Policy </w:t>
            </w:r>
            <w:r w:rsidRPr="008E28E3">
              <w:t>statements</w:t>
            </w:r>
            <w:r>
              <w:t xml:space="preserve"> written correctly (non-negotiable</w:t>
            </w:r>
            <w:r w:rsidRPr="008E28E3">
              <w:rPr>
                <w:i/>
              </w:rPr>
              <w:t>, look for</w:t>
            </w:r>
            <w:r>
              <w:t xml:space="preserve"> must, shall, will within statement)?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B3" w14:textId="25849286" w:rsidR="003A1C5B" w:rsidRPr="00681DAC" w:rsidRDefault="00F13D71" w:rsidP="003A1C5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55" wp14:editId="42572DCB">
                  <wp:extent cx="485775" cy="266700"/>
                  <wp:effectExtent l="0" t="0" r="9525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B4" w14:textId="4C777366" w:rsidR="003A1C5B" w:rsidRPr="00681DAC" w:rsidRDefault="00F13D71" w:rsidP="003A1C5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56" wp14:editId="062B76C1">
                  <wp:extent cx="438150" cy="2667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B5" w14:textId="77777777" w:rsidR="003A1C5B" w:rsidRDefault="003A1C5B" w:rsidP="003A1C5B">
            <w:pPr>
              <w:jc w:val="center"/>
            </w:pPr>
          </w:p>
        </w:tc>
      </w:tr>
      <w:tr w:rsidR="003A1C5B" w14:paraId="5C5957BE" w14:textId="77777777" w:rsidTr="001838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9"/>
        </w:trPr>
        <w:tc>
          <w:tcPr>
            <w:tcW w:w="1008" w:type="dxa"/>
            <w:shd w:val="clear" w:color="auto" w:fill="FFFFFF" w:themeFill="background1"/>
            <w:vAlign w:val="center"/>
          </w:tcPr>
          <w:p w14:paraId="5C5957B7" w14:textId="5B9A98C2" w:rsidR="003A1C5B" w:rsidRPr="00681DAC" w:rsidRDefault="00F13D71" w:rsidP="00EA391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57" wp14:editId="75E7E073">
                  <wp:extent cx="485775" cy="266700"/>
                  <wp:effectExtent l="0" t="0" r="9525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14:paraId="5C5957B8" w14:textId="71940097" w:rsidR="003A1C5B" w:rsidRPr="00681DAC" w:rsidRDefault="00F13D71" w:rsidP="00EA391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58" wp14:editId="4BA0C435">
                  <wp:extent cx="438150" cy="2667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14:paraId="5C5957B9" w14:textId="403E73E4" w:rsidR="003A1C5B" w:rsidRPr="003A1C5B" w:rsidRDefault="00F13D71" w:rsidP="00EA391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59" wp14:editId="67E11062">
                  <wp:extent cx="476250" cy="2667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4" w:type="dxa"/>
            <w:shd w:val="clear" w:color="auto" w:fill="FFFFFF" w:themeFill="background1"/>
            <w:vAlign w:val="center"/>
          </w:tcPr>
          <w:p w14:paraId="5C5957BA" w14:textId="77777777" w:rsidR="003A1C5B" w:rsidRDefault="003A1C5B" w:rsidP="00035F0F">
            <w:pPr>
              <w:pStyle w:val="ListParagraph"/>
              <w:ind w:left="0"/>
            </w:pPr>
            <w:r>
              <w:t xml:space="preserve">Are the </w:t>
            </w:r>
            <w:r>
              <w:rPr>
                <w:b/>
              </w:rPr>
              <w:t>Work Instructions</w:t>
            </w:r>
            <w:r>
              <w:t xml:space="preserve"> steps clearly stated, logical</w:t>
            </w:r>
            <w:r w:rsidR="001838C6">
              <w:t>,</w:t>
            </w:r>
            <w:r>
              <w:t xml:space="preserve"> and sequential?</w:t>
            </w: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14:paraId="5C5957BB" w14:textId="3556EDD0" w:rsidR="003A1C5B" w:rsidRPr="00681DAC" w:rsidRDefault="00F13D71" w:rsidP="003A1C5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5A" wp14:editId="680F7DB8">
                  <wp:extent cx="485775" cy="266700"/>
                  <wp:effectExtent l="0" t="0" r="9525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14:paraId="5C5957BC" w14:textId="69445DDA" w:rsidR="003A1C5B" w:rsidRPr="00681DAC" w:rsidRDefault="00F13D71" w:rsidP="003A1C5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5B" wp14:editId="1E6A2619">
                  <wp:extent cx="438150" cy="2667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shd w:val="clear" w:color="auto" w:fill="FFFFFF" w:themeFill="background1"/>
            <w:vAlign w:val="center"/>
          </w:tcPr>
          <w:p w14:paraId="5C5957BD" w14:textId="747DF9BC" w:rsidR="003A1C5B" w:rsidRPr="003A1C5B" w:rsidRDefault="00F13D71" w:rsidP="003A1C5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5C" wp14:editId="2A3CAB22">
                  <wp:extent cx="476250" cy="2667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58F" w14:paraId="5C5957C6" w14:textId="77777777" w:rsidTr="001838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7"/>
        </w:trPr>
        <w:tc>
          <w:tcPr>
            <w:tcW w:w="1008" w:type="dxa"/>
            <w:shd w:val="clear" w:color="auto" w:fill="FFFFFF" w:themeFill="background1"/>
            <w:vAlign w:val="center"/>
          </w:tcPr>
          <w:p w14:paraId="5C5957BF" w14:textId="6C94D84F" w:rsidR="009B458F" w:rsidRPr="00681DAC" w:rsidRDefault="00F13D71" w:rsidP="009B458F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5D" wp14:editId="44863B11">
                  <wp:extent cx="485775" cy="266700"/>
                  <wp:effectExtent l="0" t="0" r="9525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14:paraId="5C5957C0" w14:textId="66D4884D" w:rsidR="009B458F" w:rsidRPr="00681DAC" w:rsidRDefault="00F13D71" w:rsidP="009B458F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5E" wp14:editId="6308E20A">
                  <wp:extent cx="438150" cy="2667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14:paraId="5C5957C1" w14:textId="77777777" w:rsidR="009B458F" w:rsidRDefault="009B458F" w:rsidP="009B458F">
            <w:pPr>
              <w:jc w:val="center"/>
            </w:pPr>
          </w:p>
        </w:tc>
        <w:tc>
          <w:tcPr>
            <w:tcW w:w="4464" w:type="dxa"/>
            <w:shd w:val="clear" w:color="auto" w:fill="FFFFFF" w:themeFill="background1"/>
            <w:vAlign w:val="center"/>
          </w:tcPr>
          <w:p w14:paraId="5C5957C2" w14:textId="77777777" w:rsidR="009B458F" w:rsidRDefault="009B458F" w:rsidP="009B458F">
            <w:pPr>
              <w:pStyle w:val="ListParagraph"/>
              <w:ind w:left="0"/>
            </w:pPr>
            <w:r>
              <w:t xml:space="preserve">Are the appropriate </w:t>
            </w:r>
            <w:r w:rsidRPr="008E28E3">
              <w:rPr>
                <w:b/>
              </w:rPr>
              <w:t>Standards</w:t>
            </w:r>
            <w:r>
              <w:t>/Guidelines cited (ISO, NIAHO, CMS, AORN)?</w:t>
            </w: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14:paraId="5C5957C3" w14:textId="03D71FA7" w:rsidR="009B458F" w:rsidRPr="00681DAC" w:rsidRDefault="00F13D71" w:rsidP="009B458F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5F" wp14:editId="231F539B">
                  <wp:extent cx="485775" cy="266700"/>
                  <wp:effectExtent l="0" t="0" r="9525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14:paraId="5C5957C4" w14:textId="18C52A8C" w:rsidR="009B458F" w:rsidRPr="00681DAC" w:rsidRDefault="00F13D71" w:rsidP="009B458F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60" wp14:editId="28171674">
                  <wp:extent cx="438150" cy="2667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shd w:val="clear" w:color="auto" w:fill="FFFFFF" w:themeFill="background1"/>
            <w:vAlign w:val="center"/>
          </w:tcPr>
          <w:p w14:paraId="5C5957C5" w14:textId="77777777" w:rsidR="009B458F" w:rsidRDefault="009B458F" w:rsidP="009B458F">
            <w:pPr>
              <w:jc w:val="center"/>
            </w:pPr>
          </w:p>
        </w:tc>
      </w:tr>
      <w:tr w:rsidR="009B458F" w14:paraId="5C5957CE" w14:textId="77777777" w:rsidTr="001838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7"/>
        </w:trPr>
        <w:tc>
          <w:tcPr>
            <w:tcW w:w="1008" w:type="dxa"/>
            <w:shd w:val="clear" w:color="auto" w:fill="FFFFFF" w:themeFill="background1"/>
            <w:vAlign w:val="center"/>
          </w:tcPr>
          <w:p w14:paraId="5C5957C7" w14:textId="4F34AA1C" w:rsidR="009B458F" w:rsidRPr="00681DAC" w:rsidRDefault="00F13D71" w:rsidP="00EA391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61" wp14:editId="2EAA1D59">
                  <wp:extent cx="485775" cy="266700"/>
                  <wp:effectExtent l="0" t="0" r="9525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14:paraId="5C5957C8" w14:textId="2EB8F93D" w:rsidR="009B458F" w:rsidRPr="00681DAC" w:rsidRDefault="00F13D71" w:rsidP="00EA391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62" wp14:editId="38EB1CB4">
                  <wp:extent cx="438150" cy="2667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14:paraId="5C5957C9" w14:textId="3F605FE1" w:rsidR="009B458F" w:rsidRPr="003A1C5B" w:rsidRDefault="00F13D71" w:rsidP="00EA391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63" wp14:editId="65A67EEE">
                  <wp:extent cx="476250" cy="2667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4" w:type="dxa"/>
            <w:shd w:val="clear" w:color="auto" w:fill="FFFFFF" w:themeFill="background1"/>
            <w:vAlign w:val="center"/>
          </w:tcPr>
          <w:p w14:paraId="5C5957CA" w14:textId="77777777" w:rsidR="009B458F" w:rsidRDefault="009B458F" w:rsidP="00035F0F">
            <w:pPr>
              <w:pStyle w:val="ListParagraph"/>
              <w:ind w:left="0"/>
              <w:contextualSpacing w:val="0"/>
            </w:pPr>
            <w:r>
              <w:t xml:space="preserve">Are the </w:t>
            </w:r>
            <w:r w:rsidRPr="003A2E2B">
              <w:rPr>
                <w:b/>
              </w:rPr>
              <w:t>References</w:t>
            </w:r>
            <w:r>
              <w:t xml:space="preserve"> older than 5 years?</w:t>
            </w: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14:paraId="5C5957CB" w14:textId="7B740434" w:rsidR="009B458F" w:rsidRPr="00681DAC" w:rsidRDefault="00F13D71" w:rsidP="003A1C5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64" wp14:editId="2224DE61">
                  <wp:extent cx="485775" cy="266700"/>
                  <wp:effectExtent l="0" t="0" r="9525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14:paraId="5C5957CC" w14:textId="70A222A1" w:rsidR="009B458F" w:rsidRPr="00681DAC" w:rsidRDefault="00F13D71" w:rsidP="003A1C5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65" wp14:editId="5563CC51">
                  <wp:extent cx="438150" cy="2667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shd w:val="clear" w:color="auto" w:fill="FFFFFF" w:themeFill="background1"/>
            <w:vAlign w:val="center"/>
          </w:tcPr>
          <w:p w14:paraId="5C5957CD" w14:textId="092D0B67" w:rsidR="009B458F" w:rsidRPr="003A1C5B" w:rsidRDefault="00F13D71" w:rsidP="003A1C5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66" wp14:editId="154EC01E">
                  <wp:extent cx="476250" cy="2667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58F" w14:paraId="5C5957D6" w14:textId="77777777" w:rsidTr="001838C6">
        <w:trPr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CF" w14:textId="27D0012B" w:rsidR="009B458F" w:rsidRPr="00681DAC" w:rsidRDefault="00F13D71" w:rsidP="00EA391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5C595967" wp14:editId="6BD364D4">
                  <wp:extent cx="485775" cy="266700"/>
                  <wp:effectExtent l="0" t="0" r="9525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D0" w14:textId="69751CF0" w:rsidR="009B458F" w:rsidRPr="00681DAC" w:rsidRDefault="00F13D71" w:rsidP="00EA391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68" wp14:editId="5A40226A">
                  <wp:extent cx="438150" cy="2667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D1" w14:textId="77777777" w:rsidR="009B458F" w:rsidRDefault="009B458F" w:rsidP="00EA391A">
            <w:pPr>
              <w:jc w:val="center"/>
            </w:pP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D2" w14:textId="77777777" w:rsidR="009B458F" w:rsidRDefault="009B458F" w:rsidP="003A1C5B">
            <w:r>
              <w:t xml:space="preserve">Is the </w:t>
            </w:r>
            <w:r w:rsidRPr="003A1C5B">
              <w:rPr>
                <w:b/>
              </w:rPr>
              <w:t>Author</w:t>
            </w:r>
            <w:r>
              <w:t xml:space="preserve"> (policy owner) list</w:t>
            </w:r>
            <w:r w:rsidR="001838C6">
              <w:t>e</w:t>
            </w:r>
            <w:r>
              <w:t>d with their title?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D3" w14:textId="424EAE80" w:rsidR="009B458F" w:rsidRPr="00681DAC" w:rsidRDefault="00F13D71" w:rsidP="003A1C5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69" wp14:editId="3BA84AE9">
                  <wp:extent cx="485775" cy="266700"/>
                  <wp:effectExtent l="0" t="0" r="9525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D4" w14:textId="3D281FC1" w:rsidR="009B458F" w:rsidRPr="00681DAC" w:rsidRDefault="00F13D71" w:rsidP="003A1C5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6A" wp14:editId="52D47F65">
                  <wp:extent cx="438150" cy="2667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D5" w14:textId="77777777" w:rsidR="009B458F" w:rsidRDefault="009B458F" w:rsidP="003A1C5B">
            <w:pPr>
              <w:jc w:val="center"/>
            </w:pPr>
          </w:p>
        </w:tc>
      </w:tr>
      <w:tr w:rsidR="009B458F" w14:paraId="5C5957DE" w14:textId="77777777" w:rsidTr="001838C6">
        <w:trPr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D7" w14:textId="2E78BB00" w:rsidR="009B458F" w:rsidRPr="00681DAC" w:rsidRDefault="00F13D71" w:rsidP="00EA391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6B" wp14:editId="326A2E23">
                  <wp:extent cx="485775" cy="266700"/>
                  <wp:effectExtent l="0" t="0" r="9525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D8" w14:textId="3C1D9580" w:rsidR="009B458F" w:rsidRPr="00681DAC" w:rsidRDefault="00F13D71" w:rsidP="00EA391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6C" wp14:editId="41E9A9A2">
                  <wp:extent cx="438150" cy="2667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D9" w14:textId="77777777" w:rsidR="009B458F" w:rsidRDefault="009B458F" w:rsidP="00EA391A">
            <w:pPr>
              <w:jc w:val="center"/>
            </w:pP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DA" w14:textId="77777777" w:rsidR="009B458F" w:rsidRDefault="009B458F" w:rsidP="003A1C5B">
            <w:r>
              <w:t xml:space="preserve">Is the </w:t>
            </w:r>
            <w:r w:rsidRPr="003A1C5B">
              <w:rPr>
                <w:b/>
              </w:rPr>
              <w:t>Approver</w:t>
            </w:r>
            <w:r>
              <w:t xml:space="preserve"> correct and listed with their title?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DB" w14:textId="05F1978C" w:rsidR="009B458F" w:rsidRPr="00681DAC" w:rsidRDefault="00F13D71" w:rsidP="003A1C5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6D" wp14:editId="375D00B9">
                  <wp:extent cx="485775" cy="266700"/>
                  <wp:effectExtent l="0" t="0" r="9525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DC" w14:textId="1C0C0F80" w:rsidR="009B458F" w:rsidRPr="00681DAC" w:rsidRDefault="00F13D71" w:rsidP="003A1C5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6E" wp14:editId="04ADD68A">
                  <wp:extent cx="438150" cy="2667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DD" w14:textId="77777777" w:rsidR="009B458F" w:rsidRDefault="009B458F" w:rsidP="003A1C5B">
            <w:pPr>
              <w:jc w:val="center"/>
            </w:pPr>
          </w:p>
        </w:tc>
      </w:tr>
      <w:tr w:rsidR="009B458F" w14:paraId="5C5957E6" w14:textId="77777777" w:rsidTr="001838C6">
        <w:trPr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DF" w14:textId="793CA255" w:rsidR="009B458F" w:rsidRPr="00681DAC" w:rsidRDefault="00F13D71" w:rsidP="00EA391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6F" wp14:editId="5EDA56B1">
                  <wp:extent cx="485775" cy="266700"/>
                  <wp:effectExtent l="0" t="0" r="9525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E0" w14:textId="1B22F556" w:rsidR="009B458F" w:rsidRPr="00681DAC" w:rsidRDefault="00F13D71" w:rsidP="00EA391A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70" wp14:editId="60FB135E">
                  <wp:extent cx="438150" cy="2667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E1" w14:textId="77777777" w:rsidR="009B458F" w:rsidRDefault="009B458F" w:rsidP="00EA391A">
            <w:pPr>
              <w:jc w:val="center"/>
            </w:pP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E2" w14:textId="77777777" w:rsidR="009B458F" w:rsidRDefault="009B458F" w:rsidP="003A1C5B">
            <w:r>
              <w:t xml:space="preserve">Are the </w:t>
            </w:r>
            <w:r w:rsidRPr="003A1C5B">
              <w:rPr>
                <w:b/>
              </w:rPr>
              <w:t>Concurrences</w:t>
            </w:r>
            <w:r>
              <w:t xml:space="preserve"> correct and is there evidence of concurrence?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E3" w14:textId="2D51924B" w:rsidR="009B458F" w:rsidRPr="00681DAC" w:rsidRDefault="00F13D71" w:rsidP="003A1C5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71" wp14:editId="6610CB3B">
                  <wp:extent cx="485775" cy="266700"/>
                  <wp:effectExtent l="0" t="0" r="9525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E4" w14:textId="701F1288" w:rsidR="009B458F" w:rsidRPr="00681DAC" w:rsidRDefault="00F13D71" w:rsidP="003A1C5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595972" wp14:editId="469C2AB4">
                  <wp:extent cx="438150" cy="2667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E5" w14:textId="77777777" w:rsidR="009B458F" w:rsidRDefault="009B458F" w:rsidP="003A1C5B">
            <w:pPr>
              <w:jc w:val="center"/>
            </w:pPr>
          </w:p>
        </w:tc>
      </w:tr>
      <w:tr w:rsidR="009B458F" w14:paraId="5C5957EE" w14:textId="77777777" w:rsidTr="001838C6">
        <w:trPr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E7" w14:textId="59933A84" w:rsidR="009B458F" w:rsidRDefault="00F13D71" w:rsidP="00EA391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595973" wp14:editId="7D2A4482">
                  <wp:extent cx="485775" cy="266700"/>
                  <wp:effectExtent l="0" t="0" r="9525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E8" w14:textId="5FD30375" w:rsidR="009B458F" w:rsidRDefault="00F13D71" w:rsidP="00EA391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595974" wp14:editId="1651EBE2">
                  <wp:extent cx="438150" cy="2667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E9" w14:textId="77777777" w:rsidR="009B458F" w:rsidRDefault="009B458F" w:rsidP="00EA391A">
            <w:pPr>
              <w:jc w:val="center"/>
            </w:pP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EA" w14:textId="77777777" w:rsidR="009B458F" w:rsidRDefault="009B458F" w:rsidP="003A1C5B">
            <w:r>
              <w:t xml:space="preserve">Is the </w:t>
            </w:r>
            <w:r w:rsidRPr="003A1C5B">
              <w:rPr>
                <w:b/>
              </w:rPr>
              <w:t>Document Control</w:t>
            </w:r>
            <w:r>
              <w:t xml:space="preserve"> complete and accurate?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EB" w14:textId="112DF89B" w:rsidR="009B458F" w:rsidRDefault="00F13D71" w:rsidP="003A1C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595975" wp14:editId="6E8220B7">
                  <wp:extent cx="485775" cy="266700"/>
                  <wp:effectExtent l="0" t="0" r="9525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EC" w14:textId="439DBE4B" w:rsidR="009B458F" w:rsidRDefault="00F13D71" w:rsidP="003A1C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595976" wp14:editId="73880110">
                  <wp:extent cx="438150" cy="2667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ED" w14:textId="77777777" w:rsidR="009B458F" w:rsidRDefault="009B458F" w:rsidP="003A1C5B">
            <w:pPr>
              <w:jc w:val="center"/>
            </w:pPr>
          </w:p>
        </w:tc>
      </w:tr>
      <w:tr w:rsidR="009B458F" w14:paraId="5C5957F6" w14:textId="77777777" w:rsidTr="001838C6">
        <w:trPr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EF" w14:textId="72ACAC56" w:rsidR="009B458F" w:rsidRDefault="00F13D71" w:rsidP="00EA391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595977" wp14:editId="09FAB98A">
                  <wp:extent cx="485775" cy="266700"/>
                  <wp:effectExtent l="0" t="0" r="9525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F0" w14:textId="499ABCC9" w:rsidR="009B458F" w:rsidRDefault="00F13D71" w:rsidP="00EA391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595978" wp14:editId="14F65800">
                  <wp:extent cx="438150" cy="2667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F1" w14:textId="77777777" w:rsidR="009B458F" w:rsidRDefault="009B458F" w:rsidP="00EA391A">
            <w:pPr>
              <w:jc w:val="center"/>
            </w:pP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F2" w14:textId="77777777" w:rsidR="009B458F" w:rsidRDefault="009B458F" w:rsidP="003A1C5B">
            <w:r>
              <w:t xml:space="preserve">Is the </w:t>
            </w:r>
            <w:r w:rsidRPr="003A1C5B">
              <w:rPr>
                <w:b/>
              </w:rPr>
              <w:t>grammar</w:t>
            </w:r>
            <w:r>
              <w:t xml:space="preserve"> correct?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F3" w14:textId="50AB8583" w:rsidR="009B458F" w:rsidRDefault="00F13D71" w:rsidP="003A1C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595979" wp14:editId="15614BF4">
                  <wp:extent cx="485775" cy="266700"/>
                  <wp:effectExtent l="0" t="0" r="9525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F4" w14:textId="344BA129" w:rsidR="009B458F" w:rsidRDefault="00F13D71" w:rsidP="003A1C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59597A" wp14:editId="71AA7B5D">
                  <wp:extent cx="438150" cy="2667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F5" w14:textId="77777777" w:rsidR="009B458F" w:rsidRDefault="009B458F" w:rsidP="003A1C5B">
            <w:pPr>
              <w:jc w:val="center"/>
            </w:pPr>
          </w:p>
        </w:tc>
      </w:tr>
      <w:tr w:rsidR="009B458F" w14:paraId="5C5957FE" w14:textId="77777777" w:rsidTr="001838C6">
        <w:trPr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F7" w14:textId="3C1FE9C8" w:rsidR="009B458F" w:rsidRDefault="00F13D71" w:rsidP="00EA391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59597B" wp14:editId="6389E4EB">
                  <wp:extent cx="485775" cy="266700"/>
                  <wp:effectExtent l="0" t="0" r="9525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F8" w14:textId="0FEE10BB" w:rsidR="009B458F" w:rsidRDefault="00F13D71" w:rsidP="00EA391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59597C" wp14:editId="4DFA21C3">
                  <wp:extent cx="438150" cy="2667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F9" w14:textId="77777777" w:rsidR="009B458F" w:rsidRDefault="009B458F" w:rsidP="00EA391A">
            <w:pPr>
              <w:jc w:val="center"/>
            </w:pP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FA" w14:textId="77777777" w:rsidR="009B458F" w:rsidRDefault="009B458F" w:rsidP="003A1C5B">
            <w:r>
              <w:t xml:space="preserve">Are there </w:t>
            </w:r>
            <w:r w:rsidRPr="003A1C5B">
              <w:rPr>
                <w:b/>
              </w:rPr>
              <w:t>spelling</w:t>
            </w:r>
            <w:r>
              <w:t xml:space="preserve"> errors?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FB" w14:textId="159A401F" w:rsidR="009B458F" w:rsidRDefault="00F13D71" w:rsidP="003A1C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59597D" wp14:editId="16BAC167">
                  <wp:extent cx="485775" cy="266700"/>
                  <wp:effectExtent l="0" t="0" r="9525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FC" w14:textId="4D5ECF13" w:rsidR="009B458F" w:rsidRDefault="00F13D71" w:rsidP="003A1C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59597E" wp14:editId="5A38BAB0">
                  <wp:extent cx="438150" cy="2667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FD" w14:textId="77777777" w:rsidR="009B458F" w:rsidRDefault="009B458F" w:rsidP="003A1C5B">
            <w:pPr>
              <w:jc w:val="center"/>
            </w:pPr>
          </w:p>
        </w:tc>
      </w:tr>
      <w:tr w:rsidR="009B458F" w14:paraId="5C595806" w14:textId="77777777" w:rsidTr="001838C6">
        <w:trPr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7FF" w14:textId="2ACEB43E" w:rsidR="009B458F" w:rsidRDefault="00F13D71" w:rsidP="00EA391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59597F" wp14:editId="6F47A696">
                  <wp:extent cx="485775" cy="266700"/>
                  <wp:effectExtent l="0" t="0" r="9525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800" w14:textId="3F0622EB" w:rsidR="009B458F" w:rsidRDefault="00F13D71" w:rsidP="00EA391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595980" wp14:editId="2F8FE9B9">
                  <wp:extent cx="438150" cy="2667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801" w14:textId="77777777" w:rsidR="009B458F" w:rsidRDefault="009B458F" w:rsidP="00EA391A">
            <w:pPr>
              <w:jc w:val="center"/>
            </w:pP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802" w14:textId="77777777" w:rsidR="009B458F" w:rsidRDefault="009B458F" w:rsidP="003A1C5B">
            <w:r>
              <w:t xml:space="preserve">Is the </w:t>
            </w:r>
            <w:r w:rsidRPr="003A1C5B">
              <w:rPr>
                <w:b/>
              </w:rPr>
              <w:t>vocabulary</w:t>
            </w:r>
            <w:r>
              <w:t xml:space="preserve"> appropriate (too wordy)?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803" w14:textId="500F5657" w:rsidR="009B458F" w:rsidRDefault="00F13D71" w:rsidP="003A1C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595981" wp14:editId="7F9D493B">
                  <wp:extent cx="485775" cy="266700"/>
                  <wp:effectExtent l="0" t="0" r="9525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804" w14:textId="1B8B74BE" w:rsidR="009B458F" w:rsidRDefault="00F13D71" w:rsidP="003A1C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595982" wp14:editId="27F5CB78">
                  <wp:extent cx="438150" cy="2667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805" w14:textId="77777777" w:rsidR="009B458F" w:rsidRDefault="009B458F" w:rsidP="003A1C5B">
            <w:pPr>
              <w:jc w:val="center"/>
            </w:pPr>
          </w:p>
        </w:tc>
      </w:tr>
      <w:tr w:rsidR="009B458F" w14:paraId="5C59580E" w14:textId="77777777" w:rsidTr="001838C6">
        <w:trPr>
          <w:trHeight w:val="2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807" w14:textId="65A83C76" w:rsidR="009B458F" w:rsidRDefault="00F13D71" w:rsidP="00057B3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595983" wp14:editId="0FFC85DE">
                  <wp:extent cx="485775" cy="266700"/>
                  <wp:effectExtent l="0" t="0" r="9525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808" w14:textId="302CF394" w:rsidR="009B458F" w:rsidRDefault="00F13D71" w:rsidP="00057B3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595984" wp14:editId="5CBBEAD6">
                  <wp:extent cx="438150" cy="2667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809" w14:textId="77777777" w:rsidR="009B458F" w:rsidRDefault="009B458F" w:rsidP="00057B3A">
            <w:pPr>
              <w:jc w:val="center"/>
            </w:pP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80A" w14:textId="77777777" w:rsidR="009B458F" w:rsidRDefault="009B458F" w:rsidP="003A1C5B">
            <w:r>
              <w:t xml:space="preserve">Is there a </w:t>
            </w:r>
            <w:r w:rsidRPr="003A1C5B">
              <w:rPr>
                <w:b/>
              </w:rPr>
              <w:t>plan of education</w:t>
            </w:r>
            <w:r>
              <w:t>?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80B" w14:textId="363C8AAE" w:rsidR="009B458F" w:rsidRDefault="00F13D71" w:rsidP="003A1C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595985" wp14:editId="57F6E859">
                  <wp:extent cx="485775" cy="266700"/>
                  <wp:effectExtent l="0" t="0" r="9525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80C" w14:textId="2489BB48" w:rsidR="009B458F" w:rsidRDefault="00F13D71" w:rsidP="003A1C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595986" wp14:editId="0367147D">
                  <wp:extent cx="438150" cy="2667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9580D" w14:textId="77777777" w:rsidR="009B458F" w:rsidRDefault="009B458F" w:rsidP="003A1C5B">
            <w:pPr>
              <w:jc w:val="center"/>
            </w:pPr>
          </w:p>
        </w:tc>
      </w:tr>
    </w:tbl>
    <w:p w14:paraId="5C59580F" w14:textId="77777777" w:rsidR="00431DA2" w:rsidRDefault="00431DA2" w:rsidP="00057B3A">
      <w:pPr>
        <w:spacing w:after="0" w:line="240" w:lineRule="auto"/>
        <w:jc w:val="center"/>
        <w:rPr>
          <w:b/>
        </w:rPr>
      </w:pPr>
    </w:p>
    <w:p w14:paraId="5C595810" w14:textId="77777777" w:rsidR="001838C6" w:rsidRDefault="006E68BB" w:rsidP="00057B3A">
      <w:pPr>
        <w:spacing w:after="0" w:line="240" w:lineRule="auto"/>
        <w:jc w:val="center"/>
        <w:rPr>
          <w:b/>
        </w:rPr>
      </w:pPr>
      <w:r w:rsidRPr="00061807">
        <w:rPr>
          <w:b/>
        </w:rPr>
        <w:t xml:space="preserve">Document </w:t>
      </w:r>
      <w:r w:rsidRPr="007601A3">
        <w:rPr>
          <w:b/>
        </w:rPr>
        <w:t>Tracking</w:t>
      </w:r>
    </w:p>
    <w:p w14:paraId="5C595811" w14:textId="75DC62CD" w:rsidR="006E68BB" w:rsidRPr="007601A3" w:rsidRDefault="001D23BF" w:rsidP="00057B3A">
      <w:pPr>
        <w:spacing w:after="0" w:line="240" w:lineRule="auto"/>
        <w:jc w:val="center"/>
      </w:pPr>
      <w:r>
        <w:rPr>
          <w:b/>
        </w:rPr>
        <w:t xml:space="preserve"> Garnet Health Medical Center</w:t>
      </w:r>
      <w:r w:rsidR="00681DAC">
        <w:rPr>
          <w:b/>
        </w:rPr>
        <w:t xml:space="preserve"> – NURSING POLICY</w:t>
      </w:r>
    </w:p>
    <w:tbl>
      <w:tblPr>
        <w:tblStyle w:val="TableGrid"/>
        <w:tblW w:w="10345" w:type="dxa"/>
        <w:jc w:val="center"/>
        <w:tblLook w:val="04A0" w:firstRow="1" w:lastRow="0" w:firstColumn="1" w:lastColumn="0" w:noHBand="0" w:noVBand="1"/>
      </w:tblPr>
      <w:tblGrid>
        <w:gridCol w:w="2401"/>
        <w:gridCol w:w="1446"/>
        <w:gridCol w:w="6498"/>
      </w:tblGrid>
      <w:tr w:rsidR="006E68BB" w:rsidRPr="007601A3" w14:paraId="5C595815" w14:textId="77777777" w:rsidTr="006E68BB">
        <w:trPr>
          <w:jc w:val="center"/>
        </w:trPr>
        <w:tc>
          <w:tcPr>
            <w:tcW w:w="2401" w:type="dxa"/>
            <w:shd w:val="clear" w:color="auto" w:fill="FDE9D9" w:themeFill="accent6" w:themeFillTint="33"/>
            <w:vAlign w:val="bottom"/>
          </w:tcPr>
          <w:p w14:paraId="5C595812" w14:textId="77777777" w:rsidR="006E68BB" w:rsidRPr="007601A3" w:rsidRDefault="006E68BB" w:rsidP="00E4038C">
            <w:pPr>
              <w:rPr>
                <w:b/>
              </w:rPr>
            </w:pPr>
            <w:r w:rsidRPr="007601A3">
              <w:rPr>
                <w:b/>
              </w:rPr>
              <w:t>Action</w:t>
            </w:r>
          </w:p>
        </w:tc>
        <w:tc>
          <w:tcPr>
            <w:tcW w:w="1446" w:type="dxa"/>
            <w:shd w:val="clear" w:color="auto" w:fill="FDE9D9" w:themeFill="accent6" w:themeFillTint="33"/>
          </w:tcPr>
          <w:p w14:paraId="5C595813" w14:textId="77777777" w:rsidR="006E68BB" w:rsidRPr="007601A3" w:rsidRDefault="006E68BB" w:rsidP="00E4038C">
            <w:pPr>
              <w:jc w:val="center"/>
            </w:pPr>
            <w:r w:rsidRPr="007601A3">
              <w:rPr>
                <w:b/>
              </w:rPr>
              <w:t>Date</w:t>
            </w:r>
          </w:p>
        </w:tc>
        <w:tc>
          <w:tcPr>
            <w:tcW w:w="6498" w:type="dxa"/>
            <w:shd w:val="clear" w:color="auto" w:fill="FDE9D9" w:themeFill="accent6" w:themeFillTint="33"/>
          </w:tcPr>
          <w:p w14:paraId="5C595814" w14:textId="77777777" w:rsidR="006E68BB" w:rsidRPr="007601A3" w:rsidRDefault="006E68BB" w:rsidP="00E4038C">
            <w:pPr>
              <w:jc w:val="center"/>
            </w:pPr>
            <w:r w:rsidRPr="007601A3">
              <w:rPr>
                <w:b/>
              </w:rPr>
              <w:t>Comments</w:t>
            </w:r>
          </w:p>
        </w:tc>
      </w:tr>
      <w:tr w:rsidR="006E68BB" w:rsidRPr="007601A3" w14:paraId="5C595819" w14:textId="77777777" w:rsidTr="0013433D">
        <w:trPr>
          <w:trHeight w:val="360"/>
          <w:jc w:val="center"/>
        </w:trPr>
        <w:tc>
          <w:tcPr>
            <w:tcW w:w="2401" w:type="dxa"/>
            <w:vAlign w:val="center"/>
          </w:tcPr>
          <w:p w14:paraId="5C595816" w14:textId="77777777" w:rsidR="006E68BB" w:rsidRPr="007601A3" w:rsidRDefault="006E68BB">
            <w:pPr>
              <w:rPr>
                <w:b/>
              </w:rPr>
            </w:pPr>
            <w:r w:rsidRPr="007601A3">
              <w:rPr>
                <w:b/>
              </w:rPr>
              <w:t xml:space="preserve">Sent to </w:t>
            </w:r>
          </w:p>
        </w:tc>
        <w:tc>
          <w:tcPr>
            <w:tcW w:w="1446" w:type="dxa"/>
            <w:vAlign w:val="center"/>
          </w:tcPr>
          <w:p w14:paraId="5C595817" w14:textId="77777777" w:rsidR="006E68BB" w:rsidRPr="00BE1633" w:rsidRDefault="006E68BB" w:rsidP="00E4038C"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6498" w:type="dxa"/>
            <w:vAlign w:val="center"/>
          </w:tcPr>
          <w:p w14:paraId="5C595818" w14:textId="77777777" w:rsidR="006E68BB" w:rsidRPr="007601A3" w:rsidRDefault="006E68BB" w:rsidP="00E4038C">
            <w:pPr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</w:rPr>
              <w:fldChar w:fldCharType="end"/>
            </w:r>
          </w:p>
        </w:tc>
      </w:tr>
      <w:tr w:rsidR="006E68BB" w:rsidRPr="007601A3" w14:paraId="5C59581E" w14:textId="77777777" w:rsidTr="0013433D">
        <w:trPr>
          <w:trHeight w:val="360"/>
          <w:jc w:val="center"/>
        </w:trPr>
        <w:tc>
          <w:tcPr>
            <w:tcW w:w="2401" w:type="dxa"/>
            <w:vAlign w:val="center"/>
          </w:tcPr>
          <w:p w14:paraId="5C59581A" w14:textId="77777777" w:rsidR="006E68BB" w:rsidRPr="007601A3" w:rsidRDefault="009B458F" w:rsidP="00E4038C">
            <w:pPr>
              <w:rPr>
                <w:b/>
              </w:rPr>
            </w:pPr>
            <w:r>
              <w:rPr>
                <w:b/>
              </w:rPr>
              <w:t xml:space="preserve">Policy </w:t>
            </w:r>
            <w:r w:rsidR="001838C6">
              <w:rPr>
                <w:b/>
              </w:rPr>
              <w:t>returned</w:t>
            </w:r>
          </w:p>
        </w:tc>
        <w:tc>
          <w:tcPr>
            <w:tcW w:w="1446" w:type="dxa"/>
            <w:vAlign w:val="center"/>
          </w:tcPr>
          <w:p w14:paraId="5C59581B" w14:textId="77777777" w:rsidR="006E68BB" w:rsidRPr="00BE1633" w:rsidRDefault="006E68BB" w:rsidP="00E4038C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</w:p>
        </w:tc>
        <w:tc>
          <w:tcPr>
            <w:tcW w:w="6498" w:type="dxa"/>
          </w:tcPr>
          <w:p w14:paraId="5C59581C" w14:textId="77777777" w:rsidR="006E68BB" w:rsidRDefault="006E68BB" w:rsidP="00E4038C">
            <w:pPr>
              <w:rPr>
                <w:i/>
              </w:rPr>
            </w:pPr>
            <w:r>
              <w:rPr>
                <w:i/>
              </w:rPr>
              <w:t>Does not meet the following criteria:</w:t>
            </w:r>
          </w:p>
          <w:p w14:paraId="5C59581D" w14:textId="77777777" w:rsidR="006E68BB" w:rsidRPr="007601A3" w:rsidRDefault="006E68BB" w:rsidP="00E4038C">
            <w:pPr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</w:rPr>
              <w:fldChar w:fldCharType="end"/>
            </w:r>
          </w:p>
        </w:tc>
      </w:tr>
      <w:tr w:rsidR="006E68BB" w:rsidRPr="007601A3" w14:paraId="5C595822" w14:textId="77777777" w:rsidTr="0013433D">
        <w:trPr>
          <w:trHeight w:val="360"/>
          <w:jc w:val="center"/>
        </w:trPr>
        <w:tc>
          <w:tcPr>
            <w:tcW w:w="2401" w:type="dxa"/>
            <w:vAlign w:val="center"/>
          </w:tcPr>
          <w:p w14:paraId="5C59581F" w14:textId="77777777" w:rsidR="006E68BB" w:rsidRPr="007601A3" w:rsidRDefault="006E68BB" w:rsidP="00E4038C">
            <w:pPr>
              <w:rPr>
                <w:b/>
              </w:rPr>
            </w:pPr>
            <w:r w:rsidRPr="007601A3">
              <w:rPr>
                <w:b/>
              </w:rPr>
              <w:t xml:space="preserve">Policy </w:t>
            </w:r>
            <w:r w:rsidR="00E4038C">
              <w:rPr>
                <w:b/>
              </w:rPr>
              <w:t>approved</w:t>
            </w:r>
          </w:p>
        </w:tc>
        <w:tc>
          <w:tcPr>
            <w:tcW w:w="1446" w:type="dxa"/>
            <w:vAlign w:val="center"/>
          </w:tcPr>
          <w:p w14:paraId="5C595820" w14:textId="77777777" w:rsidR="006E68BB" w:rsidRPr="00BE1633" w:rsidRDefault="006E68BB" w:rsidP="00E4038C"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6498" w:type="dxa"/>
            <w:vAlign w:val="center"/>
          </w:tcPr>
          <w:p w14:paraId="5C595821" w14:textId="77777777" w:rsidR="006E68BB" w:rsidRPr="007601A3" w:rsidRDefault="006E68BB" w:rsidP="00E4038C">
            <w:pPr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</w:rPr>
              <w:fldChar w:fldCharType="end"/>
            </w:r>
          </w:p>
        </w:tc>
      </w:tr>
      <w:tr w:rsidR="006E68BB" w:rsidRPr="007601A3" w14:paraId="5C595826" w14:textId="77777777" w:rsidTr="0013433D">
        <w:trPr>
          <w:trHeight w:val="360"/>
          <w:jc w:val="center"/>
        </w:trPr>
        <w:tc>
          <w:tcPr>
            <w:tcW w:w="2401" w:type="dxa"/>
            <w:vAlign w:val="center"/>
          </w:tcPr>
          <w:p w14:paraId="5C595823" w14:textId="77777777" w:rsidR="006E68BB" w:rsidRPr="007601A3" w:rsidRDefault="006E68BB" w:rsidP="00E4038C">
            <w:pPr>
              <w:rPr>
                <w:b/>
              </w:rPr>
            </w:pPr>
            <w:r w:rsidRPr="007601A3">
              <w:rPr>
                <w:b/>
              </w:rPr>
              <w:t>Posted</w:t>
            </w:r>
          </w:p>
        </w:tc>
        <w:tc>
          <w:tcPr>
            <w:tcW w:w="1446" w:type="dxa"/>
            <w:vAlign w:val="center"/>
          </w:tcPr>
          <w:p w14:paraId="5C595824" w14:textId="77777777" w:rsidR="006E68BB" w:rsidRPr="00BE1633" w:rsidRDefault="006E68BB" w:rsidP="00E4038C"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6498" w:type="dxa"/>
            <w:vAlign w:val="center"/>
          </w:tcPr>
          <w:p w14:paraId="5C595825" w14:textId="77777777" w:rsidR="006E68BB" w:rsidRPr="007601A3" w:rsidRDefault="006E68BB" w:rsidP="00E4038C">
            <w:pPr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</w:rPr>
              <w:fldChar w:fldCharType="end"/>
            </w:r>
          </w:p>
        </w:tc>
      </w:tr>
    </w:tbl>
    <w:p w14:paraId="5C595827" w14:textId="7B082373" w:rsidR="00681DAC" w:rsidRPr="007601A3" w:rsidRDefault="001D23BF" w:rsidP="00057B3A">
      <w:pPr>
        <w:spacing w:after="0" w:line="240" w:lineRule="auto"/>
        <w:jc w:val="center"/>
      </w:pPr>
      <w:r>
        <w:rPr>
          <w:b/>
        </w:rPr>
        <w:t>Garnet Health Medical Center</w:t>
      </w:r>
      <w:r w:rsidR="00681DAC">
        <w:rPr>
          <w:b/>
        </w:rPr>
        <w:t xml:space="preserve"> – </w:t>
      </w:r>
      <w:r w:rsidR="00681DAC" w:rsidRPr="00681DAC">
        <w:rPr>
          <w:b/>
          <w:color w:val="FF0000"/>
        </w:rPr>
        <w:t xml:space="preserve">NON-NURSING </w:t>
      </w:r>
      <w:r w:rsidR="00681DAC">
        <w:rPr>
          <w:b/>
        </w:rPr>
        <w:t>POLICY</w:t>
      </w:r>
    </w:p>
    <w:tbl>
      <w:tblPr>
        <w:tblStyle w:val="TableGrid"/>
        <w:tblW w:w="10345" w:type="dxa"/>
        <w:jc w:val="center"/>
        <w:tblLook w:val="04A0" w:firstRow="1" w:lastRow="0" w:firstColumn="1" w:lastColumn="0" w:noHBand="0" w:noVBand="1"/>
      </w:tblPr>
      <w:tblGrid>
        <w:gridCol w:w="2401"/>
        <w:gridCol w:w="1446"/>
        <w:gridCol w:w="6498"/>
      </w:tblGrid>
      <w:tr w:rsidR="00681DAC" w:rsidRPr="007601A3" w14:paraId="5C59582B" w14:textId="77777777" w:rsidTr="00E4038C">
        <w:trPr>
          <w:jc w:val="center"/>
        </w:trPr>
        <w:tc>
          <w:tcPr>
            <w:tcW w:w="2401" w:type="dxa"/>
            <w:shd w:val="clear" w:color="auto" w:fill="FDE9D9" w:themeFill="accent6" w:themeFillTint="33"/>
            <w:vAlign w:val="bottom"/>
          </w:tcPr>
          <w:p w14:paraId="5C595828" w14:textId="77777777" w:rsidR="00681DAC" w:rsidRPr="007601A3" w:rsidRDefault="00681DAC" w:rsidP="00E4038C">
            <w:pPr>
              <w:rPr>
                <w:b/>
              </w:rPr>
            </w:pPr>
            <w:r w:rsidRPr="007601A3">
              <w:rPr>
                <w:b/>
              </w:rPr>
              <w:t>Action</w:t>
            </w:r>
          </w:p>
        </w:tc>
        <w:tc>
          <w:tcPr>
            <w:tcW w:w="1446" w:type="dxa"/>
            <w:shd w:val="clear" w:color="auto" w:fill="FDE9D9" w:themeFill="accent6" w:themeFillTint="33"/>
          </w:tcPr>
          <w:p w14:paraId="5C595829" w14:textId="77777777" w:rsidR="00681DAC" w:rsidRPr="007601A3" w:rsidRDefault="00681DAC" w:rsidP="00E4038C">
            <w:pPr>
              <w:jc w:val="center"/>
            </w:pPr>
            <w:r w:rsidRPr="007601A3">
              <w:rPr>
                <w:b/>
              </w:rPr>
              <w:t>Date</w:t>
            </w:r>
          </w:p>
        </w:tc>
        <w:tc>
          <w:tcPr>
            <w:tcW w:w="6498" w:type="dxa"/>
            <w:shd w:val="clear" w:color="auto" w:fill="FDE9D9" w:themeFill="accent6" w:themeFillTint="33"/>
          </w:tcPr>
          <w:p w14:paraId="5C59582A" w14:textId="77777777" w:rsidR="00681DAC" w:rsidRPr="007601A3" w:rsidRDefault="00681DAC" w:rsidP="00E4038C">
            <w:pPr>
              <w:jc w:val="center"/>
            </w:pPr>
            <w:r w:rsidRPr="007601A3">
              <w:rPr>
                <w:b/>
              </w:rPr>
              <w:t>Comments</w:t>
            </w:r>
          </w:p>
        </w:tc>
      </w:tr>
      <w:tr w:rsidR="00681DAC" w:rsidRPr="007601A3" w14:paraId="5C59582F" w14:textId="77777777" w:rsidTr="0013433D">
        <w:trPr>
          <w:trHeight w:val="360"/>
          <w:jc w:val="center"/>
        </w:trPr>
        <w:tc>
          <w:tcPr>
            <w:tcW w:w="2401" w:type="dxa"/>
            <w:vAlign w:val="center"/>
          </w:tcPr>
          <w:p w14:paraId="5C59582C" w14:textId="77777777" w:rsidR="00681DAC" w:rsidRPr="006E68BB" w:rsidRDefault="00681DAC" w:rsidP="00681DAC">
            <w:pPr>
              <w:rPr>
                <w:b/>
              </w:rPr>
            </w:pPr>
            <w:r w:rsidRPr="007601A3">
              <w:rPr>
                <w:b/>
              </w:rPr>
              <w:t>S</w:t>
            </w:r>
            <w:r>
              <w:rPr>
                <w:b/>
              </w:rPr>
              <w:t>ent</w:t>
            </w:r>
            <w:r w:rsidRPr="007601A3">
              <w:rPr>
                <w:b/>
              </w:rPr>
              <w:t xml:space="preserve"> to </w:t>
            </w:r>
            <w:r w:rsidRPr="00681DAC">
              <w:rPr>
                <w:b/>
                <w:color w:val="FF0000"/>
              </w:rPr>
              <w:t xml:space="preserve"> </w:t>
            </w:r>
          </w:p>
        </w:tc>
        <w:tc>
          <w:tcPr>
            <w:tcW w:w="1446" w:type="dxa"/>
            <w:vAlign w:val="center"/>
          </w:tcPr>
          <w:p w14:paraId="5C59582D" w14:textId="77777777" w:rsidR="00681DAC" w:rsidRPr="00BE1633" w:rsidRDefault="00681DAC" w:rsidP="00E4038C">
            <w:r w:rsidRPr="00BE163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BE1633">
              <w:instrText xml:space="preserve"> FORMTEXT </w:instrText>
            </w:r>
            <w:r w:rsidRPr="00BE1633">
              <w:fldChar w:fldCharType="separate"/>
            </w:r>
            <w:r w:rsidRPr="00BE1633">
              <w:rPr>
                <w:noProof/>
              </w:rPr>
              <w:t> </w:t>
            </w:r>
            <w:r w:rsidRPr="00BE1633">
              <w:rPr>
                <w:noProof/>
              </w:rPr>
              <w:t> </w:t>
            </w:r>
            <w:r w:rsidRPr="00BE1633">
              <w:rPr>
                <w:noProof/>
              </w:rPr>
              <w:t> </w:t>
            </w:r>
            <w:r w:rsidRPr="00BE1633">
              <w:rPr>
                <w:noProof/>
              </w:rPr>
              <w:t> </w:t>
            </w:r>
            <w:r w:rsidRPr="00BE1633">
              <w:rPr>
                <w:noProof/>
              </w:rPr>
              <w:t> </w:t>
            </w:r>
            <w:r w:rsidRPr="00BE1633">
              <w:fldChar w:fldCharType="end"/>
            </w:r>
          </w:p>
        </w:tc>
        <w:tc>
          <w:tcPr>
            <w:tcW w:w="6498" w:type="dxa"/>
            <w:vAlign w:val="center"/>
          </w:tcPr>
          <w:p w14:paraId="5C59582E" w14:textId="77777777" w:rsidR="00681DAC" w:rsidRPr="007601A3" w:rsidRDefault="00681DAC" w:rsidP="00E4038C">
            <w:pPr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</w:rPr>
              <w:fldChar w:fldCharType="end"/>
            </w:r>
          </w:p>
        </w:tc>
      </w:tr>
      <w:tr w:rsidR="00681DAC" w:rsidRPr="007601A3" w14:paraId="5C595834" w14:textId="77777777" w:rsidTr="0013433D">
        <w:trPr>
          <w:trHeight w:val="360"/>
          <w:jc w:val="center"/>
        </w:trPr>
        <w:tc>
          <w:tcPr>
            <w:tcW w:w="2401" w:type="dxa"/>
            <w:vAlign w:val="center"/>
          </w:tcPr>
          <w:p w14:paraId="5C595830" w14:textId="77777777" w:rsidR="00681DAC" w:rsidRPr="007601A3" w:rsidRDefault="009B458F" w:rsidP="001838C6">
            <w:pPr>
              <w:rPr>
                <w:b/>
              </w:rPr>
            </w:pPr>
            <w:r>
              <w:rPr>
                <w:b/>
              </w:rPr>
              <w:t xml:space="preserve">Policy </w:t>
            </w:r>
            <w:r w:rsidR="001838C6">
              <w:rPr>
                <w:b/>
              </w:rPr>
              <w:t>returned</w:t>
            </w:r>
          </w:p>
        </w:tc>
        <w:tc>
          <w:tcPr>
            <w:tcW w:w="1446" w:type="dxa"/>
            <w:vAlign w:val="center"/>
          </w:tcPr>
          <w:p w14:paraId="5C595831" w14:textId="77777777" w:rsidR="00681DAC" w:rsidRPr="00BE1633" w:rsidRDefault="00681DAC" w:rsidP="00E4038C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</w:p>
        </w:tc>
        <w:tc>
          <w:tcPr>
            <w:tcW w:w="6498" w:type="dxa"/>
          </w:tcPr>
          <w:p w14:paraId="5C595832" w14:textId="77777777" w:rsidR="00681DAC" w:rsidRDefault="00681DAC" w:rsidP="00E4038C">
            <w:pPr>
              <w:rPr>
                <w:i/>
              </w:rPr>
            </w:pPr>
            <w:r>
              <w:rPr>
                <w:i/>
              </w:rPr>
              <w:t>Does not meet the following criteria:</w:t>
            </w:r>
          </w:p>
          <w:p w14:paraId="5C595833" w14:textId="77777777" w:rsidR="00681DAC" w:rsidRPr="007601A3" w:rsidRDefault="00681DAC" w:rsidP="00E4038C">
            <w:pPr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</w:rPr>
              <w:fldChar w:fldCharType="end"/>
            </w:r>
          </w:p>
        </w:tc>
      </w:tr>
      <w:tr w:rsidR="00681DAC" w:rsidRPr="007601A3" w14:paraId="5C595838" w14:textId="77777777" w:rsidTr="0013433D">
        <w:trPr>
          <w:trHeight w:val="360"/>
          <w:jc w:val="center"/>
        </w:trPr>
        <w:tc>
          <w:tcPr>
            <w:tcW w:w="2401" w:type="dxa"/>
            <w:vAlign w:val="center"/>
          </w:tcPr>
          <w:p w14:paraId="5C595835" w14:textId="77777777" w:rsidR="00681DAC" w:rsidRPr="007601A3" w:rsidRDefault="00681DAC" w:rsidP="00E4038C">
            <w:pPr>
              <w:rPr>
                <w:b/>
              </w:rPr>
            </w:pPr>
            <w:r w:rsidRPr="007601A3">
              <w:rPr>
                <w:b/>
              </w:rPr>
              <w:t xml:space="preserve">Policy </w:t>
            </w:r>
            <w:r w:rsidR="00E4038C">
              <w:rPr>
                <w:b/>
              </w:rPr>
              <w:t>approved</w:t>
            </w:r>
          </w:p>
        </w:tc>
        <w:tc>
          <w:tcPr>
            <w:tcW w:w="1446" w:type="dxa"/>
            <w:vAlign w:val="center"/>
          </w:tcPr>
          <w:p w14:paraId="5C595836" w14:textId="77777777" w:rsidR="00681DAC" w:rsidRPr="00BE1633" w:rsidRDefault="00681DAC" w:rsidP="00E4038C"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6498" w:type="dxa"/>
            <w:vAlign w:val="center"/>
          </w:tcPr>
          <w:p w14:paraId="5C595837" w14:textId="77777777" w:rsidR="00681DAC" w:rsidRPr="007601A3" w:rsidRDefault="00681DAC" w:rsidP="00E4038C">
            <w:pPr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</w:rPr>
              <w:fldChar w:fldCharType="end"/>
            </w:r>
          </w:p>
        </w:tc>
      </w:tr>
      <w:tr w:rsidR="00681DAC" w:rsidRPr="007601A3" w14:paraId="5C59583C" w14:textId="77777777" w:rsidTr="0013433D">
        <w:trPr>
          <w:trHeight w:val="360"/>
          <w:jc w:val="center"/>
        </w:trPr>
        <w:tc>
          <w:tcPr>
            <w:tcW w:w="2401" w:type="dxa"/>
            <w:vAlign w:val="center"/>
          </w:tcPr>
          <w:p w14:paraId="5C595839" w14:textId="77777777" w:rsidR="00681DAC" w:rsidRPr="007601A3" w:rsidRDefault="00681DAC" w:rsidP="00E4038C">
            <w:pPr>
              <w:rPr>
                <w:b/>
              </w:rPr>
            </w:pPr>
            <w:r w:rsidRPr="007601A3">
              <w:rPr>
                <w:b/>
              </w:rPr>
              <w:t>Posted</w:t>
            </w:r>
          </w:p>
        </w:tc>
        <w:tc>
          <w:tcPr>
            <w:tcW w:w="1446" w:type="dxa"/>
            <w:vAlign w:val="center"/>
          </w:tcPr>
          <w:p w14:paraId="5C59583A" w14:textId="77777777" w:rsidR="00681DAC" w:rsidRPr="00BE1633" w:rsidRDefault="00681DAC" w:rsidP="00E4038C"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6498" w:type="dxa"/>
            <w:vAlign w:val="center"/>
          </w:tcPr>
          <w:p w14:paraId="5C59583B" w14:textId="77777777" w:rsidR="00681DAC" w:rsidRPr="007601A3" w:rsidRDefault="00681DAC" w:rsidP="00E4038C">
            <w:pPr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</w:rPr>
              <w:fldChar w:fldCharType="end"/>
            </w:r>
          </w:p>
        </w:tc>
      </w:tr>
    </w:tbl>
    <w:p w14:paraId="5C59583D" w14:textId="37D33EB9" w:rsidR="006E68BB" w:rsidRPr="006E68BB" w:rsidRDefault="001D23BF" w:rsidP="00057B3A">
      <w:pPr>
        <w:spacing w:after="0" w:line="240" w:lineRule="auto"/>
        <w:jc w:val="center"/>
        <w:rPr>
          <w:b/>
        </w:rPr>
      </w:pPr>
      <w:r>
        <w:rPr>
          <w:b/>
        </w:rPr>
        <w:t>Garnet Health Medical Center Catskills</w:t>
      </w:r>
      <w:r w:rsidR="00B57FF6">
        <w:rPr>
          <w:b/>
        </w:rPr>
        <w:t xml:space="preserve"> – POLICY</w:t>
      </w:r>
    </w:p>
    <w:tbl>
      <w:tblPr>
        <w:tblStyle w:val="TableGrid"/>
        <w:tblW w:w="10345" w:type="dxa"/>
        <w:jc w:val="center"/>
        <w:tblLook w:val="04A0" w:firstRow="1" w:lastRow="0" w:firstColumn="1" w:lastColumn="0" w:noHBand="0" w:noVBand="1"/>
      </w:tblPr>
      <w:tblGrid>
        <w:gridCol w:w="2227"/>
        <w:gridCol w:w="1620"/>
        <w:gridCol w:w="6498"/>
      </w:tblGrid>
      <w:tr w:rsidR="006E68BB" w:rsidRPr="007601A3" w14:paraId="5C595841" w14:textId="77777777" w:rsidTr="00E4038C">
        <w:trPr>
          <w:jc w:val="center"/>
        </w:trPr>
        <w:tc>
          <w:tcPr>
            <w:tcW w:w="2227" w:type="dxa"/>
            <w:shd w:val="clear" w:color="auto" w:fill="FDE9D9" w:themeFill="accent6" w:themeFillTint="33"/>
            <w:vAlign w:val="bottom"/>
          </w:tcPr>
          <w:p w14:paraId="5C59583E" w14:textId="77777777" w:rsidR="006E68BB" w:rsidRPr="007601A3" w:rsidRDefault="006E68BB" w:rsidP="00E4038C">
            <w:pPr>
              <w:rPr>
                <w:b/>
              </w:rPr>
            </w:pPr>
            <w:r w:rsidRPr="007601A3">
              <w:rPr>
                <w:b/>
              </w:rPr>
              <w:t>Action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14:paraId="5C59583F" w14:textId="77777777" w:rsidR="006E68BB" w:rsidRPr="007601A3" w:rsidRDefault="006E68BB" w:rsidP="00E4038C">
            <w:pPr>
              <w:jc w:val="center"/>
            </w:pPr>
            <w:r w:rsidRPr="007601A3">
              <w:rPr>
                <w:b/>
              </w:rPr>
              <w:t>Date</w:t>
            </w:r>
          </w:p>
        </w:tc>
        <w:tc>
          <w:tcPr>
            <w:tcW w:w="6498" w:type="dxa"/>
            <w:shd w:val="clear" w:color="auto" w:fill="FDE9D9" w:themeFill="accent6" w:themeFillTint="33"/>
          </w:tcPr>
          <w:p w14:paraId="5C595840" w14:textId="77777777" w:rsidR="006E68BB" w:rsidRPr="007601A3" w:rsidRDefault="006E68BB" w:rsidP="00E4038C">
            <w:pPr>
              <w:jc w:val="center"/>
            </w:pPr>
            <w:r w:rsidRPr="007601A3">
              <w:rPr>
                <w:b/>
              </w:rPr>
              <w:t>Comments</w:t>
            </w:r>
          </w:p>
        </w:tc>
      </w:tr>
      <w:tr w:rsidR="006E68BB" w:rsidRPr="007601A3" w14:paraId="5C595845" w14:textId="77777777" w:rsidTr="0013433D">
        <w:trPr>
          <w:trHeight w:val="360"/>
          <w:jc w:val="center"/>
        </w:trPr>
        <w:tc>
          <w:tcPr>
            <w:tcW w:w="2227" w:type="dxa"/>
            <w:vAlign w:val="center"/>
          </w:tcPr>
          <w:p w14:paraId="5C595842" w14:textId="77777777" w:rsidR="006E68BB" w:rsidRPr="007601A3" w:rsidRDefault="006E68BB" w:rsidP="00E4038C">
            <w:pPr>
              <w:rPr>
                <w:b/>
              </w:rPr>
            </w:pPr>
            <w:r w:rsidRPr="007601A3">
              <w:rPr>
                <w:b/>
              </w:rPr>
              <w:t>S</w:t>
            </w:r>
            <w:r>
              <w:rPr>
                <w:b/>
              </w:rPr>
              <w:t>ent</w:t>
            </w:r>
            <w:r w:rsidRPr="007601A3">
              <w:rPr>
                <w:b/>
              </w:rPr>
              <w:t xml:space="preserve"> to </w:t>
            </w:r>
          </w:p>
        </w:tc>
        <w:tc>
          <w:tcPr>
            <w:tcW w:w="1620" w:type="dxa"/>
            <w:vAlign w:val="center"/>
          </w:tcPr>
          <w:p w14:paraId="5C595843" w14:textId="77777777" w:rsidR="006E68BB" w:rsidRPr="00BE1633" w:rsidRDefault="006E68BB" w:rsidP="00E4038C">
            <w:r w:rsidRPr="00BE163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BE1633">
              <w:instrText xml:space="preserve"> FORMTEXT </w:instrText>
            </w:r>
            <w:r w:rsidRPr="00BE1633">
              <w:fldChar w:fldCharType="separate"/>
            </w:r>
            <w:r w:rsidRPr="00BE1633">
              <w:rPr>
                <w:noProof/>
              </w:rPr>
              <w:t> </w:t>
            </w:r>
            <w:r w:rsidRPr="00BE1633">
              <w:rPr>
                <w:noProof/>
              </w:rPr>
              <w:t> </w:t>
            </w:r>
            <w:r w:rsidRPr="00BE1633">
              <w:rPr>
                <w:noProof/>
              </w:rPr>
              <w:t> </w:t>
            </w:r>
            <w:r w:rsidRPr="00BE1633">
              <w:rPr>
                <w:noProof/>
              </w:rPr>
              <w:t> </w:t>
            </w:r>
            <w:r w:rsidRPr="00BE1633">
              <w:rPr>
                <w:noProof/>
              </w:rPr>
              <w:t> </w:t>
            </w:r>
            <w:r w:rsidRPr="00BE1633">
              <w:fldChar w:fldCharType="end"/>
            </w:r>
          </w:p>
        </w:tc>
        <w:tc>
          <w:tcPr>
            <w:tcW w:w="6498" w:type="dxa"/>
            <w:vAlign w:val="center"/>
          </w:tcPr>
          <w:p w14:paraId="5C595844" w14:textId="77777777" w:rsidR="006E68BB" w:rsidRPr="007601A3" w:rsidRDefault="006E68BB" w:rsidP="00E4038C">
            <w:pPr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</w:rPr>
              <w:fldChar w:fldCharType="end"/>
            </w:r>
          </w:p>
        </w:tc>
      </w:tr>
      <w:tr w:rsidR="006E68BB" w:rsidRPr="007601A3" w14:paraId="5C59584A" w14:textId="77777777" w:rsidTr="0013433D">
        <w:trPr>
          <w:trHeight w:val="360"/>
          <w:jc w:val="center"/>
        </w:trPr>
        <w:tc>
          <w:tcPr>
            <w:tcW w:w="2227" w:type="dxa"/>
            <w:vAlign w:val="center"/>
          </w:tcPr>
          <w:p w14:paraId="5C595846" w14:textId="77777777" w:rsidR="006E68BB" w:rsidRPr="007601A3" w:rsidRDefault="009B458F" w:rsidP="00E4038C">
            <w:pPr>
              <w:rPr>
                <w:b/>
              </w:rPr>
            </w:pPr>
            <w:r>
              <w:rPr>
                <w:b/>
              </w:rPr>
              <w:t xml:space="preserve">Policy </w:t>
            </w:r>
            <w:r w:rsidR="001838C6">
              <w:rPr>
                <w:b/>
              </w:rPr>
              <w:t>returned</w:t>
            </w:r>
          </w:p>
        </w:tc>
        <w:tc>
          <w:tcPr>
            <w:tcW w:w="1620" w:type="dxa"/>
            <w:vAlign w:val="center"/>
          </w:tcPr>
          <w:p w14:paraId="5C595847" w14:textId="77777777" w:rsidR="006E68BB" w:rsidRPr="00BE1633" w:rsidRDefault="006E68BB" w:rsidP="00E4038C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</w:p>
        </w:tc>
        <w:tc>
          <w:tcPr>
            <w:tcW w:w="6498" w:type="dxa"/>
          </w:tcPr>
          <w:p w14:paraId="5C595848" w14:textId="77777777" w:rsidR="006E68BB" w:rsidRDefault="006E68BB" w:rsidP="00E4038C">
            <w:pPr>
              <w:rPr>
                <w:i/>
              </w:rPr>
            </w:pPr>
            <w:r>
              <w:rPr>
                <w:i/>
              </w:rPr>
              <w:t>Does not meet the following criteria:</w:t>
            </w:r>
          </w:p>
          <w:p w14:paraId="5C595849" w14:textId="77777777" w:rsidR="006E68BB" w:rsidRPr="007601A3" w:rsidRDefault="006E68BB" w:rsidP="00E4038C">
            <w:pPr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</w:rPr>
              <w:fldChar w:fldCharType="end"/>
            </w:r>
          </w:p>
        </w:tc>
      </w:tr>
      <w:tr w:rsidR="006E68BB" w:rsidRPr="007601A3" w14:paraId="5C59584E" w14:textId="77777777" w:rsidTr="0013433D">
        <w:trPr>
          <w:trHeight w:val="360"/>
          <w:jc w:val="center"/>
        </w:trPr>
        <w:tc>
          <w:tcPr>
            <w:tcW w:w="2227" w:type="dxa"/>
            <w:vAlign w:val="center"/>
          </w:tcPr>
          <w:p w14:paraId="5C59584B" w14:textId="77777777" w:rsidR="006E68BB" w:rsidRPr="007601A3" w:rsidRDefault="006E68BB" w:rsidP="00E4038C">
            <w:pPr>
              <w:rPr>
                <w:b/>
              </w:rPr>
            </w:pPr>
            <w:r w:rsidRPr="007601A3">
              <w:rPr>
                <w:b/>
              </w:rPr>
              <w:t xml:space="preserve">Policy </w:t>
            </w:r>
            <w:r>
              <w:rPr>
                <w:b/>
              </w:rPr>
              <w:t>a</w:t>
            </w:r>
            <w:r w:rsidR="00E4038C">
              <w:rPr>
                <w:b/>
              </w:rPr>
              <w:t>pproved</w:t>
            </w:r>
          </w:p>
        </w:tc>
        <w:tc>
          <w:tcPr>
            <w:tcW w:w="1620" w:type="dxa"/>
            <w:vAlign w:val="center"/>
          </w:tcPr>
          <w:p w14:paraId="5C59584C" w14:textId="77777777" w:rsidR="006E68BB" w:rsidRPr="00BE1633" w:rsidRDefault="006E68BB" w:rsidP="00E4038C"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6498" w:type="dxa"/>
            <w:vAlign w:val="center"/>
          </w:tcPr>
          <w:p w14:paraId="5C59584D" w14:textId="77777777" w:rsidR="006E68BB" w:rsidRPr="007601A3" w:rsidRDefault="006E68BB" w:rsidP="00E4038C">
            <w:pPr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</w:rPr>
              <w:fldChar w:fldCharType="end"/>
            </w:r>
          </w:p>
        </w:tc>
      </w:tr>
      <w:tr w:rsidR="006E68BB" w:rsidRPr="007601A3" w14:paraId="5C595852" w14:textId="77777777" w:rsidTr="0013433D">
        <w:trPr>
          <w:trHeight w:val="360"/>
          <w:jc w:val="center"/>
        </w:trPr>
        <w:tc>
          <w:tcPr>
            <w:tcW w:w="2227" w:type="dxa"/>
            <w:vAlign w:val="center"/>
          </w:tcPr>
          <w:p w14:paraId="5C59584F" w14:textId="77777777" w:rsidR="006E68BB" w:rsidRPr="007601A3" w:rsidRDefault="006E68BB" w:rsidP="00E4038C">
            <w:pPr>
              <w:rPr>
                <w:b/>
              </w:rPr>
            </w:pPr>
            <w:r w:rsidRPr="007601A3">
              <w:rPr>
                <w:b/>
              </w:rPr>
              <w:t>Posted</w:t>
            </w:r>
          </w:p>
        </w:tc>
        <w:tc>
          <w:tcPr>
            <w:tcW w:w="1620" w:type="dxa"/>
            <w:vAlign w:val="center"/>
          </w:tcPr>
          <w:p w14:paraId="5C595850" w14:textId="77777777" w:rsidR="006E68BB" w:rsidRPr="00BE1633" w:rsidRDefault="006E68BB" w:rsidP="00E4038C"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6498" w:type="dxa"/>
            <w:vAlign w:val="center"/>
          </w:tcPr>
          <w:p w14:paraId="5C595851" w14:textId="77777777" w:rsidR="006E68BB" w:rsidRPr="007601A3" w:rsidRDefault="006E68BB" w:rsidP="00E4038C">
            <w:pPr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</w:rPr>
              <w:fldChar w:fldCharType="end"/>
            </w:r>
          </w:p>
        </w:tc>
      </w:tr>
    </w:tbl>
    <w:p w14:paraId="5C595853" w14:textId="6FD44F27" w:rsidR="00681DAC" w:rsidRPr="006E68BB" w:rsidRDefault="001D23BF" w:rsidP="00057B3A">
      <w:pPr>
        <w:spacing w:after="0" w:line="240" w:lineRule="auto"/>
        <w:jc w:val="center"/>
        <w:rPr>
          <w:b/>
        </w:rPr>
      </w:pPr>
      <w:r>
        <w:rPr>
          <w:b/>
        </w:rPr>
        <w:t>Garnet Health Doctors</w:t>
      </w:r>
      <w:bookmarkStart w:id="5" w:name="_GoBack"/>
      <w:bookmarkEnd w:id="5"/>
      <w:r w:rsidR="00B57FF6">
        <w:rPr>
          <w:b/>
        </w:rPr>
        <w:t xml:space="preserve"> - POLICY</w:t>
      </w:r>
    </w:p>
    <w:tbl>
      <w:tblPr>
        <w:tblStyle w:val="TableGrid"/>
        <w:tblW w:w="10345" w:type="dxa"/>
        <w:jc w:val="center"/>
        <w:tblLook w:val="04A0" w:firstRow="1" w:lastRow="0" w:firstColumn="1" w:lastColumn="0" w:noHBand="0" w:noVBand="1"/>
      </w:tblPr>
      <w:tblGrid>
        <w:gridCol w:w="2227"/>
        <w:gridCol w:w="1620"/>
        <w:gridCol w:w="6498"/>
      </w:tblGrid>
      <w:tr w:rsidR="00681DAC" w:rsidRPr="007601A3" w14:paraId="5C595857" w14:textId="77777777" w:rsidTr="00E4038C">
        <w:trPr>
          <w:jc w:val="center"/>
        </w:trPr>
        <w:tc>
          <w:tcPr>
            <w:tcW w:w="2227" w:type="dxa"/>
            <w:shd w:val="clear" w:color="auto" w:fill="FDE9D9" w:themeFill="accent6" w:themeFillTint="33"/>
            <w:vAlign w:val="bottom"/>
          </w:tcPr>
          <w:p w14:paraId="5C595854" w14:textId="77777777" w:rsidR="00681DAC" w:rsidRPr="007601A3" w:rsidRDefault="00681DAC" w:rsidP="00E4038C">
            <w:pPr>
              <w:rPr>
                <w:b/>
              </w:rPr>
            </w:pPr>
            <w:r w:rsidRPr="007601A3">
              <w:rPr>
                <w:b/>
              </w:rPr>
              <w:t>Action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14:paraId="5C595855" w14:textId="77777777" w:rsidR="00681DAC" w:rsidRPr="007601A3" w:rsidRDefault="00681DAC" w:rsidP="00E4038C">
            <w:pPr>
              <w:jc w:val="center"/>
            </w:pPr>
            <w:r w:rsidRPr="007601A3">
              <w:rPr>
                <w:b/>
              </w:rPr>
              <w:t>Date</w:t>
            </w:r>
          </w:p>
        </w:tc>
        <w:tc>
          <w:tcPr>
            <w:tcW w:w="6498" w:type="dxa"/>
            <w:shd w:val="clear" w:color="auto" w:fill="FDE9D9" w:themeFill="accent6" w:themeFillTint="33"/>
          </w:tcPr>
          <w:p w14:paraId="5C595856" w14:textId="77777777" w:rsidR="00681DAC" w:rsidRPr="007601A3" w:rsidRDefault="00681DAC" w:rsidP="00E4038C">
            <w:pPr>
              <w:jc w:val="center"/>
            </w:pPr>
            <w:r w:rsidRPr="007601A3">
              <w:rPr>
                <w:b/>
              </w:rPr>
              <w:t>Comments</w:t>
            </w:r>
          </w:p>
        </w:tc>
      </w:tr>
      <w:tr w:rsidR="00681DAC" w:rsidRPr="007601A3" w14:paraId="5C59585B" w14:textId="77777777" w:rsidTr="0013433D">
        <w:trPr>
          <w:trHeight w:val="360"/>
          <w:jc w:val="center"/>
        </w:trPr>
        <w:tc>
          <w:tcPr>
            <w:tcW w:w="2227" w:type="dxa"/>
            <w:vAlign w:val="center"/>
          </w:tcPr>
          <w:p w14:paraId="5C595858" w14:textId="77777777" w:rsidR="00681DAC" w:rsidRPr="007601A3" w:rsidRDefault="00681DAC" w:rsidP="00E4038C">
            <w:pPr>
              <w:rPr>
                <w:b/>
              </w:rPr>
            </w:pPr>
            <w:r w:rsidRPr="007601A3">
              <w:rPr>
                <w:b/>
              </w:rPr>
              <w:t>S</w:t>
            </w:r>
            <w:r>
              <w:rPr>
                <w:b/>
              </w:rPr>
              <w:t>ent</w:t>
            </w:r>
            <w:r w:rsidRPr="007601A3">
              <w:rPr>
                <w:b/>
              </w:rPr>
              <w:t xml:space="preserve"> to </w:t>
            </w:r>
          </w:p>
        </w:tc>
        <w:tc>
          <w:tcPr>
            <w:tcW w:w="1620" w:type="dxa"/>
            <w:vAlign w:val="center"/>
          </w:tcPr>
          <w:p w14:paraId="5C595859" w14:textId="77777777" w:rsidR="00681DAC" w:rsidRPr="00BE1633" w:rsidRDefault="00681DAC" w:rsidP="00E4038C">
            <w:r w:rsidRPr="00BE163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BE1633">
              <w:instrText xml:space="preserve"> FORMTEXT </w:instrText>
            </w:r>
            <w:r w:rsidRPr="00BE1633">
              <w:fldChar w:fldCharType="separate"/>
            </w:r>
            <w:r w:rsidRPr="00BE1633">
              <w:rPr>
                <w:noProof/>
              </w:rPr>
              <w:t> </w:t>
            </w:r>
            <w:r w:rsidRPr="00BE1633">
              <w:rPr>
                <w:noProof/>
              </w:rPr>
              <w:t> </w:t>
            </w:r>
            <w:r w:rsidRPr="00BE1633">
              <w:rPr>
                <w:noProof/>
              </w:rPr>
              <w:t> </w:t>
            </w:r>
            <w:r w:rsidRPr="00BE1633">
              <w:rPr>
                <w:noProof/>
              </w:rPr>
              <w:t> </w:t>
            </w:r>
            <w:r w:rsidRPr="00BE1633">
              <w:rPr>
                <w:noProof/>
              </w:rPr>
              <w:t> </w:t>
            </w:r>
            <w:r w:rsidRPr="00BE1633">
              <w:fldChar w:fldCharType="end"/>
            </w:r>
          </w:p>
        </w:tc>
        <w:tc>
          <w:tcPr>
            <w:tcW w:w="6498" w:type="dxa"/>
            <w:vAlign w:val="center"/>
          </w:tcPr>
          <w:p w14:paraId="5C59585A" w14:textId="77777777" w:rsidR="00681DAC" w:rsidRPr="007601A3" w:rsidRDefault="00681DAC" w:rsidP="00E4038C">
            <w:pPr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</w:rPr>
              <w:fldChar w:fldCharType="end"/>
            </w:r>
          </w:p>
        </w:tc>
      </w:tr>
      <w:tr w:rsidR="00681DAC" w:rsidRPr="007601A3" w14:paraId="5C595860" w14:textId="77777777" w:rsidTr="001838C6">
        <w:trPr>
          <w:trHeight w:val="341"/>
          <w:jc w:val="center"/>
        </w:trPr>
        <w:tc>
          <w:tcPr>
            <w:tcW w:w="2227" w:type="dxa"/>
            <w:vAlign w:val="center"/>
          </w:tcPr>
          <w:p w14:paraId="5C59585C" w14:textId="77777777" w:rsidR="00681DAC" w:rsidRPr="007601A3" w:rsidRDefault="009B458F" w:rsidP="001838C6">
            <w:pPr>
              <w:rPr>
                <w:b/>
              </w:rPr>
            </w:pPr>
            <w:r>
              <w:rPr>
                <w:b/>
              </w:rPr>
              <w:t xml:space="preserve">Policy </w:t>
            </w:r>
            <w:r w:rsidR="00681DAC" w:rsidRPr="007601A3">
              <w:rPr>
                <w:b/>
              </w:rPr>
              <w:t>returned</w:t>
            </w:r>
          </w:p>
        </w:tc>
        <w:tc>
          <w:tcPr>
            <w:tcW w:w="1620" w:type="dxa"/>
            <w:vAlign w:val="center"/>
          </w:tcPr>
          <w:p w14:paraId="5C59585D" w14:textId="77777777" w:rsidR="00681DAC" w:rsidRPr="00BE1633" w:rsidRDefault="00681DAC" w:rsidP="00E4038C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</w:p>
        </w:tc>
        <w:tc>
          <w:tcPr>
            <w:tcW w:w="6498" w:type="dxa"/>
          </w:tcPr>
          <w:p w14:paraId="5C59585E" w14:textId="77777777" w:rsidR="00681DAC" w:rsidRDefault="00681DAC" w:rsidP="00E4038C">
            <w:pPr>
              <w:rPr>
                <w:i/>
              </w:rPr>
            </w:pPr>
            <w:r>
              <w:rPr>
                <w:i/>
              </w:rPr>
              <w:t>Does not meet the following criteria:</w:t>
            </w:r>
          </w:p>
          <w:p w14:paraId="5C59585F" w14:textId="77777777" w:rsidR="00681DAC" w:rsidRPr="007601A3" w:rsidRDefault="00681DAC" w:rsidP="00E4038C">
            <w:pPr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</w:rPr>
              <w:fldChar w:fldCharType="end"/>
            </w:r>
          </w:p>
        </w:tc>
      </w:tr>
      <w:tr w:rsidR="00681DAC" w:rsidRPr="007601A3" w14:paraId="5C595864" w14:textId="77777777" w:rsidTr="0013433D">
        <w:trPr>
          <w:trHeight w:val="360"/>
          <w:jc w:val="center"/>
        </w:trPr>
        <w:tc>
          <w:tcPr>
            <w:tcW w:w="2227" w:type="dxa"/>
            <w:vAlign w:val="center"/>
          </w:tcPr>
          <w:p w14:paraId="5C595861" w14:textId="77777777" w:rsidR="00681DAC" w:rsidRPr="007601A3" w:rsidRDefault="00681DAC" w:rsidP="00E4038C">
            <w:pPr>
              <w:rPr>
                <w:b/>
              </w:rPr>
            </w:pPr>
            <w:r w:rsidRPr="007601A3">
              <w:rPr>
                <w:b/>
              </w:rPr>
              <w:t xml:space="preserve">Policy </w:t>
            </w:r>
            <w:r>
              <w:rPr>
                <w:b/>
              </w:rPr>
              <w:t>a</w:t>
            </w:r>
            <w:r w:rsidR="00E4038C">
              <w:rPr>
                <w:b/>
              </w:rPr>
              <w:t>pproved</w:t>
            </w:r>
          </w:p>
        </w:tc>
        <w:tc>
          <w:tcPr>
            <w:tcW w:w="1620" w:type="dxa"/>
            <w:vAlign w:val="center"/>
          </w:tcPr>
          <w:p w14:paraId="5C595862" w14:textId="77777777" w:rsidR="00681DAC" w:rsidRPr="00BE1633" w:rsidRDefault="00681DAC" w:rsidP="00E4038C"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6498" w:type="dxa"/>
            <w:vAlign w:val="center"/>
          </w:tcPr>
          <w:p w14:paraId="5C595863" w14:textId="77777777" w:rsidR="00681DAC" w:rsidRPr="007601A3" w:rsidRDefault="00681DAC" w:rsidP="00E4038C">
            <w:pPr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</w:rPr>
              <w:fldChar w:fldCharType="end"/>
            </w:r>
          </w:p>
        </w:tc>
      </w:tr>
      <w:tr w:rsidR="00681DAC" w:rsidRPr="007601A3" w14:paraId="5C595868" w14:textId="77777777" w:rsidTr="0013433D">
        <w:trPr>
          <w:trHeight w:val="360"/>
          <w:jc w:val="center"/>
        </w:trPr>
        <w:tc>
          <w:tcPr>
            <w:tcW w:w="2227" w:type="dxa"/>
            <w:vAlign w:val="center"/>
          </w:tcPr>
          <w:p w14:paraId="5C595865" w14:textId="77777777" w:rsidR="00681DAC" w:rsidRPr="007601A3" w:rsidRDefault="00681DAC" w:rsidP="00E4038C">
            <w:pPr>
              <w:rPr>
                <w:b/>
              </w:rPr>
            </w:pPr>
            <w:r w:rsidRPr="007601A3">
              <w:rPr>
                <w:b/>
              </w:rPr>
              <w:t>Posted</w:t>
            </w:r>
          </w:p>
        </w:tc>
        <w:tc>
          <w:tcPr>
            <w:tcW w:w="1620" w:type="dxa"/>
            <w:vAlign w:val="center"/>
          </w:tcPr>
          <w:p w14:paraId="5C595866" w14:textId="77777777" w:rsidR="00681DAC" w:rsidRPr="00BE1633" w:rsidRDefault="00681DAC" w:rsidP="00E4038C"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6498" w:type="dxa"/>
            <w:vAlign w:val="center"/>
          </w:tcPr>
          <w:p w14:paraId="5C595867" w14:textId="77777777" w:rsidR="00681DAC" w:rsidRPr="007601A3" w:rsidRDefault="00681DAC" w:rsidP="00E4038C">
            <w:pPr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  <w:noProof/>
              </w:rPr>
              <w:t> </w:t>
            </w:r>
            <w:r>
              <w:rPr>
                <w:i/>
              </w:rPr>
              <w:fldChar w:fldCharType="end"/>
            </w:r>
          </w:p>
        </w:tc>
      </w:tr>
    </w:tbl>
    <w:p w14:paraId="5C595869" w14:textId="77777777" w:rsidR="004452DE" w:rsidRDefault="004452DE" w:rsidP="00A77E60">
      <w:pPr>
        <w:tabs>
          <w:tab w:val="left" w:pos="2445"/>
        </w:tabs>
      </w:pPr>
    </w:p>
    <w:p w14:paraId="5C595878" w14:textId="399A7BA7" w:rsidR="004452DE" w:rsidRPr="00533640" w:rsidRDefault="004452DE" w:rsidP="00533640"/>
    <w:sectPr w:rsidR="004452DE" w:rsidRPr="00533640" w:rsidSect="00C265EA">
      <w:footerReference w:type="default" r:id="rId112"/>
      <w:pgSz w:w="12240" w:h="15840"/>
      <w:pgMar w:top="576" w:right="1008" w:bottom="432" w:left="100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59599B" w14:textId="77777777" w:rsidR="00A2437F" w:rsidRDefault="00A2437F" w:rsidP="00EA391A">
      <w:pPr>
        <w:spacing w:after="0" w:line="240" w:lineRule="auto"/>
      </w:pPr>
      <w:r>
        <w:separator/>
      </w:r>
    </w:p>
  </w:endnote>
  <w:endnote w:type="continuationSeparator" w:id="0">
    <w:p w14:paraId="5C59599C" w14:textId="77777777" w:rsidR="00A2437F" w:rsidRDefault="00A2437F" w:rsidP="00EA3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5282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59599D" w14:textId="77777777" w:rsidR="00A2437F" w:rsidRDefault="00A2437F" w:rsidP="00057B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23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95999" w14:textId="77777777" w:rsidR="00A2437F" w:rsidRDefault="00A2437F" w:rsidP="00EA391A">
      <w:pPr>
        <w:spacing w:after="0" w:line="240" w:lineRule="auto"/>
      </w:pPr>
      <w:r>
        <w:separator/>
      </w:r>
    </w:p>
  </w:footnote>
  <w:footnote w:type="continuationSeparator" w:id="0">
    <w:p w14:paraId="5C59599A" w14:textId="77777777" w:rsidR="00A2437F" w:rsidRDefault="00A2437F" w:rsidP="00EA3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270E"/>
    <w:multiLevelType w:val="hybridMultilevel"/>
    <w:tmpl w:val="F32A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7680"/>
    <w:multiLevelType w:val="hybridMultilevel"/>
    <w:tmpl w:val="766C74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413B"/>
    <w:multiLevelType w:val="hybridMultilevel"/>
    <w:tmpl w:val="8C6A3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808ED"/>
    <w:multiLevelType w:val="hybridMultilevel"/>
    <w:tmpl w:val="D4E60CF4"/>
    <w:lvl w:ilvl="0" w:tplc="4260EC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AD9"/>
    <w:multiLevelType w:val="hybridMultilevel"/>
    <w:tmpl w:val="3962D26C"/>
    <w:lvl w:ilvl="0" w:tplc="4260EC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662EA"/>
    <w:multiLevelType w:val="hybridMultilevel"/>
    <w:tmpl w:val="F506ADAC"/>
    <w:lvl w:ilvl="0" w:tplc="C81C6CBC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C4B42"/>
    <w:multiLevelType w:val="hybridMultilevel"/>
    <w:tmpl w:val="D59A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720AF"/>
    <w:multiLevelType w:val="hybridMultilevel"/>
    <w:tmpl w:val="CA18B4AA"/>
    <w:lvl w:ilvl="0" w:tplc="E474ED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92C47"/>
    <w:multiLevelType w:val="hybridMultilevel"/>
    <w:tmpl w:val="EC9E0EA2"/>
    <w:lvl w:ilvl="0" w:tplc="C81C6CBC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944D5"/>
    <w:multiLevelType w:val="hybridMultilevel"/>
    <w:tmpl w:val="766C74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17CF9"/>
    <w:multiLevelType w:val="hybridMultilevel"/>
    <w:tmpl w:val="68E226DC"/>
    <w:lvl w:ilvl="0" w:tplc="044C4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10F1E"/>
    <w:multiLevelType w:val="hybridMultilevel"/>
    <w:tmpl w:val="59DC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86484"/>
    <w:multiLevelType w:val="hybridMultilevel"/>
    <w:tmpl w:val="ABEE6824"/>
    <w:lvl w:ilvl="0" w:tplc="C81C6CBC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A6A98"/>
    <w:multiLevelType w:val="hybridMultilevel"/>
    <w:tmpl w:val="02D40258"/>
    <w:lvl w:ilvl="0" w:tplc="2320E54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8100F"/>
    <w:multiLevelType w:val="hybridMultilevel"/>
    <w:tmpl w:val="549AF6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D82DE8"/>
    <w:multiLevelType w:val="hybridMultilevel"/>
    <w:tmpl w:val="7F1C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951715"/>
    <w:multiLevelType w:val="hybridMultilevel"/>
    <w:tmpl w:val="E00A7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56D62"/>
    <w:multiLevelType w:val="hybridMultilevel"/>
    <w:tmpl w:val="52E6BC00"/>
    <w:lvl w:ilvl="0" w:tplc="C81C6CBC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E267D"/>
    <w:multiLevelType w:val="hybridMultilevel"/>
    <w:tmpl w:val="6B7CC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037D77"/>
    <w:multiLevelType w:val="hybridMultilevel"/>
    <w:tmpl w:val="3372F9F4"/>
    <w:lvl w:ilvl="0" w:tplc="C81C6CBC">
      <w:start w:val="1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54768A"/>
    <w:multiLevelType w:val="hybridMultilevel"/>
    <w:tmpl w:val="99083898"/>
    <w:lvl w:ilvl="0" w:tplc="30D015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E726E8"/>
    <w:multiLevelType w:val="hybridMultilevel"/>
    <w:tmpl w:val="766C74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BD4869"/>
    <w:multiLevelType w:val="hybridMultilevel"/>
    <w:tmpl w:val="22D0F76C"/>
    <w:lvl w:ilvl="0" w:tplc="3190E9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0"/>
  </w:num>
  <w:num w:numId="5">
    <w:abstractNumId w:val="18"/>
  </w:num>
  <w:num w:numId="6">
    <w:abstractNumId w:val="8"/>
  </w:num>
  <w:num w:numId="7">
    <w:abstractNumId w:val="12"/>
  </w:num>
  <w:num w:numId="8">
    <w:abstractNumId w:val="19"/>
  </w:num>
  <w:num w:numId="9">
    <w:abstractNumId w:val="17"/>
  </w:num>
  <w:num w:numId="10">
    <w:abstractNumId w:val="5"/>
  </w:num>
  <w:num w:numId="11">
    <w:abstractNumId w:val="10"/>
  </w:num>
  <w:num w:numId="12">
    <w:abstractNumId w:val="3"/>
  </w:num>
  <w:num w:numId="13">
    <w:abstractNumId w:val="6"/>
  </w:num>
  <w:num w:numId="14">
    <w:abstractNumId w:val="4"/>
  </w:num>
  <w:num w:numId="15">
    <w:abstractNumId w:val="7"/>
  </w:num>
  <w:num w:numId="16">
    <w:abstractNumId w:val="20"/>
  </w:num>
  <w:num w:numId="17">
    <w:abstractNumId w:val="9"/>
  </w:num>
  <w:num w:numId="18">
    <w:abstractNumId w:val="21"/>
  </w:num>
  <w:num w:numId="19">
    <w:abstractNumId w:val="1"/>
  </w:num>
  <w:num w:numId="20">
    <w:abstractNumId w:val="22"/>
  </w:num>
  <w:num w:numId="21">
    <w:abstractNumId w:val="16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E3"/>
    <w:rsid w:val="000055A4"/>
    <w:rsid w:val="00011435"/>
    <w:rsid w:val="000153D3"/>
    <w:rsid w:val="00021593"/>
    <w:rsid w:val="00025935"/>
    <w:rsid w:val="00035F0F"/>
    <w:rsid w:val="00041B0E"/>
    <w:rsid w:val="00042FFB"/>
    <w:rsid w:val="00057B3A"/>
    <w:rsid w:val="00060739"/>
    <w:rsid w:val="000634D4"/>
    <w:rsid w:val="000805DA"/>
    <w:rsid w:val="000834E6"/>
    <w:rsid w:val="000A6F74"/>
    <w:rsid w:val="000B6D53"/>
    <w:rsid w:val="000C6B44"/>
    <w:rsid w:val="000C7C34"/>
    <w:rsid w:val="000C7E2D"/>
    <w:rsid w:val="000D5887"/>
    <w:rsid w:val="000D732E"/>
    <w:rsid w:val="000E0794"/>
    <w:rsid w:val="000E6947"/>
    <w:rsid w:val="000F3EEA"/>
    <w:rsid w:val="000F4DB2"/>
    <w:rsid w:val="0010749E"/>
    <w:rsid w:val="00107714"/>
    <w:rsid w:val="00112AFC"/>
    <w:rsid w:val="001154D4"/>
    <w:rsid w:val="0013433D"/>
    <w:rsid w:val="00135C82"/>
    <w:rsid w:val="001363F8"/>
    <w:rsid w:val="001417A4"/>
    <w:rsid w:val="00152B4E"/>
    <w:rsid w:val="001558A1"/>
    <w:rsid w:val="00157D3E"/>
    <w:rsid w:val="00157EC3"/>
    <w:rsid w:val="00162857"/>
    <w:rsid w:val="00176172"/>
    <w:rsid w:val="001838C6"/>
    <w:rsid w:val="001961CD"/>
    <w:rsid w:val="001B1F60"/>
    <w:rsid w:val="001C17D8"/>
    <w:rsid w:val="001D23BF"/>
    <w:rsid w:val="001D710C"/>
    <w:rsid w:val="002349AD"/>
    <w:rsid w:val="00234A49"/>
    <w:rsid w:val="00237C20"/>
    <w:rsid w:val="002512B8"/>
    <w:rsid w:val="00257A10"/>
    <w:rsid w:val="00270233"/>
    <w:rsid w:val="00270B31"/>
    <w:rsid w:val="00285735"/>
    <w:rsid w:val="002B76B7"/>
    <w:rsid w:val="002C4A24"/>
    <w:rsid w:val="002C4D66"/>
    <w:rsid w:val="002D0DBE"/>
    <w:rsid w:val="002E12EF"/>
    <w:rsid w:val="002F1C09"/>
    <w:rsid w:val="002F7A88"/>
    <w:rsid w:val="00302D82"/>
    <w:rsid w:val="00304B48"/>
    <w:rsid w:val="00315290"/>
    <w:rsid w:val="003550F6"/>
    <w:rsid w:val="003574C6"/>
    <w:rsid w:val="0036538D"/>
    <w:rsid w:val="00383E99"/>
    <w:rsid w:val="003A19CC"/>
    <w:rsid w:val="003A1C5B"/>
    <w:rsid w:val="003A61F1"/>
    <w:rsid w:val="003D1E66"/>
    <w:rsid w:val="003D54D3"/>
    <w:rsid w:val="003E0E12"/>
    <w:rsid w:val="003F04D2"/>
    <w:rsid w:val="003F1CD4"/>
    <w:rsid w:val="003F50EB"/>
    <w:rsid w:val="00426161"/>
    <w:rsid w:val="00431DA2"/>
    <w:rsid w:val="00433318"/>
    <w:rsid w:val="004452DE"/>
    <w:rsid w:val="00474747"/>
    <w:rsid w:val="004777E9"/>
    <w:rsid w:val="00482395"/>
    <w:rsid w:val="004B5969"/>
    <w:rsid w:val="004B7CA4"/>
    <w:rsid w:val="005128E9"/>
    <w:rsid w:val="00533640"/>
    <w:rsid w:val="0054407C"/>
    <w:rsid w:val="00546192"/>
    <w:rsid w:val="0055551C"/>
    <w:rsid w:val="00560D91"/>
    <w:rsid w:val="0058128B"/>
    <w:rsid w:val="00584471"/>
    <w:rsid w:val="005A084F"/>
    <w:rsid w:val="005A241D"/>
    <w:rsid w:val="005A41B4"/>
    <w:rsid w:val="005A7E7C"/>
    <w:rsid w:val="005C1225"/>
    <w:rsid w:val="005D2662"/>
    <w:rsid w:val="005F1DE6"/>
    <w:rsid w:val="006067E3"/>
    <w:rsid w:val="006073F4"/>
    <w:rsid w:val="00616CBB"/>
    <w:rsid w:val="00630AAF"/>
    <w:rsid w:val="006414DA"/>
    <w:rsid w:val="00650E96"/>
    <w:rsid w:val="00662FDC"/>
    <w:rsid w:val="006672F3"/>
    <w:rsid w:val="00681DAC"/>
    <w:rsid w:val="00685800"/>
    <w:rsid w:val="00686740"/>
    <w:rsid w:val="006A402F"/>
    <w:rsid w:val="006B3422"/>
    <w:rsid w:val="006B71F2"/>
    <w:rsid w:val="006D3BDA"/>
    <w:rsid w:val="006D4BE3"/>
    <w:rsid w:val="006D5D56"/>
    <w:rsid w:val="006E68BB"/>
    <w:rsid w:val="006F6C84"/>
    <w:rsid w:val="00716048"/>
    <w:rsid w:val="00727A93"/>
    <w:rsid w:val="0073447F"/>
    <w:rsid w:val="007519B8"/>
    <w:rsid w:val="00756AFA"/>
    <w:rsid w:val="007639F2"/>
    <w:rsid w:val="00766697"/>
    <w:rsid w:val="00777EC4"/>
    <w:rsid w:val="00783A39"/>
    <w:rsid w:val="00790C11"/>
    <w:rsid w:val="00790EF4"/>
    <w:rsid w:val="00791C7F"/>
    <w:rsid w:val="0079787A"/>
    <w:rsid w:val="00825D0F"/>
    <w:rsid w:val="008328C1"/>
    <w:rsid w:val="008432DA"/>
    <w:rsid w:val="00886AA5"/>
    <w:rsid w:val="008940DC"/>
    <w:rsid w:val="00895C93"/>
    <w:rsid w:val="008B6118"/>
    <w:rsid w:val="008C4238"/>
    <w:rsid w:val="008E6713"/>
    <w:rsid w:val="008F4724"/>
    <w:rsid w:val="0090267E"/>
    <w:rsid w:val="00906C40"/>
    <w:rsid w:val="00923FF7"/>
    <w:rsid w:val="00927607"/>
    <w:rsid w:val="00971BD4"/>
    <w:rsid w:val="009737FB"/>
    <w:rsid w:val="009B458F"/>
    <w:rsid w:val="009C32EA"/>
    <w:rsid w:val="009C532C"/>
    <w:rsid w:val="009D6F34"/>
    <w:rsid w:val="009F3A8F"/>
    <w:rsid w:val="009F4D28"/>
    <w:rsid w:val="00A01122"/>
    <w:rsid w:val="00A10346"/>
    <w:rsid w:val="00A14EDB"/>
    <w:rsid w:val="00A2437F"/>
    <w:rsid w:val="00A26474"/>
    <w:rsid w:val="00A276F5"/>
    <w:rsid w:val="00A553C3"/>
    <w:rsid w:val="00A61B15"/>
    <w:rsid w:val="00A64D6C"/>
    <w:rsid w:val="00A759B1"/>
    <w:rsid w:val="00A77E60"/>
    <w:rsid w:val="00A82A99"/>
    <w:rsid w:val="00A859D4"/>
    <w:rsid w:val="00AD0C11"/>
    <w:rsid w:val="00AE0F24"/>
    <w:rsid w:val="00AE7FB8"/>
    <w:rsid w:val="00AF7EFB"/>
    <w:rsid w:val="00B076CF"/>
    <w:rsid w:val="00B46854"/>
    <w:rsid w:val="00B55D6E"/>
    <w:rsid w:val="00B57FF6"/>
    <w:rsid w:val="00B61051"/>
    <w:rsid w:val="00B73DBA"/>
    <w:rsid w:val="00B8400D"/>
    <w:rsid w:val="00B90E2F"/>
    <w:rsid w:val="00B935B6"/>
    <w:rsid w:val="00BA1DC8"/>
    <w:rsid w:val="00BB0BE3"/>
    <w:rsid w:val="00BC72C8"/>
    <w:rsid w:val="00C00E4A"/>
    <w:rsid w:val="00C036A0"/>
    <w:rsid w:val="00C250ED"/>
    <w:rsid w:val="00C265EA"/>
    <w:rsid w:val="00C340C8"/>
    <w:rsid w:val="00C46F41"/>
    <w:rsid w:val="00C539C6"/>
    <w:rsid w:val="00CB7126"/>
    <w:rsid w:val="00CD3F38"/>
    <w:rsid w:val="00CE5190"/>
    <w:rsid w:val="00CE648D"/>
    <w:rsid w:val="00D15A4F"/>
    <w:rsid w:val="00D23C2C"/>
    <w:rsid w:val="00D265A9"/>
    <w:rsid w:val="00D26707"/>
    <w:rsid w:val="00D40477"/>
    <w:rsid w:val="00D625D8"/>
    <w:rsid w:val="00D626FA"/>
    <w:rsid w:val="00D62A6F"/>
    <w:rsid w:val="00D75288"/>
    <w:rsid w:val="00D7772A"/>
    <w:rsid w:val="00D84C55"/>
    <w:rsid w:val="00D84D8C"/>
    <w:rsid w:val="00DA2E5C"/>
    <w:rsid w:val="00DA3DD3"/>
    <w:rsid w:val="00DB222C"/>
    <w:rsid w:val="00DB674B"/>
    <w:rsid w:val="00DC3134"/>
    <w:rsid w:val="00DC3C00"/>
    <w:rsid w:val="00DC4EEF"/>
    <w:rsid w:val="00DC797A"/>
    <w:rsid w:val="00DD0255"/>
    <w:rsid w:val="00E04120"/>
    <w:rsid w:val="00E07E4C"/>
    <w:rsid w:val="00E15D6C"/>
    <w:rsid w:val="00E263E9"/>
    <w:rsid w:val="00E27B2A"/>
    <w:rsid w:val="00E36649"/>
    <w:rsid w:val="00E4038C"/>
    <w:rsid w:val="00E430F6"/>
    <w:rsid w:val="00E66309"/>
    <w:rsid w:val="00E67FCF"/>
    <w:rsid w:val="00E72FBA"/>
    <w:rsid w:val="00E8329B"/>
    <w:rsid w:val="00E84208"/>
    <w:rsid w:val="00EA1D3D"/>
    <w:rsid w:val="00EA391A"/>
    <w:rsid w:val="00EA6D37"/>
    <w:rsid w:val="00EB2144"/>
    <w:rsid w:val="00EB5BFA"/>
    <w:rsid w:val="00EB73B1"/>
    <w:rsid w:val="00EC09BA"/>
    <w:rsid w:val="00ED5CD8"/>
    <w:rsid w:val="00EE6E98"/>
    <w:rsid w:val="00F02ADF"/>
    <w:rsid w:val="00F13D71"/>
    <w:rsid w:val="00F15270"/>
    <w:rsid w:val="00F34F09"/>
    <w:rsid w:val="00F45179"/>
    <w:rsid w:val="00F51836"/>
    <w:rsid w:val="00F81AC9"/>
    <w:rsid w:val="00FA3A3F"/>
    <w:rsid w:val="00FA68C2"/>
    <w:rsid w:val="00FA7F1E"/>
    <w:rsid w:val="00FB261D"/>
    <w:rsid w:val="00FC245E"/>
    <w:rsid w:val="00FE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C5955E9"/>
  <w15:docId w15:val="{47FA3134-05EA-4B32-8F3B-7976A365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6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1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74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40C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40C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3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91A"/>
  </w:style>
  <w:style w:type="paragraph" w:styleId="Footer">
    <w:name w:val="footer"/>
    <w:basedOn w:val="Normal"/>
    <w:link w:val="FooterChar"/>
    <w:uiPriority w:val="99"/>
    <w:unhideWhenUsed/>
    <w:rsid w:val="00EA3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91A"/>
  </w:style>
  <w:style w:type="paragraph" w:styleId="Revision">
    <w:name w:val="Revision"/>
    <w:hidden/>
    <w:uiPriority w:val="99"/>
    <w:semiHidden/>
    <w:rsid w:val="00971BD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71B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1B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1B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B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41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3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5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5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2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91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54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1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024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124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9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1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0768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2" w:color="000000"/>
            <w:bottom w:val="single" w:sz="6" w:space="0" w:color="000000"/>
            <w:right w:val="single" w:sz="6" w:space="2" w:color="000000"/>
          </w:divBdr>
        </w:div>
        <w:div w:id="13516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none" w:sz="0" w:space="0" w:color="auto"/>
                <w:right w:val="single" w:sz="6" w:space="0" w:color="999999"/>
              </w:divBdr>
              <w:divsChild>
                <w:div w:id="146946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9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18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0DAE4"/>
                                    <w:right w:val="none" w:sz="0" w:space="0" w:color="auto"/>
                                  </w:divBdr>
                                </w:div>
                                <w:div w:id="95456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1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90420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84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76911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58263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352568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459428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43465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49907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207795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774092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76364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27460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360210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74033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565214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167020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434006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9109958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44565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39164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775652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78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04196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570915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31603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744061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543424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019463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1896265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60074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29435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76311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239130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80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0DAE4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4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6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43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8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886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8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19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4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2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7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65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6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7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34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96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4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16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46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744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89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5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832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887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61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91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187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107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702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5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558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789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728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00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152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453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049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69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518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829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341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600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5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575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226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228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64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40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034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90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18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144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371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3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676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234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36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748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900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16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685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531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20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635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6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17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987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10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772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190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116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712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785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359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26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099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140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570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19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44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345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06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82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244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845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698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0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595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292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69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392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856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047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868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329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187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47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496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602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91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441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18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856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299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54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797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556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5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094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309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138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9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546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51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669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93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651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68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54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512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26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94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608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412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31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86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11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779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32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032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676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63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7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283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913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03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520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382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382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139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783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23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232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947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70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1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52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543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55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595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034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192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527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971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479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957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203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6668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871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9246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836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250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40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523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798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125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491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460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869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368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2356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769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921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328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201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05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400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210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620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026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0062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0336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95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52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801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2497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58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91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681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031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227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119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299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926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078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358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130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2609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380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916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991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003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20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305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9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817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482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978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4295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806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472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4559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6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3343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2442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02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160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518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4992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00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1643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3417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131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673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18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423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7344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1935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626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5983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98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18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580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278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47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891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768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861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67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81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3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800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635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4443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1879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6010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663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69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8971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51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0715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0010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6374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72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76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524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810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088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772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8307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270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65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6785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9790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4573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91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449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0466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753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519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361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559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2218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2602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599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22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527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36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950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819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74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8356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189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999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04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521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76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362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206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220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347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67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741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315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8353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8863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244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98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5371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6417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447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394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969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01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841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93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387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786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507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307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0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159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12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376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2450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495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896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362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378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96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649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082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579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2337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8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082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5995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5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143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334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3741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5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866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170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820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904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9031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1992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507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879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123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612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0433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2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272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2890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153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3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9976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756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886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481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587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492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213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5676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645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1886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5942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929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7113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3012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6594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594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346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178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863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420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07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98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733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285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271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0700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873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9443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162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23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422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47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46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83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948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30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887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76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361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6159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695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27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623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5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59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708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8850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897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77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008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089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060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620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777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701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812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2709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524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189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3221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967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33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6958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142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683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152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014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5959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811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925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447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662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599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501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205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166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076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967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945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97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3047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791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767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023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139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3000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058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335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692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265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415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7515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7706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1641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622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588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60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248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203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68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865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487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453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936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838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50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45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400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069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223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468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31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2895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267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542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693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539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692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372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614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7849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8041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1004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2632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40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72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4859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86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86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563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790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415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107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2412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2652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4037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7429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1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77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8545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67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44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162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937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106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198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64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87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3328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3599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3230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041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21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621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460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190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0523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1388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288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582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53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439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80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636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89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69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08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1600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05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337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3638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583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58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5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308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4469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696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245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173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11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983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7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3567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102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655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5651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889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9319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05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411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851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888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855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5005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8273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356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3834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062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65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07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0605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108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079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402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3231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458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500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5652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8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751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548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1525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218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087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432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07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780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292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740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72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433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765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479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694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76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147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432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5262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18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265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244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42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68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479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507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480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4940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288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3959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7909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39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257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96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26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6155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851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113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839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8783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8849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06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889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335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664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92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822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845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294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188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838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203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2617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200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4731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20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998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20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766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765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330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132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42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496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068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922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542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260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806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184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693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8922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135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116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88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574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25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667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0477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0522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457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946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645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976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277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913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386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019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295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8941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4110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7734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178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508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461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083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342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41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704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720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9623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636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806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008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228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46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0202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225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610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024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005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7871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898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162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296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73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49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54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68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932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8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417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830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4622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94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201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531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517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174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55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691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34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615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438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35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9813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32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6756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165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651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9328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039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61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895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809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1060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8" w:color="CCCCCC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42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268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073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934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1827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8448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172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296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244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322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544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559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6045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313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3546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51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28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679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7456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3543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303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325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3834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3909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4103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437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62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6844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150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70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459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2359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437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70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482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6555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2301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866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088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490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041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978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7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166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97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1823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372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93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2593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344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5043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123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295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5124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519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315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774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37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5340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065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0769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022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4008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608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805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271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120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160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110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494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683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953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695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083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9168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57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32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9170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9751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6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819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334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50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360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460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24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787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900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508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33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916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929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70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157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9947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0184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897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957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3730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524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87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631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041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888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890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01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742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5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805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921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060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617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582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1056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17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441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4525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7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0616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8218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0422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29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502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646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26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945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883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598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001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628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6835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389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059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2201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50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11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752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30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388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541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5694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6226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241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992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654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2897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6326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769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02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80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2414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51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391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3844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039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106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127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595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548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1591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283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666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44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780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19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763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123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709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6677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190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229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812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903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84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194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600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734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236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245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8895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788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035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0977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6805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8531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957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02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640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24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87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6365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9668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654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158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733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706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216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3234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434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444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35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3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18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905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034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748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29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1222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936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9852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78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495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1650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578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879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96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477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256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246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678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539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434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299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633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927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027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499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2599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921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852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359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646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011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53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76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3007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225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365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327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17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911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012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990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738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83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128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765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371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271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44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62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3832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967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52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99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8614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1092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1776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4324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231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160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828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87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85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484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170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877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952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3541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448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741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6965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636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138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0552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55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10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512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978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4439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256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6840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642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363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7303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2467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83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977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322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812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431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968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9748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028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349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353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452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1548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78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4053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620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879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67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875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014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single" w:sz="6" w:space="0" w:color="777777"/>
                                                            <w:left w:val="single" w:sz="6" w:space="0" w:color="777777"/>
                                                            <w:bottom w:val="single" w:sz="6" w:space="0" w:color="777777"/>
                                                            <w:right w:val="single" w:sz="6" w:space="0" w:color="777777"/>
                                                          </w:divBdr>
                                                          <w:divsChild>
                                                            <w:div w:id="406808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182908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037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280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666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5834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005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6708193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737669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59973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2856463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845135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2848401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940191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0520246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2089531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422010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6550554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6463268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0164497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3853085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5601950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4382811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8777013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1781691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3724758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4204969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66874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8410620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005935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4528373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6622865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6322170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1227025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79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2833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242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606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4267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303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267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688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7197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088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526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035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5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0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239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2786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167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310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8073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262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926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7397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9745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740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471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021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139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551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2707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3368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0689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1738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583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6476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20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705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7707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1525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2878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57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591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511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82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4300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566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0158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19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3436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555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68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402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95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367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440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906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364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054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1057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3145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493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345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02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823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5958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69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06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712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846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714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649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018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42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81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356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01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50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901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7364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415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5933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935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9353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1443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324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763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97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436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487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754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552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4673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679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579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414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0300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66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362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017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987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8573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073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357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486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6630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62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11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94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53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1703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3164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064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711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318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03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104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09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496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5444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667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956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1221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044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263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416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05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382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38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166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927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235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022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851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439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9083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962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08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912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995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307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0241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202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3912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189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02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79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783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77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602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0219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123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335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0999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579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108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11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3695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8013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869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0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5415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68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61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239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752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315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3812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7742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215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421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12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163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413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133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45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29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515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761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710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461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553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14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461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30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96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77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7847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0661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2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97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163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3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37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005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91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449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568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00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084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3059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64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29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099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4949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256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74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492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876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4259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295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58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9706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83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516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166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0170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1095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55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57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328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691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211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887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910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847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319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7594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8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37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011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89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65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1158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564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4829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4362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402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034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673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56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700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9852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5867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0063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4732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576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11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438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603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243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8051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402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0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525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4748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763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7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71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690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880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13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68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607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667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589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988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128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106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5887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887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255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804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898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2367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993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7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797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7103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252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453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22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04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5357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716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115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47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8820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365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842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2247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959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701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7610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863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610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965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278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6051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9866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0375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29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173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227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7194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085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85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89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818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9990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095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236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973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72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56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685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76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61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429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92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117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3946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537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8993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031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53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558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860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52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302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269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2238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47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791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303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3430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1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536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053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034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7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785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561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487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774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874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21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442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074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2972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4280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5200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31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188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8598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964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3840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66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008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69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5491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112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339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899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94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9030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5462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703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117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7122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529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608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318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939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FFFFFF"/>
                                                            <w:bottom w:val="single" w:sz="6" w:space="0" w:color="CDCDCD"/>
                                                            <w:right w:val="single" w:sz="6" w:space="0" w:color="FFFF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56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5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0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5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0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8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8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9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1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25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5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0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34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80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621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507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85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86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75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0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25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223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202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459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2" w:color="000000"/>
            <w:bottom w:val="single" w:sz="6" w:space="0" w:color="000000"/>
            <w:right w:val="single" w:sz="6" w:space="2" w:color="000000"/>
          </w:divBdr>
        </w:div>
        <w:div w:id="7483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058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4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44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8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none" w:sz="0" w:space="0" w:color="auto"/>
                <w:right w:val="single" w:sz="6" w:space="0" w:color="999999"/>
              </w:divBdr>
              <w:divsChild>
                <w:div w:id="41794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21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4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0DAE4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28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60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255791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28538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38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8371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3821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8769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99825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20728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948346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296449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302704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740306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640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2315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953219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5242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771525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263237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150842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107681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13664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368734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58409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645258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63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30337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671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49312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27195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905994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8820553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9643864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4269648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9944761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491455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3215336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10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0925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78608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083290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199601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103883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02186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312027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733532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558921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540467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360426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215986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608656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433358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389787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753508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00525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13909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147661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18735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370804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175464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93430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07466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310166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708828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0708230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20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21454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501111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94931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429278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800869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93562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951911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557055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013838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603360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313000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669052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8790367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02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0023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70290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01355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68128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6871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64951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989408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095810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199977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845277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317673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850825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85040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341504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86989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672735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004938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269530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450554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518476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514244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339447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665350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486912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890385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372415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387768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3535965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68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87896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3407437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56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051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78546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099529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82002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108645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399186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520088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881389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628920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65552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273557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21542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155538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368992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70568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286001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693071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86928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676802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989500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20468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881893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90125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195140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6294102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94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370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960681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009875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361903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653935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53607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5102010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06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504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49254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374784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354081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400759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262045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89847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28730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90767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047137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37592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01808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011759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159291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25391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213856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01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97033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133381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535660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5530835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54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01290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71926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28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944284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8397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926215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399320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80860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594638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760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4789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32685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03374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589646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623054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331387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091074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058653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181417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287502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952050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363536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336549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680095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88115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046338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983025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847012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38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58376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414540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980457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15137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837136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878558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593240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4496405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34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22792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719186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352376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402792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948571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924722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752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02595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908709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039591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94738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449400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8542010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8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47224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524188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2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39752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077456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21962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312738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811733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34659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619426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60056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20513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1641682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603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48329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371276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467063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39412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326706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370905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50566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6826455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1045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93205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10237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65035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575598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11103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381289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647308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814371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904270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622954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33228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55512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49596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963314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033247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623354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085828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647282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041717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236224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554260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621765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357853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852852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022335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653277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835891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57992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047390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81002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1828906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72194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163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2130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115901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338659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17769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483499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28267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130798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563005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13782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484715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0904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499089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357673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640851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632401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1000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015286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64475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731428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139370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545755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879910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57347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251774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704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135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26440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036485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582381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960900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310188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19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6933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3953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49762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59525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7742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48054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25176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332381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83428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083804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855104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208831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014687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166745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710732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210001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719735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729682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202170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148779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99379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872091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357536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80359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816346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568378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645671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210996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692630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782583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37433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93881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331668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697882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394275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709319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757867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135088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925525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151284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8574628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618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0360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88486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441699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349884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57803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183164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186158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894710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18303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996139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025151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89540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962588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977275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125199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895821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627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136677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179132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638373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11922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75836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651775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131767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46596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47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26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0DAE4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0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63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46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5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050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8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3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0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5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79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7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74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94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34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70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8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639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97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21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454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116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195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601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44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642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3895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0598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3264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5159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802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265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019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8636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86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24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1978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4875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3916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single" w:sz="6" w:space="0" w:color="777777"/>
                                                            <w:left w:val="single" w:sz="6" w:space="0" w:color="777777"/>
                                                            <w:bottom w:val="single" w:sz="6" w:space="0" w:color="777777"/>
                                                            <w:right w:val="single" w:sz="6" w:space="0" w:color="777777"/>
                                                          </w:divBdr>
                                                          <w:divsChild>
                                                            <w:div w:id="884827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355595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9782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03517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416583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6009764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1099863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9763403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8100202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6414484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2547374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6923537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093548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8889073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463327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3996433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044322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9496505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3731595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9716744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402208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4896266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660600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2907700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1848044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001250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9409300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9003012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9783047">
                                                                  <w:marLeft w:val="3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089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539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7904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5041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9737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32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939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969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4499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585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099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1650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7736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8809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7250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9606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5422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51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408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660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9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857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24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57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780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0633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1209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0039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431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299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1001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0293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4076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501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50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014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783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8316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0019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7135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3467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12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5333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2808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0878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985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2041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213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0607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5811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0742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4600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391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204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824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9063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924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4006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0319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335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4177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5354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096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4330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382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5274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437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9564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369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2474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490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251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212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1498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8096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1685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1785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04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154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997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371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218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3011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51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122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108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8" w:color="CCCCCC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7969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011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32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8851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098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1842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2534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0301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14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8715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341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58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FFFFFF"/>
                                                            <w:bottom w:val="single" w:sz="6" w:space="0" w:color="CDCDCD"/>
                                                            <w:right w:val="single" w:sz="6" w:space="0" w:color="FFFF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58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9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wmf"/><Relationship Id="rId21" Type="http://schemas.openxmlformats.org/officeDocument/2006/relationships/image" Target="media/image13.wmf"/><Relationship Id="rId42" Type="http://schemas.openxmlformats.org/officeDocument/2006/relationships/image" Target="media/image34.wmf"/><Relationship Id="rId47" Type="http://schemas.openxmlformats.org/officeDocument/2006/relationships/image" Target="media/image39.wmf"/><Relationship Id="rId63" Type="http://schemas.openxmlformats.org/officeDocument/2006/relationships/image" Target="media/image55.wmf"/><Relationship Id="rId68" Type="http://schemas.openxmlformats.org/officeDocument/2006/relationships/image" Target="media/image60.wmf"/><Relationship Id="rId84" Type="http://schemas.openxmlformats.org/officeDocument/2006/relationships/image" Target="media/image76.wmf"/><Relationship Id="rId89" Type="http://schemas.openxmlformats.org/officeDocument/2006/relationships/image" Target="media/image81.wmf"/><Relationship Id="rId1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9" Type="http://schemas.openxmlformats.org/officeDocument/2006/relationships/image" Target="media/image21.wmf"/><Relationship Id="rId107" Type="http://schemas.openxmlformats.org/officeDocument/2006/relationships/image" Target="media/image99.wmf"/><Relationship Id="rId11" Type="http://schemas.openxmlformats.org/officeDocument/2006/relationships/image" Target="media/image3.wmf"/><Relationship Id="rId24" Type="http://schemas.openxmlformats.org/officeDocument/2006/relationships/image" Target="media/image16.wmf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40" Type="http://schemas.openxmlformats.org/officeDocument/2006/relationships/image" Target="media/image32.wmf"/><Relationship Id="rId45" Type="http://schemas.openxmlformats.org/officeDocument/2006/relationships/image" Target="media/image37.wmf"/><Relationship Id="rId53" Type="http://schemas.openxmlformats.org/officeDocument/2006/relationships/image" Target="media/image45.wmf"/><Relationship Id="rId58" Type="http://schemas.openxmlformats.org/officeDocument/2006/relationships/image" Target="media/image50.wmf"/><Relationship Id="rId66" Type="http://schemas.openxmlformats.org/officeDocument/2006/relationships/image" Target="media/image58.wmf"/><Relationship Id="rId74" Type="http://schemas.openxmlformats.org/officeDocument/2006/relationships/image" Target="media/image66.wmf"/><Relationship Id="rId79" Type="http://schemas.openxmlformats.org/officeDocument/2006/relationships/image" Target="media/image71.wmf"/><Relationship Id="rId87" Type="http://schemas.openxmlformats.org/officeDocument/2006/relationships/image" Target="media/image79.wmf"/><Relationship Id="rId102" Type="http://schemas.openxmlformats.org/officeDocument/2006/relationships/image" Target="media/image94.wmf"/><Relationship Id="rId110" Type="http://schemas.openxmlformats.org/officeDocument/2006/relationships/image" Target="media/image102.wmf"/><Relationship Id="rId5" Type="http://schemas.openxmlformats.org/officeDocument/2006/relationships/webSettings" Target="webSettings.xml"/><Relationship Id="rId61" Type="http://schemas.openxmlformats.org/officeDocument/2006/relationships/image" Target="media/image53.wmf"/><Relationship Id="rId82" Type="http://schemas.openxmlformats.org/officeDocument/2006/relationships/image" Target="media/image74.wmf"/><Relationship Id="rId90" Type="http://schemas.openxmlformats.org/officeDocument/2006/relationships/image" Target="media/image82.wmf"/><Relationship Id="rId95" Type="http://schemas.openxmlformats.org/officeDocument/2006/relationships/image" Target="media/image87.wmf"/><Relationship Id="rId19" Type="http://schemas.openxmlformats.org/officeDocument/2006/relationships/image" Target="media/image11.wmf"/><Relationship Id="rId14" Type="http://schemas.openxmlformats.org/officeDocument/2006/relationships/image" Target="media/image6.wmf"/><Relationship Id="rId22" Type="http://schemas.openxmlformats.org/officeDocument/2006/relationships/image" Target="media/image14.wmf"/><Relationship Id="rId27" Type="http://schemas.openxmlformats.org/officeDocument/2006/relationships/image" Target="media/image19.wmf"/><Relationship Id="rId30" Type="http://schemas.openxmlformats.org/officeDocument/2006/relationships/image" Target="media/image22.wmf"/><Relationship Id="rId35" Type="http://schemas.openxmlformats.org/officeDocument/2006/relationships/image" Target="media/image27.wmf"/><Relationship Id="rId43" Type="http://schemas.openxmlformats.org/officeDocument/2006/relationships/image" Target="media/image35.wmf"/><Relationship Id="rId48" Type="http://schemas.openxmlformats.org/officeDocument/2006/relationships/image" Target="media/image40.wmf"/><Relationship Id="rId56" Type="http://schemas.openxmlformats.org/officeDocument/2006/relationships/image" Target="media/image48.wmf"/><Relationship Id="rId64" Type="http://schemas.openxmlformats.org/officeDocument/2006/relationships/image" Target="media/image56.wmf"/><Relationship Id="rId69" Type="http://schemas.openxmlformats.org/officeDocument/2006/relationships/image" Target="media/image61.wmf"/><Relationship Id="rId77" Type="http://schemas.openxmlformats.org/officeDocument/2006/relationships/image" Target="media/image69.wmf"/><Relationship Id="rId100" Type="http://schemas.openxmlformats.org/officeDocument/2006/relationships/image" Target="media/image92.wmf"/><Relationship Id="rId105" Type="http://schemas.openxmlformats.org/officeDocument/2006/relationships/image" Target="media/image97.wmf"/><Relationship Id="rId113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43.wmf"/><Relationship Id="rId72" Type="http://schemas.openxmlformats.org/officeDocument/2006/relationships/image" Target="media/image64.wmf"/><Relationship Id="rId80" Type="http://schemas.openxmlformats.org/officeDocument/2006/relationships/image" Target="media/image72.wmf"/><Relationship Id="rId85" Type="http://schemas.openxmlformats.org/officeDocument/2006/relationships/image" Target="media/image77.wmf"/><Relationship Id="rId93" Type="http://schemas.openxmlformats.org/officeDocument/2006/relationships/image" Target="media/image85.wmf"/><Relationship Id="rId98" Type="http://schemas.openxmlformats.org/officeDocument/2006/relationships/image" Target="media/image90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5" Type="http://schemas.openxmlformats.org/officeDocument/2006/relationships/image" Target="media/image17.wmf"/><Relationship Id="rId33" Type="http://schemas.openxmlformats.org/officeDocument/2006/relationships/image" Target="media/image25.wmf"/><Relationship Id="rId38" Type="http://schemas.openxmlformats.org/officeDocument/2006/relationships/image" Target="media/image30.wmf"/><Relationship Id="rId46" Type="http://schemas.openxmlformats.org/officeDocument/2006/relationships/image" Target="media/image38.wmf"/><Relationship Id="rId59" Type="http://schemas.openxmlformats.org/officeDocument/2006/relationships/image" Target="media/image51.wmf"/><Relationship Id="rId67" Type="http://schemas.openxmlformats.org/officeDocument/2006/relationships/image" Target="media/image59.wmf"/><Relationship Id="rId103" Type="http://schemas.openxmlformats.org/officeDocument/2006/relationships/image" Target="media/image95.wmf"/><Relationship Id="rId108" Type="http://schemas.openxmlformats.org/officeDocument/2006/relationships/image" Target="media/image100.wmf"/><Relationship Id="rId20" Type="http://schemas.openxmlformats.org/officeDocument/2006/relationships/image" Target="media/image12.wmf"/><Relationship Id="rId41" Type="http://schemas.openxmlformats.org/officeDocument/2006/relationships/image" Target="media/image33.wmf"/><Relationship Id="rId54" Type="http://schemas.openxmlformats.org/officeDocument/2006/relationships/image" Target="media/image46.wmf"/><Relationship Id="rId62" Type="http://schemas.openxmlformats.org/officeDocument/2006/relationships/image" Target="media/image54.wmf"/><Relationship Id="rId70" Type="http://schemas.openxmlformats.org/officeDocument/2006/relationships/image" Target="media/image62.wmf"/><Relationship Id="rId75" Type="http://schemas.openxmlformats.org/officeDocument/2006/relationships/image" Target="media/image67.wmf"/><Relationship Id="rId83" Type="http://schemas.openxmlformats.org/officeDocument/2006/relationships/image" Target="media/image75.wmf"/><Relationship Id="rId88" Type="http://schemas.openxmlformats.org/officeDocument/2006/relationships/image" Target="media/image80.wmf"/><Relationship Id="rId91" Type="http://schemas.openxmlformats.org/officeDocument/2006/relationships/image" Target="media/image83.wmf"/><Relationship Id="rId96" Type="http://schemas.openxmlformats.org/officeDocument/2006/relationships/image" Target="media/image88.wmf"/><Relationship Id="rId111" Type="http://schemas.openxmlformats.org/officeDocument/2006/relationships/image" Target="media/image10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5.wmf"/><Relationship Id="rId28" Type="http://schemas.openxmlformats.org/officeDocument/2006/relationships/image" Target="media/image20.wmf"/><Relationship Id="rId36" Type="http://schemas.openxmlformats.org/officeDocument/2006/relationships/image" Target="media/image28.wmf"/><Relationship Id="rId49" Type="http://schemas.openxmlformats.org/officeDocument/2006/relationships/image" Target="media/image41.wmf"/><Relationship Id="rId57" Type="http://schemas.openxmlformats.org/officeDocument/2006/relationships/image" Target="media/image49.wmf"/><Relationship Id="rId106" Type="http://schemas.openxmlformats.org/officeDocument/2006/relationships/image" Target="media/image98.wmf"/><Relationship Id="rId114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image" Target="media/image23.wmf"/><Relationship Id="rId44" Type="http://schemas.openxmlformats.org/officeDocument/2006/relationships/image" Target="media/image36.wmf"/><Relationship Id="rId52" Type="http://schemas.openxmlformats.org/officeDocument/2006/relationships/image" Target="media/image44.wmf"/><Relationship Id="rId60" Type="http://schemas.openxmlformats.org/officeDocument/2006/relationships/image" Target="media/image52.wmf"/><Relationship Id="rId65" Type="http://schemas.openxmlformats.org/officeDocument/2006/relationships/image" Target="media/image57.wmf"/><Relationship Id="rId73" Type="http://schemas.openxmlformats.org/officeDocument/2006/relationships/image" Target="media/image65.wmf"/><Relationship Id="rId78" Type="http://schemas.openxmlformats.org/officeDocument/2006/relationships/image" Target="media/image70.wmf"/><Relationship Id="rId81" Type="http://schemas.openxmlformats.org/officeDocument/2006/relationships/image" Target="media/image73.wmf"/><Relationship Id="rId86" Type="http://schemas.openxmlformats.org/officeDocument/2006/relationships/image" Target="media/image78.wmf"/><Relationship Id="rId94" Type="http://schemas.openxmlformats.org/officeDocument/2006/relationships/image" Target="media/image86.wmf"/><Relationship Id="rId99" Type="http://schemas.openxmlformats.org/officeDocument/2006/relationships/image" Target="media/image91.wmf"/><Relationship Id="rId101" Type="http://schemas.openxmlformats.org/officeDocument/2006/relationships/image" Target="media/image93.wmf"/><Relationship Id="rId4" Type="http://schemas.openxmlformats.org/officeDocument/2006/relationships/settings" Target="settings.xml"/><Relationship Id="rId9" Type="http://schemas.openxmlformats.org/officeDocument/2006/relationships/image" Target="media/image110.wmf"/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39" Type="http://schemas.openxmlformats.org/officeDocument/2006/relationships/image" Target="media/image31.wmf"/><Relationship Id="rId109" Type="http://schemas.openxmlformats.org/officeDocument/2006/relationships/image" Target="media/image101.wmf"/><Relationship Id="rId34" Type="http://schemas.openxmlformats.org/officeDocument/2006/relationships/image" Target="media/image26.wmf"/><Relationship Id="rId50" Type="http://schemas.openxmlformats.org/officeDocument/2006/relationships/image" Target="media/image42.wmf"/><Relationship Id="rId55" Type="http://schemas.openxmlformats.org/officeDocument/2006/relationships/image" Target="media/image47.wmf"/><Relationship Id="rId76" Type="http://schemas.openxmlformats.org/officeDocument/2006/relationships/image" Target="media/image68.wmf"/><Relationship Id="rId97" Type="http://schemas.openxmlformats.org/officeDocument/2006/relationships/image" Target="media/image89.wmf"/><Relationship Id="rId104" Type="http://schemas.openxmlformats.org/officeDocument/2006/relationships/image" Target="media/image96.wmf"/><Relationship Id="rId7" Type="http://schemas.openxmlformats.org/officeDocument/2006/relationships/endnotes" Target="endnotes.xml"/><Relationship Id="rId71" Type="http://schemas.openxmlformats.org/officeDocument/2006/relationships/image" Target="media/image63.wmf"/><Relationship Id="rId92" Type="http://schemas.openxmlformats.org/officeDocument/2006/relationships/image" Target="media/image8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ller\AppData\Roaming\Microsoft\Templates\Policy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E05C1-3012-4A36-9689-BBDF56334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Policy</Template>
  <TotalTime>2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Peller, Suzanne</dc:creator>
  <cp:lastModifiedBy>Roth, Kelly L.</cp:lastModifiedBy>
  <cp:revision>3</cp:revision>
  <cp:lastPrinted>2018-07-17T15:12:00Z</cp:lastPrinted>
  <dcterms:created xsi:type="dcterms:W3CDTF">2020-05-21T17:03:00Z</dcterms:created>
  <dcterms:modified xsi:type="dcterms:W3CDTF">2020-05-21T18:20:00Z</dcterms:modified>
</cp:coreProperties>
</file>