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1" w:after="0" w:line="240" w:lineRule="auto"/>
        <w:ind w:left="2438" w:right="242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left="4052" w:right="403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nua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</w:p>
    <w:p>
      <w:pPr>
        <w:spacing w:before="0" w:after="0" w:line="27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Tec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6.280003" w:type="dxa"/>
      </w:tblPr>
      <w:tblGrid/>
      <w:tr>
        <w:trPr>
          <w:trHeight w:val="566" w:hRule="exact"/>
        </w:trPr>
        <w:tc>
          <w:tcPr>
            <w:tcW w:w="4813" w:type="dxa"/>
            <w:gridSpan w:val="2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12" w:right="-20"/>
              <w:jc w:val="left"/>
              <w:tabs>
                <w:tab w:pos="122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cy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</w:p>
        </w:tc>
        <w:tc>
          <w:tcPr>
            <w:tcW w:w="4818" w:type="dxa"/>
            <w:gridSpan w:val="2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0" w:after="0" w:line="271" w:lineRule="exact"/>
              <w:ind w:left="11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iss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Ch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</w:r>
          </w:p>
        </w:tc>
      </w:tr>
      <w:tr>
        <w:trPr>
          <w:trHeight w:val="422" w:hRule="exact"/>
        </w:trPr>
        <w:tc>
          <w:tcPr>
            <w:tcW w:w="9630" w:type="dxa"/>
            <w:gridSpan w:val="4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62" w:after="0" w:line="240" w:lineRule="auto"/>
              <w:ind w:left="112" w:right="-20"/>
              <w:jc w:val="left"/>
              <w:tabs>
                <w:tab w:pos="152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SUBJ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CT:</w:t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GHVHS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cy</w:t>
            </w:r>
          </w:p>
        </w:tc>
      </w:tr>
      <w:tr>
        <w:trPr>
          <w:trHeight w:val="566" w:hRule="exact"/>
        </w:trPr>
        <w:tc>
          <w:tcPr>
            <w:tcW w:w="2924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1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cti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5</w:t>
            </w:r>
          </w:p>
        </w:tc>
        <w:tc>
          <w:tcPr>
            <w:tcW w:w="2926" w:type="dxa"/>
            <w:gridSpan w:val="2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73" w:lineRule="exact"/>
              <w:ind w:left="11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</w:r>
          </w:p>
          <w:p>
            <w:pPr>
              <w:spacing w:before="0" w:after="0" w:line="240" w:lineRule="auto"/>
              <w:ind w:left="11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7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9</w:t>
            </w:r>
          </w:p>
        </w:tc>
        <w:tc>
          <w:tcPr>
            <w:tcW w:w="3781" w:type="dxa"/>
            <w:vMerge w:val="restart"/>
            <w:tcBorders>
              <w:top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1" w:after="0" w:line="276" w:lineRule="exact"/>
              <w:ind w:left="112" w:right="1613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ce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ice</w:t>
            </w:r>
          </w:p>
        </w:tc>
      </w:tr>
      <w:tr>
        <w:trPr>
          <w:trHeight w:val="420" w:hRule="exact"/>
        </w:trPr>
        <w:tc>
          <w:tcPr>
            <w:tcW w:w="5850" w:type="dxa"/>
            <w:gridSpan w:val="3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9" w:after="0" w:line="240" w:lineRule="auto"/>
              <w:ind w:left="112" w:right="-20"/>
              <w:jc w:val="left"/>
              <w:tabs>
                <w:tab w:pos="226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Re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/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6</w:t>
            </w:r>
          </w:p>
        </w:tc>
        <w:tc>
          <w:tcPr>
            <w:tcW w:w="3781" w:type="dxa"/>
            <w:vMerge/>
            <w:tcBorders>
              <w:left w:val="single" w:sz="6.56" w:space="0" w:color="000000"/>
              <w:right w:val="single" w:sz="6.55976" w:space="0" w:color="000000"/>
            </w:tcBorders>
          </w:tcPr>
          <w:p>
            <w:pPr/>
            <w:rPr/>
          </w:p>
        </w:tc>
      </w:tr>
      <w:tr>
        <w:trPr>
          <w:trHeight w:val="458" w:hRule="exact"/>
        </w:trPr>
        <w:tc>
          <w:tcPr>
            <w:tcW w:w="5850" w:type="dxa"/>
            <w:gridSpan w:val="3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78" w:after="0" w:line="240" w:lineRule="auto"/>
              <w:ind w:left="112" w:right="-20"/>
              <w:jc w:val="left"/>
              <w:tabs>
                <w:tab w:pos="208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Proc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w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r:</w:t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S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ty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3"/>
                <w:w w:val="100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icer</w:t>
            </w:r>
          </w:p>
        </w:tc>
        <w:tc>
          <w:tcPr>
            <w:tcW w:w="3781" w:type="dxa"/>
            <w:vMerge/>
            <w:tcBorders>
              <w:left w:val="single" w:sz="6.56" w:space="0" w:color="000000"/>
              <w:right w:val="single" w:sz="6.55976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850" w:type="dxa"/>
            <w:gridSpan w:val="3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2" w:after="0" w:line="240" w:lineRule="auto"/>
              <w:ind w:left="112" w:right="-20"/>
              <w:jc w:val="left"/>
              <w:tabs>
                <w:tab w:pos="154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ro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r:</w:t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CIO</w:t>
            </w:r>
          </w:p>
        </w:tc>
        <w:tc>
          <w:tcPr>
            <w:tcW w:w="3781" w:type="dxa"/>
            <w:vMerge/>
            <w:tcBorders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9630" w:type="dxa"/>
            <w:gridSpan w:val="4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5976" w:space="0" w:color="000000"/>
            </w:tcBorders>
          </w:tcPr>
          <w:p>
            <w:pPr>
              <w:spacing w:before="53" w:after="0" w:line="240" w:lineRule="auto"/>
              <w:ind w:left="112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h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t(s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:</w:t>
            </w:r>
          </w:p>
        </w:tc>
      </w:tr>
    </w:tbl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i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8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lth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(GHVHS).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PHI)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VHS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Definitions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GHVHSMG,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trac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ts,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ts,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SRIP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rs,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PHI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HV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0" w:right="4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s”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tskill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Nurs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Unit,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ivin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&amp;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Care,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ram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Alco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sm/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r,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ry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rs,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DSRIP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Ard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HVHS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Elec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lth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</w:p>
    <w:p>
      <w:pPr>
        <w:spacing w:before="2" w:after="0" w:line="550" w:lineRule="atLeast"/>
        <w:ind w:left="100" w:right="602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PHI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–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lth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RO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TOCOL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NumType w:start="1"/>
          <w:pgMar w:footer="784" w:top="780" w:bottom="980" w:left="1340" w:right="900"/>
          <w:footerReference w:type="default" r:id="rId5"/>
          <w:type w:val="continuous"/>
          <w:pgSz w:w="12240" w:h="15840"/>
        </w:sectPr>
      </w:pPr>
      <w:rPr/>
    </w:p>
    <w:p>
      <w:pPr>
        <w:spacing w:before="59" w:after="0" w:line="240" w:lineRule="auto"/>
        <w:ind w:left="100" w:right="4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Blo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ish,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ies.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rk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cia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's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Pret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IDEA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-Hell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07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13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iel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q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00" w:right="857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dur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sk/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u w:val="single" w:color="0000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ll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Disk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ith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isk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ich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isk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5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trict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00" w:right="789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il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tricted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tsi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@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00" w:right="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If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side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in,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nc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00" w:right="67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ices: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4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tricted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(su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PHI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remov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remo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isk/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4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isk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is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ssibl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red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ices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</w:p>
    <w:p>
      <w:pPr>
        <w:spacing w:before="59" w:after="0" w:line="552" w:lineRule="exact"/>
        <w:ind w:left="100" w:right="295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HVHS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ra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iss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29" w:after="0" w:line="240" w:lineRule="auto"/>
        <w:ind w:left="100" w:right="4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siti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VHS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via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PN,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SSH,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/MIME,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6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restr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reless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rks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Acc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ss)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All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reless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ins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must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sing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r.</w:t>
      </w:r>
    </w:p>
    <w:p>
      <w:pPr>
        <w:jc w:val="both"/>
        <w:spacing w:after="0"/>
        <w:sectPr>
          <w:pgMar w:header="0" w:footer="784" w:top="800" w:bottom="980" w:left="1340" w:right="900"/>
          <w:pgSz w:w="12240" w:h="15840"/>
        </w:sectPr>
      </w:pPr>
      <w:rPr/>
    </w:p>
    <w:p>
      <w:pPr>
        <w:spacing w:before="75" w:after="0" w:line="27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REFE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REN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ITH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LE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LS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u w:val="thick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IDE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u w:val="thick" w:color="0000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  <w:u w:val="thick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  <w:u w:val="thick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u w:val="thick" w:color="0000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k”</w:t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SAN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“Acc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</w:t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HIP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ty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“E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”</w:t>
      </w:r>
    </w:p>
    <w:p>
      <w:pPr>
        <w:spacing w:before="0" w:after="0" w:line="240" w:lineRule="auto"/>
        <w:ind w:left="782" w:right="631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CFR§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(a)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E))</w:t>
      </w:r>
    </w:p>
    <w:p>
      <w:pPr>
        <w:spacing w:before="0" w:after="0" w:line="240" w:lineRule="auto"/>
        <w:ind w:left="46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GHVHS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ice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cy</w:t>
      </w:r>
    </w:p>
    <w:sectPr>
      <w:pgMar w:header="0" w:footer="784" w:top="1060" w:bottom="1040" w:left="1340" w:right="9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8.145264pt;width:295.997923pt;height:11.96pt;mso-position-horizontal-relative:page;mso-position-vertical-relative:page;z-index:-165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HS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5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6"/>
                    <w:w w:val="100"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/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–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100"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2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/2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16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4.059998pt;margin-top:738.265259pt;width:9.53776pt;height:11.96pt;mso-position-horizontal-relative:page;mso-position-vertical-relative:page;z-index:-164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Erickson</dc:creator>
  <dc:title>ADMINISTRATIVE MANUAL</dc:title>
  <dcterms:created xsi:type="dcterms:W3CDTF">2020-08-14T13:13:37Z</dcterms:created>
  <dcterms:modified xsi:type="dcterms:W3CDTF">2020-08-14T13:13:37Z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LastSaved">
    <vt:filetime>2020-08-14T00:00:00Z</vt:filetime>
  </property>
</Properties>
</file>