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28427" w14:textId="77777777" w:rsidR="00E263E9" w:rsidRDefault="00E263E9" w:rsidP="00E263E9"/>
    <w:p w14:paraId="5C59572F" w14:textId="77777777" w:rsidR="00F02ADF" w:rsidRDefault="00923FF7" w:rsidP="00025935">
      <w:pPr>
        <w:jc w:val="center"/>
        <w:rPr>
          <w:b/>
        </w:rPr>
      </w:pPr>
      <w:r w:rsidRPr="00923FF7">
        <w:rPr>
          <w:b/>
        </w:rPr>
        <w:t>At</w:t>
      </w:r>
      <w:r w:rsidR="00790EF4">
        <w:rPr>
          <w:b/>
        </w:rPr>
        <w:t xml:space="preserve">tachment </w:t>
      </w:r>
      <w:r w:rsidR="00A859D4">
        <w:rPr>
          <w:b/>
        </w:rPr>
        <w:t>D</w:t>
      </w:r>
    </w:p>
    <w:p w14:paraId="5C595730" w14:textId="77777777" w:rsidR="00790EF4" w:rsidRDefault="00790EF4" w:rsidP="00790EF4">
      <w:pPr>
        <w:spacing w:after="0"/>
        <w:jc w:val="center"/>
        <w:rPr>
          <w:b/>
        </w:rPr>
      </w:pPr>
      <w:r>
        <w:rPr>
          <w:b/>
        </w:rPr>
        <w:t>Approval Process Guidelines</w:t>
      </w:r>
    </w:p>
    <w:p w14:paraId="5C595731" w14:textId="77777777" w:rsidR="005A41B4" w:rsidRDefault="00C539C6" w:rsidP="005A41B4">
      <w:pPr>
        <w:spacing w:before="1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5958A7" wp14:editId="1AC1E709">
                <wp:simplePos x="0" y="0"/>
                <wp:positionH relativeFrom="column">
                  <wp:posOffset>4922520</wp:posOffset>
                </wp:positionH>
                <wp:positionV relativeFrom="paragraph">
                  <wp:posOffset>362585</wp:posOffset>
                </wp:positionV>
                <wp:extent cx="1885950" cy="18573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9E" w14:textId="77777777" w:rsidR="00A2437F" w:rsidRPr="00C539C6" w:rsidRDefault="00A2437F" w:rsidP="00C539C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r w:rsidRPr="00C539C6">
                              <w:rPr>
                                <w:sz w:val="20"/>
                                <w:szCs w:val="20"/>
                              </w:rPr>
                              <w:t xml:space="preserve">When a </w:t>
                            </w:r>
                            <w:r w:rsidRPr="00C539C6">
                              <w:rPr>
                                <w:color w:val="FF000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12B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(that will be scanned into the EHR) </w:t>
                            </w:r>
                            <w:r w:rsidRPr="00C539C6">
                              <w:rPr>
                                <w:sz w:val="20"/>
                                <w:szCs w:val="20"/>
                              </w:rPr>
                              <w:t>is attached to a policy, the form must first be approved by the Forms Committee 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rior to sending to concurrences; to avoid delay email approval is acceptable.</w:t>
                            </w:r>
                            <w:r w:rsidRPr="00C539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C59599F" w14:textId="77777777" w:rsidR="00A2437F" w:rsidRPr="00C539C6" w:rsidRDefault="00A2437F" w:rsidP="00C539C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**</w:t>
                            </w:r>
                            <w:r w:rsidRPr="00C539C6">
                              <w:rPr>
                                <w:sz w:val="20"/>
                                <w:szCs w:val="20"/>
                              </w:rPr>
                              <w:t>If there are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new or updated </w:t>
                            </w:r>
                            <w:r w:rsidRPr="002512B8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hyperlinks </w:t>
                            </w:r>
                            <w:r w:rsidRPr="002512B8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 the policy IT/EPIC must be notified.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958A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87.6pt;margin-top:28.55pt;width:148.5pt;height:14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" fillcolor="white [3201]" strokecolor="red" strokeweight=".5pt">
                <v:textbox>
                  <w:txbxContent>
                    <w:p w14:paraId="5C59599E" w14:textId="77777777" w:rsidR="00A2437F" w:rsidRPr="00C539C6" w:rsidRDefault="00A2437F" w:rsidP="00C539C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</w:t>
                      </w:r>
                      <w:r w:rsidRPr="00C539C6">
                        <w:rPr>
                          <w:sz w:val="20"/>
                          <w:szCs w:val="20"/>
                        </w:rPr>
                        <w:t xml:space="preserve">When a </w:t>
                      </w:r>
                      <w:r w:rsidRPr="00C539C6">
                        <w:rPr>
                          <w:color w:val="FF000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2512B8">
                        <w:rPr>
                          <w:i/>
                          <w:sz w:val="20"/>
                          <w:szCs w:val="20"/>
                        </w:rPr>
                        <w:t xml:space="preserve">(that will be scanned into the EHR) </w:t>
                      </w:r>
                      <w:r w:rsidRPr="00C539C6">
                        <w:rPr>
                          <w:sz w:val="20"/>
                          <w:szCs w:val="20"/>
                        </w:rPr>
                        <w:t>is attached to a policy, the form must first be approved by the Forms Committee p</w:t>
                      </w:r>
                      <w:r>
                        <w:rPr>
                          <w:sz w:val="20"/>
                          <w:szCs w:val="20"/>
                        </w:rPr>
                        <w:t>rior to sending to concurrences; to avoid delay email approval is acceptable.</w:t>
                      </w:r>
                      <w:r w:rsidRPr="00C539C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C59599F" w14:textId="77777777" w:rsidR="00A2437F" w:rsidRPr="00C539C6" w:rsidRDefault="00A2437F" w:rsidP="00C539C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**</w:t>
                      </w:r>
                      <w:r w:rsidRPr="00C539C6">
                        <w:rPr>
                          <w:sz w:val="20"/>
                          <w:szCs w:val="20"/>
                        </w:rPr>
                        <w:t>If there are</w:t>
                      </w:r>
                      <w:r>
                        <w:rPr>
                          <w:sz w:val="20"/>
                          <w:szCs w:val="20"/>
                        </w:rPr>
                        <w:t xml:space="preserve"> new or updated </w:t>
                      </w:r>
                      <w:r w:rsidRPr="002512B8">
                        <w:rPr>
                          <w:color w:val="FF0000"/>
                          <w:sz w:val="20"/>
                          <w:szCs w:val="20"/>
                        </w:rPr>
                        <w:t xml:space="preserve">hyperlinks </w:t>
                      </w:r>
                      <w:r w:rsidRPr="002512B8"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n the policy IT/EPIC must be notified.</w:t>
                      </w:r>
                    </w:p>
                  </w:txbxContent>
                </v:textbox>
              </v:shape>
            </w:pict>
          </mc:Fallback>
        </mc:AlternateContent>
      </w:r>
      <w:r w:rsidR="005A41B4">
        <w:rPr>
          <w:b/>
        </w:rPr>
        <w:t>When a new policy is developed, or after revision of an existing</w:t>
      </w:r>
      <w:r w:rsidR="00D75288">
        <w:rPr>
          <w:b/>
        </w:rPr>
        <w:t xml:space="preserve"> </w:t>
      </w:r>
      <w:r w:rsidR="005A084F">
        <w:rPr>
          <w:b/>
        </w:rPr>
        <w:t>policy</w:t>
      </w:r>
      <w:r w:rsidR="005A41B4">
        <w:rPr>
          <w:b/>
        </w:rPr>
        <w:t xml:space="preserve">, the following pathway </w:t>
      </w:r>
      <w:r w:rsidR="008940DC">
        <w:rPr>
          <w:b/>
        </w:rPr>
        <w:t>for</w:t>
      </w:r>
      <w:r w:rsidR="005A41B4">
        <w:rPr>
          <w:b/>
        </w:rPr>
        <w:t xml:space="preserve"> approval is followed:</w:t>
      </w:r>
    </w:p>
    <w:p w14:paraId="5C595732" w14:textId="77777777" w:rsidR="0090267E" w:rsidRDefault="00C539C6" w:rsidP="008940DC">
      <w:pPr>
        <w:spacing w:before="12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C5958A9" wp14:editId="5C5958AA">
                <wp:simplePos x="0" y="0"/>
                <wp:positionH relativeFrom="column">
                  <wp:posOffset>2779395</wp:posOffset>
                </wp:positionH>
                <wp:positionV relativeFrom="paragraph">
                  <wp:posOffset>27940</wp:posOffset>
                </wp:positionV>
                <wp:extent cx="2143125" cy="581025"/>
                <wp:effectExtent l="0" t="0" r="9525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581025"/>
                        </a:xfrm>
                        <a:prstGeom prst="bentConnector3">
                          <a:avLst>
                            <a:gd name="adj1" fmla="val 7844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98B1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218.85pt;margin-top:2.2pt;width:168.75pt;height:45.7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" adj="16944" strokecolor="red"/>
            </w:pict>
          </mc:Fallback>
        </mc:AlternateContent>
      </w:r>
      <w:r w:rsidR="00BC72C8">
        <w:rPr>
          <w:b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C5958AB" wp14:editId="5C5958AC">
                <wp:simplePos x="0" y="0"/>
                <wp:positionH relativeFrom="column">
                  <wp:posOffset>3693795</wp:posOffset>
                </wp:positionH>
                <wp:positionV relativeFrom="paragraph">
                  <wp:posOffset>313690</wp:posOffset>
                </wp:positionV>
                <wp:extent cx="1019175" cy="7143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A0" w14:textId="77777777" w:rsidR="00A2437F" w:rsidRDefault="00A2437F" w:rsidP="00F34F09">
                            <w:pPr>
                              <w:jc w:val="center"/>
                            </w:pPr>
                            <w:r>
                              <w:t>Author revises existing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AB" id="Text Box 7" o:spid="_x0000_s1027" type="#_x0000_t202" style="position:absolute;margin-left:290.85pt;margin-top:24.7pt;width:80.25pt;height:56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" filled="f" stroked="f" strokeweight=".5pt">
                <v:textbox>
                  <w:txbxContent>
                    <w:p w14:paraId="5C5959A0" w14:textId="77777777" w:rsidR="00A2437F" w:rsidRDefault="00A2437F" w:rsidP="00F34F09">
                      <w:pPr>
                        <w:jc w:val="center"/>
                      </w:pPr>
                      <w:r>
                        <w:t>Author revises existing policy</w:t>
                      </w:r>
                    </w:p>
                  </w:txbxContent>
                </v:textbox>
              </v:shape>
            </w:pict>
          </mc:Fallback>
        </mc:AlternateContent>
      </w:r>
      <w:r w:rsidR="00BC72C8">
        <w:rPr>
          <w:b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C5958AD" wp14:editId="5C5958AE">
                <wp:simplePos x="0" y="0"/>
                <wp:positionH relativeFrom="column">
                  <wp:posOffset>1788795</wp:posOffset>
                </wp:positionH>
                <wp:positionV relativeFrom="paragraph">
                  <wp:posOffset>320040</wp:posOffset>
                </wp:positionV>
                <wp:extent cx="990600" cy="7143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A1" w14:textId="77777777" w:rsidR="00A2437F" w:rsidRDefault="00A2437F" w:rsidP="00D75288">
                            <w:pPr>
                              <w:jc w:val="center"/>
                            </w:pPr>
                            <w:r>
                              <w:t>Author develops new policy developed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958AD" id="Text Box 5" o:spid="_x0000_s1028" type="#_x0000_t202" style="position:absolute;margin-left:140.85pt;margin-top:25.2pt;width:78pt;height:56.25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" filled="f" stroked="f" strokeweight=".5pt">
                <v:textbox>
                  <w:txbxContent>
                    <w:p w14:paraId="5C5959A1" w14:textId="77777777" w:rsidR="00A2437F" w:rsidRDefault="00A2437F" w:rsidP="00D75288">
                      <w:pPr>
                        <w:jc w:val="center"/>
                      </w:pPr>
                      <w:r>
                        <w:t>Author develops new policy developed</w:t>
                      </w:r>
                    </w:p>
                  </w:txbxContent>
                </v:textbox>
              </v:shape>
            </w:pict>
          </mc:Fallback>
        </mc:AlternateContent>
      </w:r>
      <w:r w:rsidR="0090267E">
        <w:rPr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C5958AF" wp14:editId="5C5958B0">
                <wp:simplePos x="0" y="0"/>
                <wp:positionH relativeFrom="column">
                  <wp:posOffset>3693795</wp:posOffset>
                </wp:positionH>
                <wp:positionV relativeFrom="paragraph">
                  <wp:posOffset>285750</wp:posOffset>
                </wp:positionV>
                <wp:extent cx="1019175" cy="809625"/>
                <wp:effectExtent l="0" t="0" r="28575" b="2857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1BE3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6" o:spid="_x0000_s1026" type="#_x0000_t114" style="position:absolute;margin-left:290.85pt;margin-top:22.5pt;width:80.25pt;height:63.75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" filled="f" strokecolor="#243f60 [1604]" strokeweight="2pt"/>
            </w:pict>
          </mc:Fallback>
        </mc:AlternateContent>
      </w:r>
      <w:r w:rsidR="0090267E">
        <w:rPr>
          <w:b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C5958B1" wp14:editId="5C5958B2">
                <wp:simplePos x="0" y="0"/>
                <wp:positionH relativeFrom="column">
                  <wp:posOffset>1788795</wp:posOffset>
                </wp:positionH>
                <wp:positionV relativeFrom="paragraph">
                  <wp:posOffset>285750</wp:posOffset>
                </wp:positionV>
                <wp:extent cx="990600" cy="809625"/>
                <wp:effectExtent l="0" t="0" r="19050" b="28575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962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F0767" id="Flowchart: Document 4" o:spid="_x0000_s1026" type="#_x0000_t114" style="position:absolute;margin-left:140.85pt;margin-top:22.5pt;width:78pt;height:63.7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" filled="f" strokecolor="#243f60 [1604]" strokeweight="2pt"/>
            </w:pict>
          </mc:Fallback>
        </mc:AlternateContent>
      </w:r>
    </w:p>
    <w:p w14:paraId="5C595733" w14:textId="77777777" w:rsidR="00F34F09" w:rsidRDefault="002512B8" w:rsidP="005A41B4">
      <w:pPr>
        <w:spacing w:before="12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C5958B3" wp14:editId="5C5958B4">
                <wp:simplePos x="0" y="0"/>
                <wp:positionH relativeFrom="column">
                  <wp:posOffset>3160395</wp:posOffset>
                </wp:positionH>
                <wp:positionV relativeFrom="paragraph">
                  <wp:posOffset>285750</wp:posOffset>
                </wp:positionV>
                <wp:extent cx="523875" cy="0"/>
                <wp:effectExtent l="0" t="0" r="95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3BAB34" id="Straight Connector 59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85pt,22.5pt" to="290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" strokecolor="red"/>
            </w:pict>
          </mc:Fallback>
        </mc:AlternateContent>
      </w:r>
    </w:p>
    <w:p w14:paraId="5C595734" w14:textId="77777777" w:rsidR="00F34F09" w:rsidRDefault="00F34F09" w:rsidP="005A41B4">
      <w:pPr>
        <w:spacing w:before="120"/>
        <w:rPr>
          <w:b/>
          <w:noProof/>
        </w:rPr>
      </w:pPr>
    </w:p>
    <w:p w14:paraId="5C595735" w14:textId="77777777" w:rsidR="00F34F09" w:rsidRDefault="0090267E" w:rsidP="005A41B4">
      <w:pPr>
        <w:spacing w:before="12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C5958B5" wp14:editId="5C5958B6">
                <wp:simplePos x="0" y="0"/>
                <wp:positionH relativeFrom="column">
                  <wp:posOffset>2233454</wp:posOffset>
                </wp:positionH>
                <wp:positionV relativeFrom="paragraph">
                  <wp:posOffset>160496</wp:posOffset>
                </wp:positionV>
                <wp:extent cx="560072" cy="379416"/>
                <wp:effectExtent l="0" t="4763" r="25718" b="6667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60072" cy="37941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2360" id="Elbow Connector 12" o:spid="_x0000_s1026" type="#_x0000_t34" style="position:absolute;margin-left:175.85pt;margin-top:12.65pt;width:44.1pt;height:29.9pt;rotation:90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" strokecolor="#4579b8 [304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C5958B7" wp14:editId="5C5958B8">
                <wp:simplePos x="0" y="0"/>
                <wp:positionH relativeFrom="column">
                  <wp:posOffset>3738880</wp:posOffset>
                </wp:positionH>
                <wp:positionV relativeFrom="paragraph">
                  <wp:posOffset>207645</wp:posOffset>
                </wp:positionV>
                <wp:extent cx="581660" cy="308610"/>
                <wp:effectExtent l="3175" t="0" r="31115" b="3111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1660" cy="3086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C42F" id="Elbow Connector 13" o:spid="_x0000_s1026" type="#_x0000_t34" style="position:absolute;margin-left:294.4pt;margin-top:16.35pt;width:45.8pt;height:24.3pt;rotation:9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" strokecolor="#4579b8 [3044]" strokeweight="1pt"/>
            </w:pict>
          </mc:Fallback>
        </mc:AlternateContent>
      </w:r>
    </w:p>
    <w:p w14:paraId="5C595736" w14:textId="24715C8C" w:rsidR="00F34F09" w:rsidRDefault="00EC09BA" w:rsidP="00F34F09">
      <w:pPr>
        <w:spacing w:before="120"/>
        <w:jc w:val="center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C5958BB" wp14:editId="684804B7">
                <wp:simplePos x="0" y="0"/>
                <wp:positionH relativeFrom="column">
                  <wp:posOffset>-440055</wp:posOffset>
                </wp:positionH>
                <wp:positionV relativeFrom="paragraph">
                  <wp:posOffset>265430</wp:posOffset>
                </wp:positionV>
                <wp:extent cx="1962150" cy="15049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A6" w14:textId="77777777" w:rsidR="00A2437F" w:rsidRPr="00727A93" w:rsidRDefault="00A2437F" w:rsidP="00B46854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**</w:t>
                            </w:r>
                            <w:r w:rsidRPr="00727A93">
                              <w:rPr>
                                <w:b/>
                                <w:sz w:val="20"/>
                                <w:szCs w:val="20"/>
                              </w:rPr>
                              <w:t>Medical Executive Committee policy review triggers:</w:t>
                            </w:r>
                          </w:p>
                          <w:p w14:paraId="5C5959A7" w14:textId="77777777" w:rsidR="00A2437F" w:rsidRDefault="00A2437F" w:rsidP="00B57F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Departmental Medical Directors may at their discretion request MEC review.</w:t>
                            </w:r>
                          </w:p>
                          <w:p w14:paraId="5C5959A8" w14:textId="77777777" w:rsidR="00A2437F" w:rsidRPr="00041B0E" w:rsidRDefault="00A2437F" w:rsidP="00B57F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Policies that cross multiple disciplines should be considered for MEC review. </w:t>
                            </w:r>
                          </w:p>
                          <w:p w14:paraId="5C5959A9" w14:textId="77777777" w:rsidR="00A2437F" w:rsidRPr="00041B0E" w:rsidRDefault="00A2437F" w:rsidP="00B57F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BB" id="Text Box 51" o:spid="_x0000_s1029" type="#_x0000_t202" style="position:absolute;left:0;text-align:left;margin-left:-34.65pt;margin-top:20.9pt;width:154.5pt;height:118.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" fillcolor="white [3201]" strokecolor="red" strokeweight=".5pt">
                <v:textbox>
                  <w:txbxContent>
                    <w:p w14:paraId="5C5959A6" w14:textId="77777777" w:rsidR="00A2437F" w:rsidRPr="00727A93" w:rsidRDefault="00A2437F" w:rsidP="00B46854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**</w:t>
                      </w:r>
                      <w:r w:rsidRPr="00727A93">
                        <w:rPr>
                          <w:b/>
                          <w:sz w:val="20"/>
                          <w:szCs w:val="20"/>
                        </w:rPr>
                        <w:t>Medical Executive Committee policy review triggers:</w:t>
                      </w:r>
                    </w:p>
                    <w:p w14:paraId="5C5959A7" w14:textId="77777777" w:rsidR="00A2437F" w:rsidRDefault="00A2437F" w:rsidP="00B57F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Departmental Medical Directors may at their discretion request MEC review.</w:t>
                      </w:r>
                    </w:p>
                    <w:p w14:paraId="5C5959A8" w14:textId="77777777" w:rsidR="00A2437F" w:rsidRPr="00041B0E" w:rsidRDefault="00A2437F" w:rsidP="00B57F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Policies that cross multiple disciplines should be considered for MEC review. </w:t>
                      </w:r>
                    </w:p>
                    <w:p w14:paraId="5C5959A9" w14:textId="77777777" w:rsidR="00A2437F" w:rsidRPr="00041B0E" w:rsidRDefault="00A2437F" w:rsidP="00B57F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595737" w14:textId="2BF81B9C" w:rsidR="00F34F09" w:rsidRDefault="00E263E9" w:rsidP="005A41B4">
      <w:pPr>
        <w:spacing w:before="120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C5958B9" wp14:editId="17D9F7AF">
                <wp:simplePos x="0" y="0"/>
                <wp:positionH relativeFrom="column">
                  <wp:posOffset>4912995</wp:posOffset>
                </wp:positionH>
                <wp:positionV relativeFrom="paragraph">
                  <wp:posOffset>256540</wp:posOffset>
                </wp:positionV>
                <wp:extent cx="1866900" cy="520065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20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A2" w14:textId="77777777" w:rsidR="00A2437F" w:rsidRPr="00041B0E" w:rsidRDefault="00A2437F" w:rsidP="000805DA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27A93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>**</w:t>
                            </w:r>
                            <w:r w:rsidRPr="00041B0E">
                              <w:rPr>
                                <w:sz w:val="20"/>
                                <w:szCs w:val="20"/>
                              </w:rPr>
                              <w:t xml:space="preserve">Policies that require Committee approval should be added to the Committee’s meeting agenda for review and approval.  Approval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should </w:t>
                            </w:r>
                            <w:r w:rsidRPr="00041B0E">
                              <w:rPr>
                                <w:sz w:val="20"/>
                                <w:szCs w:val="20"/>
                              </w:rPr>
                              <w:t>be noted in the Minutes.</w:t>
                            </w:r>
                          </w:p>
                          <w:p w14:paraId="5C5959A3" w14:textId="77777777" w:rsidR="00A2437F" w:rsidRPr="00041B0E" w:rsidRDefault="00A2437F" w:rsidP="000805DA">
                            <w:pPr>
                              <w:spacing w:after="12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41B0E">
                              <w:rPr>
                                <w:sz w:val="20"/>
                                <w:szCs w:val="20"/>
                              </w:rPr>
                              <w:t>When policies require medical staff approval, the appropriate department chair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administrative </w:t>
                            </w:r>
                            <w:r w:rsidRPr="00041B0E">
                              <w:rPr>
                                <w:sz w:val="20"/>
                                <w:szCs w:val="20"/>
                              </w:rPr>
                              <w:t>leader will present the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policy at the departmental medical </w:t>
                            </w:r>
                            <w:r w:rsidRPr="00041B0E">
                              <w:rPr>
                                <w:sz w:val="20"/>
                                <w:szCs w:val="20"/>
                              </w:rPr>
                              <w:t xml:space="preserve">staff meeting.  Meeting schedules are available from the Medical Staff Office. Request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that policy review</w:t>
                            </w:r>
                            <w:r w:rsidRPr="00041B0E">
                              <w:rPr>
                                <w:sz w:val="20"/>
                                <w:szCs w:val="20"/>
                              </w:rPr>
                              <w:t xml:space="preserve"> be added to the meeting agenda.</w:t>
                            </w:r>
                          </w:p>
                          <w:p w14:paraId="5C5959A4" w14:textId="5ECE6C12" w:rsidR="00A2437F" w:rsidRDefault="00F13D71" w:rsidP="000805DA">
                            <w:pPr>
                              <w:spacing w:before="120"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Garnet Health</w:t>
                            </w:r>
                            <w:r w:rsidR="00A2437F" w:rsidRPr="000805DA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A2437F" w:rsidRPr="000805D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2437F" w:rsidRPr="00041B0E">
                              <w:rPr>
                                <w:color w:val="FF0000"/>
                                <w:sz w:val="20"/>
                                <w:szCs w:val="20"/>
                              </w:rPr>
                              <w:t>When a policy requires an expedited</w:t>
                            </w:r>
                            <w:r w:rsidR="00A2437F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Medical Staff</w:t>
                            </w:r>
                            <w:r w:rsidR="00A2437F" w:rsidRPr="00041B0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review, it </w:t>
                            </w:r>
                            <w:r w:rsidR="00A2437F">
                              <w:rPr>
                                <w:color w:val="FF0000"/>
                                <w:sz w:val="20"/>
                                <w:szCs w:val="20"/>
                              </w:rPr>
                              <w:t>can</w:t>
                            </w:r>
                            <w:r w:rsidR="00A2437F" w:rsidRPr="00041B0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be emailed</w:t>
                            </w:r>
                            <w:r w:rsidR="00A2437F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directly</w:t>
                            </w:r>
                            <w:r w:rsidR="00A2437F" w:rsidRPr="00041B0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to the Medical Executive Committee by</w:t>
                            </w:r>
                            <w:r w:rsidR="00A2437F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the Medical Staff Office, the Chief Medical Officer, t</w:t>
                            </w:r>
                            <w:r w:rsidR="00A2437F" w:rsidRPr="00041B0E">
                              <w:rPr>
                                <w:color w:val="FF0000"/>
                                <w:sz w:val="20"/>
                                <w:szCs w:val="20"/>
                              </w:rPr>
                              <w:t>he President of the Medical Staff</w:t>
                            </w:r>
                            <w:r w:rsidR="00A2437F">
                              <w:rPr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 w:rsidR="00A2437F" w:rsidRPr="00041B0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or the Vice President of the Medical Staff.</w:t>
                            </w:r>
                          </w:p>
                          <w:p w14:paraId="5C5959A5" w14:textId="2AADE803" w:rsidR="00A2437F" w:rsidRPr="000805DA" w:rsidRDefault="00F13D71" w:rsidP="000805DA">
                            <w:pPr>
                              <w:spacing w:before="120"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Catskills</w:t>
                            </w:r>
                            <w:r w:rsidR="00A2437F" w:rsidRPr="000805D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A2437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437F" w:rsidRPr="000805DA">
                              <w:rPr>
                                <w:color w:val="FF0000"/>
                                <w:sz w:val="20"/>
                                <w:szCs w:val="20"/>
                              </w:rPr>
                              <w:t>When a policy requires Med</w:t>
                            </w:r>
                            <w:r w:rsidR="00A2437F">
                              <w:rPr>
                                <w:color w:val="FF0000"/>
                                <w:sz w:val="20"/>
                                <w:szCs w:val="20"/>
                              </w:rPr>
                              <w:t>ical</w:t>
                            </w:r>
                            <w:r w:rsidR="00A2437F" w:rsidRPr="000805D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Exec</w:t>
                            </w:r>
                            <w:r w:rsidR="00A2437F">
                              <w:rPr>
                                <w:color w:val="FF0000"/>
                                <w:sz w:val="20"/>
                                <w:szCs w:val="20"/>
                              </w:rPr>
                              <w:t>utive</w:t>
                            </w:r>
                            <w:r w:rsidR="00A2437F" w:rsidRPr="000805D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437F">
                              <w:rPr>
                                <w:color w:val="FF0000"/>
                                <w:sz w:val="20"/>
                                <w:szCs w:val="20"/>
                              </w:rPr>
                              <w:t>Committee approval</w:t>
                            </w:r>
                            <w:r w:rsidR="00A2437F" w:rsidRPr="000805D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2437F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A2437F" w:rsidRPr="000805D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CNO presents to </w:t>
                            </w:r>
                            <w:r w:rsidR="00A2437F">
                              <w:rPr>
                                <w:color w:val="FF0000"/>
                                <w:sz w:val="20"/>
                                <w:szCs w:val="20"/>
                              </w:rPr>
                              <w:t>the CRMC Medical Board via email</w:t>
                            </w:r>
                            <w:r w:rsidR="00A2437F" w:rsidRPr="000805DA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for review and approval.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B9" id="Text Box 50" o:spid="_x0000_s1030" type="#_x0000_t202" style="position:absolute;margin-left:386.85pt;margin-top:20.2pt;width:147pt;height:409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" fillcolor="white [3201]" strokecolor="red" strokeweight=".5pt">
                <v:textbox>
                  <w:txbxContent>
                    <w:p w14:paraId="5C5959A2" w14:textId="77777777" w:rsidR="00A2437F" w:rsidRPr="00041B0E" w:rsidRDefault="00A2437F" w:rsidP="000805DA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727A93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>**</w:t>
                      </w:r>
                      <w:r w:rsidRPr="00041B0E">
                        <w:rPr>
                          <w:sz w:val="20"/>
                          <w:szCs w:val="20"/>
                        </w:rPr>
                        <w:t xml:space="preserve">Policies that require Committee approval should be added to the Committee’s meeting agenda for review and approval.  Approval </w:t>
                      </w:r>
                      <w:r>
                        <w:rPr>
                          <w:sz w:val="20"/>
                          <w:szCs w:val="20"/>
                        </w:rPr>
                        <w:t xml:space="preserve">should </w:t>
                      </w:r>
                      <w:r w:rsidRPr="00041B0E">
                        <w:rPr>
                          <w:sz w:val="20"/>
                          <w:szCs w:val="20"/>
                        </w:rPr>
                        <w:t>be noted in the Minutes.</w:t>
                      </w:r>
                    </w:p>
                    <w:p w14:paraId="5C5959A3" w14:textId="77777777" w:rsidR="00A2437F" w:rsidRPr="00041B0E" w:rsidRDefault="00A2437F" w:rsidP="000805DA">
                      <w:pPr>
                        <w:spacing w:after="120" w:line="240" w:lineRule="auto"/>
                        <w:rPr>
                          <w:sz w:val="20"/>
                          <w:szCs w:val="20"/>
                        </w:rPr>
                      </w:pPr>
                      <w:r w:rsidRPr="00041B0E">
                        <w:rPr>
                          <w:sz w:val="20"/>
                          <w:szCs w:val="20"/>
                        </w:rPr>
                        <w:t>When policies require medical staff approval, the appropriate department chair</w:t>
                      </w:r>
                      <w:r>
                        <w:rPr>
                          <w:sz w:val="20"/>
                          <w:szCs w:val="20"/>
                        </w:rPr>
                        <w:t xml:space="preserve"> and administrative </w:t>
                      </w:r>
                      <w:r w:rsidRPr="00041B0E">
                        <w:rPr>
                          <w:sz w:val="20"/>
                          <w:szCs w:val="20"/>
                        </w:rPr>
                        <w:t>leader will present the</w:t>
                      </w:r>
                      <w:r>
                        <w:rPr>
                          <w:sz w:val="20"/>
                          <w:szCs w:val="20"/>
                        </w:rPr>
                        <w:t xml:space="preserve"> policy at the departmental medical </w:t>
                      </w:r>
                      <w:r w:rsidRPr="00041B0E">
                        <w:rPr>
                          <w:sz w:val="20"/>
                          <w:szCs w:val="20"/>
                        </w:rPr>
                        <w:t xml:space="preserve">staff meeting.  Meeting schedules are available from the Medical Staff Office. Request </w:t>
                      </w:r>
                      <w:r>
                        <w:rPr>
                          <w:sz w:val="20"/>
                          <w:szCs w:val="20"/>
                        </w:rPr>
                        <w:t>that policy review</w:t>
                      </w:r>
                      <w:r w:rsidRPr="00041B0E">
                        <w:rPr>
                          <w:sz w:val="20"/>
                          <w:szCs w:val="20"/>
                        </w:rPr>
                        <w:t xml:space="preserve"> be added to the meeting agenda.</w:t>
                      </w:r>
                    </w:p>
                    <w:p w14:paraId="5C5959A4" w14:textId="5ECE6C12" w:rsidR="00A2437F" w:rsidRDefault="00F13D71" w:rsidP="000805DA">
                      <w:pPr>
                        <w:spacing w:before="120"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Garnet Health</w:t>
                      </w:r>
                      <w:r w:rsidR="00A2437F" w:rsidRPr="000805DA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 w:rsidR="00A2437F" w:rsidRPr="000805DA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A2437F" w:rsidRPr="00041B0E">
                        <w:rPr>
                          <w:color w:val="FF0000"/>
                          <w:sz w:val="20"/>
                          <w:szCs w:val="20"/>
                        </w:rPr>
                        <w:t>When a policy requires an expedited</w:t>
                      </w:r>
                      <w:r w:rsidR="00A2437F">
                        <w:rPr>
                          <w:color w:val="FF0000"/>
                          <w:sz w:val="20"/>
                          <w:szCs w:val="20"/>
                        </w:rPr>
                        <w:t xml:space="preserve"> Medical Staff</w:t>
                      </w:r>
                      <w:r w:rsidR="00A2437F" w:rsidRPr="00041B0E">
                        <w:rPr>
                          <w:color w:val="FF0000"/>
                          <w:sz w:val="20"/>
                          <w:szCs w:val="20"/>
                        </w:rPr>
                        <w:t xml:space="preserve"> review, it </w:t>
                      </w:r>
                      <w:r w:rsidR="00A2437F">
                        <w:rPr>
                          <w:color w:val="FF0000"/>
                          <w:sz w:val="20"/>
                          <w:szCs w:val="20"/>
                        </w:rPr>
                        <w:t>can</w:t>
                      </w:r>
                      <w:r w:rsidR="00A2437F" w:rsidRPr="00041B0E">
                        <w:rPr>
                          <w:color w:val="FF0000"/>
                          <w:sz w:val="20"/>
                          <w:szCs w:val="20"/>
                        </w:rPr>
                        <w:t xml:space="preserve"> be emailed</w:t>
                      </w:r>
                      <w:r w:rsidR="00A2437F">
                        <w:rPr>
                          <w:color w:val="FF0000"/>
                          <w:sz w:val="20"/>
                          <w:szCs w:val="20"/>
                        </w:rPr>
                        <w:t xml:space="preserve"> directly</w:t>
                      </w:r>
                      <w:r w:rsidR="00A2437F" w:rsidRPr="00041B0E">
                        <w:rPr>
                          <w:color w:val="FF0000"/>
                          <w:sz w:val="20"/>
                          <w:szCs w:val="20"/>
                        </w:rPr>
                        <w:t xml:space="preserve"> to the Medical Executive Committee by</w:t>
                      </w:r>
                      <w:r w:rsidR="00A2437F">
                        <w:rPr>
                          <w:color w:val="FF0000"/>
                          <w:sz w:val="20"/>
                          <w:szCs w:val="20"/>
                        </w:rPr>
                        <w:t xml:space="preserve"> the Medical Staff Office, the Chief Medical Officer, t</w:t>
                      </w:r>
                      <w:r w:rsidR="00A2437F" w:rsidRPr="00041B0E">
                        <w:rPr>
                          <w:color w:val="FF0000"/>
                          <w:sz w:val="20"/>
                          <w:szCs w:val="20"/>
                        </w:rPr>
                        <w:t>he President of the Medical Staff</w:t>
                      </w:r>
                      <w:r w:rsidR="00A2437F">
                        <w:rPr>
                          <w:color w:val="FF0000"/>
                          <w:sz w:val="20"/>
                          <w:szCs w:val="20"/>
                        </w:rPr>
                        <w:t>,</w:t>
                      </w:r>
                      <w:r w:rsidR="00A2437F" w:rsidRPr="00041B0E">
                        <w:rPr>
                          <w:color w:val="FF0000"/>
                          <w:sz w:val="20"/>
                          <w:szCs w:val="20"/>
                        </w:rPr>
                        <w:t xml:space="preserve"> or the Vice President of the Medical Staff.</w:t>
                      </w:r>
                    </w:p>
                    <w:p w14:paraId="5C5959A5" w14:textId="2AADE803" w:rsidR="00A2437F" w:rsidRPr="000805DA" w:rsidRDefault="00F13D71" w:rsidP="000805DA">
                      <w:pPr>
                        <w:spacing w:before="120"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Catskills</w:t>
                      </w:r>
                      <w:r w:rsidR="00A2437F" w:rsidRPr="000805DA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r w:rsidR="00A2437F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A2437F" w:rsidRPr="000805DA">
                        <w:rPr>
                          <w:color w:val="FF0000"/>
                          <w:sz w:val="20"/>
                          <w:szCs w:val="20"/>
                        </w:rPr>
                        <w:t>When a policy requires Med</w:t>
                      </w:r>
                      <w:r w:rsidR="00A2437F">
                        <w:rPr>
                          <w:color w:val="FF0000"/>
                          <w:sz w:val="20"/>
                          <w:szCs w:val="20"/>
                        </w:rPr>
                        <w:t>ical</w:t>
                      </w:r>
                      <w:r w:rsidR="00A2437F" w:rsidRPr="000805DA">
                        <w:rPr>
                          <w:color w:val="FF0000"/>
                          <w:sz w:val="20"/>
                          <w:szCs w:val="20"/>
                        </w:rPr>
                        <w:t xml:space="preserve"> Exec</w:t>
                      </w:r>
                      <w:r w:rsidR="00A2437F">
                        <w:rPr>
                          <w:color w:val="FF0000"/>
                          <w:sz w:val="20"/>
                          <w:szCs w:val="20"/>
                        </w:rPr>
                        <w:t>utive</w:t>
                      </w:r>
                      <w:r w:rsidR="00A2437F" w:rsidRPr="000805DA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A2437F">
                        <w:rPr>
                          <w:color w:val="FF0000"/>
                          <w:sz w:val="20"/>
                          <w:szCs w:val="20"/>
                        </w:rPr>
                        <w:t>Committee approval</w:t>
                      </w:r>
                      <w:r w:rsidR="00A2437F" w:rsidRPr="000805DA">
                        <w:rPr>
                          <w:color w:val="FF0000"/>
                          <w:sz w:val="20"/>
                          <w:szCs w:val="20"/>
                        </w:rPr>
                        <w:t xml:space="preserve">, </w:t>
                      </w:r>
                      <w:r w:rsidR="00A2437F">
                        <w:rPr>
                          <w:color w:val="FF0000"/>
                          <w:sz w:val="20"/>
                          <w:szCs w:val="20"/>
                        </w:rPr>
                        <w:t xml:space="preserve">the </w:t>
                      </w:r>
                      <w:r w:rsidR="00A2437F" w:rsidRPr="000805DA">
                        <w:rPr>
                          <w:color w:val="FF0000"/>
                          <w:sz w:val="20"/>
                          <w:szCs w:val="20"/>
                        </w:rPr>
                        <w:t xml:space="preserve">CNO presents to </w:t>
                      </w:r>
                      <w:r w:rsidR="00A2437F">
                        <w:rPr>
                          <w:color w:val="FF0000"/>
                          <w:sz w:val="20"/>
                          <w:szCs w:val="20"/>
                        </w:rPr>
                        <w:t>the CRMC Medical Board via email</w:t>
                      </w:r>
                      <w:r w:rsidR="00A2437F" w:rsidRPr="000805DA">
                        <w:rPr>
                          <w:color w:val="FF0000"/>
                          <w:sz w:val="20"/>
                          <w:szCs w:val="20"/>
                        </w:rPr>
                        <w:t xml:space="preserve"> for review and approval.</w:t>
                      </w:r>
                    </w:p>
                  </w:txbxContent>
                </v:textbox>
              </v:shape>
            </w:pict>
          </mc:Fallback>
        </mc:AlternateContent>
      </w:r>
      <w:r w:rsidR="006D5D56">
        <w:rPr>
          <w:b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C5958BD" wp14:editId="5C5958BE">
                <wp:simplePos x="0" y="0"/>
                <wp:positionH relativeFrom="column">
                  <wp:posOffset>4193540</wp:posOffset>
                </wp:positionH>
                <wp:positionV relativeFrom="paragraph">
                  <wp:posOffset>259715</wp:posOffset>
                </wp:positionV>
                <wp:extent cx="748030" cy="0"/>
                <wp:effectExtent l="0" t="0" r="1397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0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8B058" id="Straight Connector 75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20.45pt" to="389.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" strokecolor="red"/>
            </w:pict>
          </mc:Fallback>
        </mc:AlternateContent>
      </w:r>
      <w:r w:rsidR="00EC09BA">
        <w:rPr>
          <w:b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C5958BF" wp14:editId="5C5958C0">
                <wp:simplePos x="0" y="0"/>
                <wp:positionH relativeFrom="column">
                  <wp:posOffset>1522095</wp:posOffset>
                </wp:positionH>
                <wp:positionV relativeFrom="paragraph">
                  <wp:posOffset>264478</wp:posOffset>
                </wp:positionV>
                <wp:extent cx="7905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183AB" id="Straight Connector 74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20.85pt" to="182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" strokecolor="red"/>
            </w:pict>
          </mc:Fallback>
        </mc:AlternateContent>
      </w:r>
      <w:r w:rsidR="002D0DBE">
        <w:rPr>
          <w:b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C5958C1" wp14:editId="5C5958C2">
                <wp:simplePos x="0" y="0"/>
                <wp:positionH relativeFrom="column">
                  <wp:posOffset>2305685</wp:posOffset>
                </wp:positionH>
                <wp:positionV relativeFrom="paragraph">
                  <wp:posOffset>6350</wp:posOffset>
                </wp:positionV>
                <wp:extent cx="1880870" cy="8096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AA" w14:textId="77777777" w:rsidR="00A2437F" w:rsidRDefault="00A2437F" w:rsidP="00EB73B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Author emails policy and all attachments to Quality, Risk and c</w:t>
                            </w:r>
                            <w:r w:rsidRPr="00F34F09">
                              <w:t>oncurrences</w:t>
                            </w:r>
                          </w:p>
                          <w:p w14:paraId="5C5959AB" w14:textId="77777777" w:rsidR="00A2437F" w:rsidRPr="00EC09BA" w:rsidRDefault="00A2437F" w:rsidP="00B57FF6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C1" id="Text Box 9" o:spid="_x0000_s1031" type="#_x0000_t202" style="position:absolute;margin-left:181.55pt;margin-top:.5pt;width:148.1pt;height:63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" filled="f" stroked="f" strokeweight=".5pt">
                <v:textbox>
                  <w:txbxContent>
                    <w:p w14:paraId="5C5959AA" w14:textId="77777777" w:rsidR="00A2437F" w:rsidRDefault="00A2437F" w:rsidP="00EB73B1">
                      <w:pPr>
                        <w:spacing w:after="0" w:line="240" w:lineRule="auto"/>
                        <w:jc w:val="center"/>
                      </w:pPr>
                      <w:r>
                        <w:t>Author emails policy and all attachments to Quality, Risk and c</w:t>
                      </w:r>
                      <w:r w:rsidRPr="00F34F09">
                        <w:t>oncurrences</w:t>
                      </w:r>
                    </w:p>
                    <w:p w14:paraId="5C5959AB" w14:textId="77777777" w:rsidR="00A2437F" w:rsidRPr="00EC09BA" w:rsidRDefault="00A2437F" w:rsidP="00B57FF6">
                      <w:pPr>
                        <w:spacing w:after="0" w:line="240" w:lineRule="auto"/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0DBE">
        <w:rPr>
          <w:b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5958C3" wp14:editId="5C5958C4">
                <wp:simplePos x="0" y="0"/>
                <wp:positionH relativeFrom="column">
                  <wp:posOffset>2312670</wp:posOffset>
                </wp:positionH>
                <wp:positionV relativeFrom="paragraph">
                  <wp:posOffset>6350</wp:posOffset>
                </wp:positionV>
                <wp:extent cx="1873886" cy="809625"/>
                <wp:effectExtent l="0" t="0" r="1206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886" cy="8096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B92019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182.1pt;margin-top:.5pt;width:147.55pt;height:63.75pt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" filled="f" strokecolor="#243f60 [1604]" strokeweight="2pt"/>
            </w:pict>
          </mc:Fallback>
        </mc:AlternateContent>
      </w:r>
    </w:p>
    <w:p w14:paraId="5C595738" w14:textId="77777777" w:rsidR="005A41B4" w:rsidRDefault="002512B8" w:rsidP="005A41B4">
      <w:pPr>
        <w:spacing w:before="12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5958C5" wp14:editId="5C5958C6">
                <wp:simplePos x="0" y="0"/>
                <wp:positionH relativeFrom="column">
                  <wp:posOffset>4189095</wp:posOffset>
                </wp:positionH>
                <wp:positionV relativeFrom="paragraph">
                  <wp:posOffset>203835</wp:posOffset>
                </wp:positionV>
                <wp:extent cx="366713" cy="295275"/>
                <wp:effectExtent l="0" t="0" r="33655" b="2857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3" cy="295275"/>
                        </a:xfrm>
                        <a:prstGeom prst="bentConnector3">
                          <a:avLst>
                            <a:gd name="adj1" fmla="val 1006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37A56" id="Elbow Connector 70" o:spid="_x0000_s1026" type="#_x0000_t34" style="position:absolute;margin-left:329.85pt;margin-top:16.05pt;width:28.9pt;height:23.2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" adj="21731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C5958C7" wp14:editId="5C5958C8">
                <wp:simplePos x="0" y="0"/>
                <wp:positionH relativeFrom="column">
                  <wp:posOffset>1950721</wp:posOffset>
                </wp:positionH>
                <wp:positionV relativeFrom="paragraph">
                  <wp:posOffset>203834</wp:posOffset>
                </wp:positionV>
                <wp:extent cx="356871" cy="290195"/>
                <wp:effectExtent l="19050" t="0" r="24130" b="3365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6871" cy="290195"/>
                        </a:xfrm>
                        <a:prstGeom prst="bentConnector3">
                          <a:avLst>
                            <a:gd name="adj1" fmla="val 1007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30AE8" id="Elbow Connector 63" o:spid="_x0000_s1026" type="#_x0000_t34" style="position:absolute;margin-left:153.6pt;margin-top:16.05pt;width:28.1pt;height:22.85pt;rotation:180;flip:y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" adj="21754" strokecolor="#4579b8 [3044]"/>
            </w:pict>
          </mc:Fallback>
        </mc:AlternateContent>
      </w:r>
    </w:p>
    <w:p w14:paraId="5C595739" w14:textId="77777777" w:rsidR="00F34F09" w:rsidRDefault="00EC09BA" w:rsidP="005A41B4">
      <w:pPr>
        <w:spacing w:before="12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C5958C9" wp14:editId="5C5958CA">
                <wp:simplePos x="0" y="0"/>
                <wp:positionH relativeFrom="column">
                  <wp:posOffset>4189095</wp:posOffset>
                </wp:positionH>
                <wp:positionV relativeFrom="paragraph">
                  <wp:posOffset>180658</wp:posOffset>
                </wp:positionV>
                <wp:extent cx="733425" cy="5238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AC" w14:textId="77777777" w:rsidR="00A2437F" w:rsidRPr="00EC09BA" w:rsidRDefault="00A2437F" w:rsidP="00BA1DC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further edits, revise and resend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C9" id="Text Box 72" o:spid="_x0000_s1032" type="#_x0000_t202" style="position:absolute;margin-left:329.85pt;margin-top:14.25pt;width:57.75pt;height:41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" filled="f" stroked="f" strokeweight=".5pt">
                <v:textbox>
                  <w:txbxContent>
                    <w:p w14:paraId="5C5959AC" w14:textId="77777777" w:rsidR="00A2437F" w:rsidRPr="00EC09BA" w:rsidRDefault="00A2437F" w:rsidP="00BA1DC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further edits, revise and resend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5958CB" wp14:editId="5C5958CC">
                <wp:simplePos x="0" y="0"/>
                <wp:positionH relativeFrom="column">
                  <wp:posOffset>3755708</wp:posOffset>
                </wp:positionH>
                <wp:positionV relativeFrom="paragraph">
                  <wp:posOffset>175895</wp:posOffset>
                </wp:positionV>
                <wp:extent cx="509587" cy="299720"/>
                <wp:effectExtent l="0" t="0" r="24130" b="2413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" cy="299720"/>
                        </a:xfrm>
                        <a:prstGeom prst="bentConnector3">
                          <a:avLst>
                            <a:gd name="adj1" fmla="val 4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85DED" id="Elbow Connector 71" o:spid="_x0000_s1026" type="#_x0000_t34" style="position:absolute;margin-left:295.75pt;margin-top:13.85pt;width:40.1pt;height:23.6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" adj="94" strokecolor="#4579b8 [3044]"/>
            </w:pict>
          </mc:Fallback>
        </mc:AlternateContent>
      </w:r>
      <w:r w:rsidR="002512B8">
        <w:rPr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5958CD" wp14:editId="5C5958CE">
                <wp:simplePos x="0" y="0"/>
                <wp:positionH relativeFrom="column">
                  <wp:posOffset>4263390</wp:posOffset>
                </wp:positionH>
                <wp:positionV relativeFrom="paragraph">
                  <wp:posOffset>175577</wp:posOffset>
                </wp:positionV>
                <wp:extent cx="585787" cy="528637"/>
                <wp:effectExtent l="0" t="0" r="24130" b="241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" cy="5286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34B75" id="Rectangle 69" o:spid="_x0000_s1026" style="position:absolute;margin-left:335.7pt;margin-top:13.8pt;width:46.1pt;height:41.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" filled="f" strokecolor="#243f60 [1604]" strokeweight="2pt"/>
            </w:pict>
          </mc:Fallback>
        </mc:AlternateContent>
      </w:r>
      <w:r w:rsidR="002512B8">
        <w:rPr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C5958CF" wp14:editId="5C5958D0">
                <wp:simplePos x="0" y="0"/>
                <wp:positionH relativeFrom="column">
                  <wp:posOffset>1569085</wp:posOffset>
                </wp:positionH>
                <wp:positionV relativeFrom="paragraph">
                  <wp:posOffset>175260</wp:posOffset>
                </wp:positionV>
                <wp:extent cx="771525" cy="4953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AD" w14:textId="77777777" w:rsidR="00A2437F" w:rsidRDefault="00A2437F" w:rsidP="00BA1DC8">
                            <w:pPr>
                              <w:spacing w:after="0" w:line="240" w:lineRule="auto"/>
                              <w:jc w:val="center"/>
                            </w:pPr>
                            <w:r w:rsidRPr="002512B8">
                              <w:rPr>
                                <w:sz w:val="16"/>
                                <w:szCs w:val="16"/>
                              </w:rPr>
                              <w:t>If further edits,</w:t>
                            </w:r>
                            <w:r>
                              <w:t xml:space="preserve"> </w:t>
                            </w:r>
                            <w:r w:rsidRPr="002512B8">
                              <w:rPr>
                                <w:sz w:val="16"/>
                                <w:szCs w:val="16"/>
                              </w:rPr>
                              <w:t>revise and resend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CF" id="Text Box 62" o:spid="_x0000_s1033" type="#_x0000_t202" style="position:absolute;margin-left:123.55pt;margin-top:13.8pt;width:60.75pt;height:3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" filled="f" stroked="f" strokeweight=".5pt">
                <v:textbox>
                  <w:txbxContent>
                    <w:p w14:paraId="5C5959AD" w14:textId="77777777" w:rsidR="00A2437F" w:rsidRDefault="00A2437F" w:rsidP="00BA1DC8">
                      <w:pPr>
                        <w:spacing w:after="0" w:line="240" w:lineRule="auto"/>
                        <w:jc w:val="center"/>
                      </w:pPr>
                      <w:r w:rsidRPr="002512B8">
                        <w:rPr>
                          <w:sz w:val="16"/>
                          <w:szCs w:val="16"/>
                        </w:rPr>
                        <w:t>If further edits,</w:t>
                      </w:r>
                      <w:r>
                        <w:t xml:space="preserve"> </w:t>
                      </w:r>
                      <w:r w:rsidRPr="002512B8">
                        <w:rPr>
                          <w:sz w:val="16"/>
                          <w:szCs w:val="16"/>
                        </w:rPr>
                        <w:t>revise and resend</w:t>
                      </w:r>
                    </w:p>
                  </w:txbxContent>
                </v:textbox>
              </v:shape>
            </w:pict>
          </mc:Fallback>
        </mc:AlternateContent>
      </w:r>
      <w:r w:rsidR="002512B8">
        <w:rPr>
          <w:b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5958D1" wp14:editId="5C5958D2">
                <wp:simplePos x="0" y="0"/>
                <wp:positionH relativeFrom="column">
                  <wp:posOffset>2245995</wp:posOffset>
                </wp:positionH>
                <wp:positionV relativeFrom="paragraph">
                  <wp:posOffset>175895</wp:posOffset>
                </wp:positionV>
                <wp:extent cx="485458" cy="299720"/>
                <wp:effectExtent l="0" t="0" r="29210" b="2413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458" cy="2997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6C67" id="Elbow Connector 64" o:spid="_x0000_s1026" type="#_x0000_t34" style="position:absolute;margin-left:176.85pt;margin-top:13.85pt;width:38.25pt;height:23.6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" adj="21600" strokecolor="#4579b8 [3044]"/>
            </w:pict>
          </mc:Fallback>
        </mc:AlternateContent>
      </w:r>
      <w:r w:rsidR="002512B8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C5958D3" wp14:editId="5C5958D4">
                <wp:simplePos x="0" y="0"/>
                <wp:positionH relativeFrom="column">
                  <wp:posOffset>1645920</wp:posOffset>
                </wp:positionH>
                <wp:positionV relativeFrom="paragraph">
                  <wp:posOffset>174944</wp:posOffset>
                </wp:positionV>
                <wp:extent cx="600075" cy="5238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E5DF5" id="Rectangle 61" o:spid="_x0000_s1026" style="position:absolute;margin-left:129.6pt;margin-top:13.8pt;width:47.25pt;height:41.2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" filled="f" strokecolor="#243f60 [1604]" strokeweight="2pt"/>
            </w:pict>
          </mc:Fallback>
        </mc:AlternateContent>
      </w:r>
      <w:r w:rsidR="005A084F">
        <w:rPr>
          <w:b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5958D5" wp14:editId="5C5958D6">
                <wp:simplePos x="0" y="0"/>
                <wp:positionH relativeFrom="column">
                  <wp:posOffset>3265170</wp:posOffset>
                </wp:positionH>
                <wp:positionV relativeFrom="paragraph">
                  <wp:posOffset>170180</wp:posOffset>
                </wp:positionV>
                <wp:extent cx="0" cy="3333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77C11" id="Straight Connector 20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1pt,13.4pt" to="257.1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" strokecolor="#4579b8 [3044]"/>
            </w:pict>
          </mc:Fallback>
        </mc:AlternateContent>
      </w:r>
    </w:p>
    <w:p w14:paraId="5C59573A" w14:textId="77777777" w:rsidR="00F34F09" w:rsidRDefault="00E72FBA" w:rsidP="00906C40">
      <w:pPr>
        <w:spacing w:line="240" w:lineRule="auto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C5958D7" wp14:editId="5C5958D8">
                <wp:simplePos x="0" y="0"/>
                <wp:positionH relativeFrom="column">
                  <wp:posOffset>2626995</wp:posOffset>
                </wp:positionH>
                <wp:positionV relativeFrom="paragraph">
                  <wp:posOffset>176530</wp:posOffset>
                </wp:positionV>
                <wp:extent cx="1295400" cy="600075"/>
                <wp:effectExtent l="0" t="0" r="19050" b="2857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3E4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6" type="#_x0000_t110" style="position:absolute;margin-left:206.85pt;margin-top:13.9pt;width:102pt;height:47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" filled="f" strokecolor="#243f60 [1604]" strokeweight="2pt"/>
            </w:pict>
          </mc:Fallback>
        </mc:AlternateContent>
      </w:r>
    </w:p>
    <w:p w14:paraId="5C59573B" w14:textId="77777777" w:rsidR="00F34F09" w:rsidRDefault="00E72FBA" w:rsidP="006D5D56">
      <w:pPr>
        <w:tabs>
          <w:tab w:val="left" w:pos="3510"/>
        </w:tabs>
        <w:spacing w:before="12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C5958D9" wp14:editId="5C5958DA">
                <wp:simplePos x="0" y="0"/>
                <wp:positionH relativeFrom="column">
                  <wp:posOffset>3927158</wp:posOffset>
                </wp:positionH>
                <wp:positionV relativeFrom="paragraph">
                  <wp:posOffset>178753</wp:posOffset>
                </wp:positionV>
                <wp:extent cx="171450" cy="762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58CAB" id="Straight Connector 3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25pt,14.1pt" to="322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C5958DB" wp14:editId="5C5958DC">
                <wp:simplePos x="0" y="0"/>
                <wp:positionH relativeFrom="column">
                  <wp:posOffset>4060190</wp:posOffset>
                </wp:positionH>
                <wp:positionV relativeFrom="paragraph">
                  <wp:posOffset>159385</wp:posOffset>
                </wp:positionV>
                <wp:extent cx="819150" cy="300037"/>
                <wp:effectExtent l="0" t="0" r="19050" b="2413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003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C36B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3" o:spid="_x0000_s1026" type="#_x0000_t120" style="position:absolute;margin-left:319.7pt;margin-top:12.55pt;width:64.5pt;height:23.6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" filled="f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C5958DD" wp14:editId="5C5958DE">
                <wp:simplePos x="0" y="0"/>
                <wp:positionH relativeFrom="column">
                  <wp:posOffset>4017645</wp:posOffset>
                </wp:positionH>
                <wp:positionV relativeFrom="paragraph">
                  <wp:posOffset>173990</wp:posOffset>
                </wp:positionV>
                <wp:extent cx="923925" cy="2476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AE" w14:textId="77777777" w:rsidR="00A2437F" w:rsidRDefault="00A2437F" w:rsidP="00E72FBA">
                            <w:pPr>
                              <w:jc w:val="center"/>
                            </w:pPr>
                            <w:r>
                              <w:t>Non-nursing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DD" id="Text Box 82" o:spid="_x0000_s1034" type="#_x0000_t202" style="position:absolute;margin-left:316.35pt;margin-top:13.7pt;width:72.75pt;height:1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" filled="f" stroked="f" strokeweight=".5pt">
                <v:textbox>
                  <w:txbxContent>
                    <w:p w14:paraId="5C5959AE" w14:textId="77777777" w:rsidR="00A2437F" w:rsidRDefault="00A2437F" w:rsidP="00E72FBA">
                      <w:pPr>
                        <w:jc w:val="center"/>
                      </w:pPr>
                      <w:r>
                        <w:t>Non-nursing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C5958DF" wp14:editId="5C5958E0">
                <wp:simplePos x="0" y="0"/>
                <wp:positionH relativeFrom="column">
                  <wp:posOffset>2231709</wp:posOffset>
                </wp:positionH>
                <wp:positionV relativeFrom="paragraph">
                  <wp:posOffset>178753</wp:posOffset>
                </wp:positionV>
                <wp:extent cx="400049" cy="118745"/>
                <wp:effectExtent l="0" t="0" r="19685" b="336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49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85D84" id="Straight Connector 78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5pt,14.1pt" to="207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C5958E1" wp14:editId="5C5958E2">
                <wp:simplePos x="0" y="0"/>
                <wp:positionH relativeFrom="column">
                  <wp:posOffset>1630045</wp:posOffset>
                </wp:positionH>
                <wp:positionV relativeFrom="paragraph">
                  <wp:posOffset>230505</wp:posOffset>
                </wp:positionV>
                <wp:extent cx="733425" cy="2476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AF" w14:textId="77777777" w:rsidR="00A2437F" w:rsidRDefault="00A2437F" w:rsidP="00E72FBA">
                            <w:pPr>
                              <w:jc w:val="center"/>
                            </w:pPr>
                            <w:r>
                              <w:t>Nursing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E1" id="Text Box 34" o:spid="_x0000_s1035" type="#_x0000_t202" style="position:absolute;margin-left:128.35pt;margin-top:18.15pt;width:57.75pt;height:1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" filled="f" stroked="f" strokeweight=".5pt">
                <v:textbox>
                  <w:txbxContent>
                    <w:p w14:paraId="5C5959AF" w14:textId="77777777" w:rsidR="00A2437F" w:rsidRDefault="00A2437F" w:rsidP="00E72FBA">
                      <w:pPr>
                        <w:jc w:val="center"/>
                      </w:pPr>
                      <w:r>
                        <w:t>Nursing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C5958E3" wp14:editId="5C5958E4">
                <wp:simplePos x="0" y="0"/>
                <wp:positionH relativeFrom="column">
                  <wp:posOffset>1725930</wp:posOffset>
                </wp:positionH>
                <wp:positionV relativeFrom="paragraph">
                  <wp:posOffset>145415</wp:posOffset>
                </wp:positionV>
                <wp:extent cx="519748" cy="461963"/>
                <wp:effectExtent l="0" t="0" r="13970" b="14605"/>
                <wp:wrapNone/>
                <wp:docPr id="81" name="Flowchart: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748" cy="461963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793B3" id="Flowchart: Connector 81" o:spid="_x0000_s1026" type="#_x0000_t120" style="position:absolute;margin-left:135.9pt;margin-top:11.45pt;width:40.95pt;height:36.4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" filled="f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C5958E5" wp14:editId="5C5958E6">
                <wp:simplePos x="0" y="0"/>
                <wp:positionH relativeFrom="column">
                  <wp:posOffset>2731770</wp:posOffset>
                </wp:positionH>
                <wp:positionV relativeFrom="paragraph">
                  <wp:posOffset>29845</wp:posOffset>
                </wp:positionV>
                <wp:extent cx="110490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B0" w14:textId="77777777" w:rsidR="00A2437F" w:rsidRDefault="00A2437F" w:rsidP="00E72FB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Policy Type</w:t>
                            </w:r>
                          </w:p>
                          <w:p w14:paraId="5C5959B1" w14:textId="77777777" w:rsidR="00A2437F" w:rsidRDefault="00A2437F" w:rsidP="005A08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E5" id="Text Box 22" o:spid="_x0000_s1036" type="#_x0000_t202" style="position:absolute;margin-left:215.1pt;margin-top:2.35pt;width:87pt;height:2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" filled="f" stroked="f" strokeweight=".5pt">
                <v:textbox>
                  <w:txbxContent>
                    <w:p w14:paraId="5C5959B0" w14:textId="77777777" w:rsidR="00A2437F" w:rsidRDefault="00A2437F" w:rsidP="00E72FBA">
                      <w:pPr>
                        <w:spacing w:after="0" w:line="240" w:lineRule="auto"/>
                        <w:jc w:val="center"/>
                      </w:pPr>
                      <w:r>
                        <w:t>Policy Type</w:t>
                      </w:r>
                    </w:p>
                    <w:p w14:paraId="5C5959B1" w14:textId="77777777" w:rsidR="00A2437F" w:rsidRDefault="00A2437F" w:rsidP="005A08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5D56">
        <w:rPr>
          <w:b/>
          <w:noProof/>
        </w:rPr>
        <w:tab/>
      </w:r>
    </w:p>
    <w:p w14:paraId="5C59573C" w14:textId="77777777" w:rsidR="00A77E60" w:rsidRDefault="00E72FBA" w:rsidP="005A41B4">
      <w:pPr>
        <w:spacing w:before="12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C5958E7" wp14:editId="5C5958E8">
                <wp:simplePos x="0" y="0"/>
                <wp:positionH relativeFrom="column">
                  <wp:posOffset>3565208</wp:posOffset>
                </wp:positionH>
                <wp:positionV relativeFrom="paragraph">
                  <wp:posOffset>137160</wp:posOffset>
                </wp:positionV>
                <wp:extent cx="928052" cy="257175"/>
                <wp:effectExtent l="0" t="0" r="2476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52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9D4D0" id="Straight Connector 37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75pt,10.8pt" to="353.8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C5958E9" wp14:editId="5C5958EA">
                <wp:simplePos x="0" y="0"/>
                <wp:positionH relativeFrom="column">
                  <wp:posOffset>807720</wp:posOffset>
                </wp:positionH>
                <wp:positionV relativeFrom="paragraph">
                  <wp:posOffset>89535</wp:posOffset>
                </wp:positionV>
                <wp:extent cx="918845" cy="304800"/>
                <wp:effectExtent l="0" t="0" r="1460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84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FC25B" id="Straight Connector 76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7.05pt" to="135.9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" strokecolor="#4579b8 [3044]"/>
            </w:pict>
          </mc:Fallback>
        </mc:AlternateContent>
      </w:r>
    </w:p>
    <w:p w14:paraId="5C59573D" w14:textId="77777777" w:rsidR="00A77E60" w:rsidRPr="00A77E60" w:rsidRDefault="00E72FBA" w:rsidP="00A77E60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C5958EB" wp14:editId="5C5958EC">
                <wp:simplePos x="0" y="0"/>
                <wp:positionH relativeFrom="column">
                  <wp:posOffset>-135255</wp:posOffset>
                </wp:positionH>
                <wp:positionV relativeFrom="paragraph">
                  <wp:posOffset>70803</wp:posOffset>
                </wp:positionV>
                <wp:extent cx="1924050" cy="704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B2" w14:textId="77777777" w:rsidR="00A2437F" w:rsidRDefault="00A2437F" w:rsidP="006D5D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Author requests: a) concurrence from approver and b) policy upload </w:t>
                            </w:r>
                          </w:p>
                          <w:p w14:paraId="5C5959B3" w14:textId="77777777" w:rsidR="00A2437F" w:rsidRPr="00BA1DC8" w:rsidRDefault="00A2437F" w:rsidP="006D5D5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EB" id="Text Box 25" o:spid="_x0000_s1037" type="#_x0000_t202" style="position:absolute;margin-left:-10.65pt;margin-top:5.6pt;width:151.5pt;height:55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" filled="f" stroked="f" strokeweight=".5pt">
                <v:textbox>
                  <w:txbxContent>
                    <w:p w14:paraId="5C5959B2" w14:textId="77777777" w:rsidR="00A2437F" w:rsidRDefault="00A2437F" w:rsidP="006D5D56">
                      <w:pPr>
                        <w:spacing w:after="0" w:line="240" w:lineRule="auto"/>
                        <w:jc w:val="center"/>
                      </w:pPr>
                      <w:r>
                        <w:t xml:space="preserve">Author requests: a) concurrence from approver and b) policy upload </w:t>
                      </w:r>
                    </w:p>
                    <w:p w14:paraId="5C5959B3" w14:textId="77777777" w:rsidR="00A2437F" w:rsidRPr="00BA1DC8" w:rsidRDefault="00A2437F" w:rsidP="006D5D56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4BE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C5958ED" wp14:editId="5C5958EE">
                <wp:simplePos x="0" y="0"/>
                <wp:positionH relativeFrom="column">
                  <wp:posOffset>2631758</wp:posOffset>
                </wp:positionH>
                <wp:positionV relativeFrom="paragraph">
                  <wp:posOffset>80645</wp:posOffset>
                </wp:positionV>
                <wp:extent cx="1923732" cy="6953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732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B4" w14:textId="77777777" w:rsidR="00A2437F" w:rsidRDefault="00A2437F" w:rsidP="00B57FF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Author requests: a) concurrence from approver and b) policy upload </w:t>
                            </w:r>
                          </w:p>
                          <w:p w14:paraId="5C5959B5" w14:textId="77777777" w:rsidR="00A2437F" w:rsidRPr="00BA1DC8" w:rsidRDefault="00A2437F" w:rsidP="006D4BE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ED" id="Text Box 80" o:spid="_x0000_s1038" type="#_x0000_t202" style="position:absolute;margin-left:207.25pt;margin-top:6.35pt;width:151.45pt;height:54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" filled="f" stroked="f" strokeweight=".5pt">
                <v:textbox>
                  <w:txbxContent>
                    <w:p w14:paraId="5C5959B4" w14:textId="77777777" w:rsidR="00A2437F" w:rsidRDefault="00A2437F" w:rsidP="00B57FF6">
                      <w:pPr>
                        <w:spacing w:after="0" w:line="240" w:lineRule="auto"/>
                        <w:jc w:val="center"/>
                      </w:pPr>
                      <w:r>
                        <w:t xml:space="preserve">Author requests: a) concurrence from approver and b) policy upload </w:t>
                      </w:r>
                    </w:p>
                    <w:p w14:paraId="5C5959B5" w14:textId="77777777" w:rsidR="00A2437F" w:rsidRPr="00BA1DC8" w:rsidRDefault="00A2437F" w:rsidP="006D4BE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5D56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5958EF" wp14:editId="5C5958F0">
                <wp:simplePos x="0" y="0"/>
                <wp:positionH relativeFrom="column">
                  <wp:posOffset>2631440</wp:posOffset>
                </wp:positionH>
                <wp:positionV relativeFrom="paragraph">
                  <wp:posOffset>71120</wp:posOffset>
                </wp:positionV>
                <wp:extent cx="1924050" cy="704850"/>
                <wp:effectExtent l="0" t="0" r="19050" b="1905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04850"/>
                        </a:xfrm>
                        <a:prstGeom prst="flowChartProcess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3435" id="Flowchart: Process 77" o:spid="_x0000_s1026" type="#_x0000_t109" style="position:absolute;margin-left:207.2pt;margin-top:5.6pt;width:151.5pt;height:55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" filled="f" strokecolor="#385d8a" strokeweight="2pt"/>
            </w:pict>
          </mc:Fallback>
        </mc:AlternateContent>
      </w:r>
      <w:r w:rsidR="006D5D5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5958F1" wp14:editId="5C5958F2">
                <wp:simplePos x="0" y="0"/>
                <wp:positionH relativeFrom="column">
                  <wp:posOffset>-135255</wp:posOffset>
                </wp:positionH>
                <wp:positionV relativeFrom="paragraph">
                  <wp:posOffset>71120</wp:posOffset>
                </wp:positionV>
                <wp:extent cx="1924050" cy="704850"/>
                <wp:effectExtent l="0" t="0" r="19050" b="1905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048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F029" id="Flowchart: Process 47" o:spid="_x0000_s1026" type="#_x0000_t109" style="position:absolute;margin-left:-10.65pt;margin-top:5.6pt;width:151.5pt;height:5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" filled="f" strokecolor="#243f60 [1604]" strokeweight="2pt"/>
            </w:pict>
          </mc:Fallback>
        </mc:AlternateContent>
      </w:r>
    </w:p>
    <w:p w14:paraId="5C59573E" w14:textId="77777777" w:rsidR="00A77E60" w:rsidRPr="00A77E60" w:rsidRDefault="00A77E60" w:rsidP="00A77E60"/>
    <w:p w14:paraId="5C59573F" w14:textId="77777777" w:rsidR="00A77E60" w:rsidRPr="00A77E60" w:rsidRDefault="00BA1DC8" w:rsidP="00A77E6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C5958F3" wp14:editId="5C5958F4">
                <wp:simplePos x="0" y="0"/>
                <wp:positionH relativeFrom="column">
                  <wp:posOffset>4265295</wp:posOffset>
                </wp:positionH>
                <wp:positionV relativeFrom="paragraph">
                  <wp:posOffset>129540</wp:posOffset>
                </wp:positionV>
                <wp:extent cx="0" cy="2667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2AAA0" id="Straight Connector 87" o:spid="_x0000_s1026" style="position:absolute;flip: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85pt,10.2pt" to="335.8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C5958F5" wp14:editId="5C5958F6">
                <wp:simplePos x="0" y="0"/>
                <wp:positionH relativeFrom="column">
                  <wp:posOffset>2807970</wp:posOffset>
                </wp:positionH>
                <wp:positionV relativeFrom="paragraph">
                  <wp:posOffset>129540</wp:posOffset>
                </wp:positionV>
                <wp:extent cx="0" cy="2667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EB9B3" id="Straight Connector 86" o:spid="_x0000_s1026" style="position:absolute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1pt,10.2pt" to="221.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" strokecolor="#4579b8 [3044]"/>
            </w:pict>
          </mc:Fallback>
        </mc:AlternateContent>
      </w:r>
      <w:r w:rsidR="006D5D56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5958F7" wp14:editId="5C5958F8">
                <wp:simplePos x="0" y="0"/>
                <wp:positionH relativeFrom="column">
                  <wp:posOffset>1445895</wp:posOffset>
                </wp:positionH>
                <wp:positionV relativeFrom="paragraph">
                  <wp:posOffset>129540</wp:posOffset>
                </wp:positionV>
                <wp:extent cx="0" cy="23812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DA5D1" id="Straight Connector 5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0.2pt" to="113.8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YgtgEAAMQDAAAOAAAAZHJzL2Uyb0RvYy54bWysU02P0zAQvSPxHyzfaZKihVX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" strokecolor="#4579b8 [3044]"/>
            </w:pict>
          </mc:Fallback>
        </mc:AlternateContent>
      </w:r>
      <w:r w:rsidR="006D5D56">
        <w:rPr>
          <w:b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C5958F9" wp14:editId="5C5958FA">
                <wp:simplePos x="0" y="0"/>
                <wp:positionH relativeFrom="column">
                  <wp:posOffset>131445</wp:posOffset>
                </wp:positionH>
                <wp:positionV relativeFrom="paragraph">
                  <wp:posOffset>129540</wp:posOffset>
                </wp:positionV>
                <wp:extent cx="0" cy="20002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F749C" id="Straight Connector 3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5pt,10.2pt" to="10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jmktAEAAMQDAAAOAAAAZHJzL2Uyb0RvYy54bWysU02P0zAQvSPxHyzfadIi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" strokecolor="#4579b8 [3044]"/>
            </w:pict>
          </mc:Fallback>
        </mc:AlternateContent>
      </w:r>
    </w:p>
    <w:p w14:paraId="5C595740" w14:textId="590DC9A3" w:rsidR="00A77E60" w:rsidRPr="008C4238" w:rsidRDefault="00E263E9" w:rsidP="00560D91">
      <w:pPr>
        <w:tabs>
          <w:tab w:val="left" w:pos="2295"/>
        </w:tabs>
        <w:rPr>
          <w:color w:val="FF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C5958FB" wp14:editId="023E4EAC">
                <wp:simplePos x="0" y="0"/>
                <wp:positionH relativeFrom="column">
                  <wp:posOffset>2350770</wp:posOffset>
                </wp:positionH>
                <wp:positionV relativeFrom="paragraph">
                  <wp:posOffset>88900</wp:posOffset>
                </wp:positionV>
                <wp:extent cx="1195070" cy="22860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D6373" w14:textId="641E1DB4" w:rsidR="00A2437F" w:rsidRPr="00E263E9" w:rsidRDefault="00F13D71" w:rsidP="00E263E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Garnet Health</w:t>
                            </w:r>
                          </w:p>
                          <w:p w14:paraId="5C5959B6" w14:textId="486CEA26" w:rsidR="00A2437F" w:rsidRPr="00756AFA" w:rsidRDefault="00A2437F" w:rsidP="00A64D6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56AFA">
                              <w:rPr>
                                <w:b/>
                                <w:sz w:val="20"/>
                                <w:szCs w:val="20"/>
                              </w:rPr>
                              <w:t>Non-nursing:</w:t>
                            </w:r>
                          </w:p>
                          <w:p w14:paraId="5C5959B7" w14:textId="77777777" w:rsidR="00A2437F" w:rsidRPr="00756AFA" w:rsidRDefault="00A2437F" w:rsidP="00A64D6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56AFA">
                              <w:rPr>
                                <w:sz w:val="20"/>
                                <w:szCs w:val="20"/>
                              </w:rPr>
                              <w:t>Executive Assistant, Policy Liaison uploads policy and notifies policy author</w:t>
                            </w:r>
                          </w:p>
                          <w:p w14:paraId="5C5959B8" w14:textId="77777777" w:rsidR="00A2437F" w:rsidRPr="00756AFA" w:rsidRDefault="00A2437F" w:rsidP="00A64D6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56AFA">
                              <w:rPr>
                                <w:b/>
                                <w:sz w:val="20"/>
                                <w:szCs w:val="20"/>
                              </w:rPr>
                              <w:t>Facilities:</w:t>
                            </w:r>
                          </w:p>
                          <w:p w14:paraId="5C5959B9" w14:textId="77777777" w:rsidR="00A2437F" w:rsidRPr="00756AFA" w:rsidRDefault="00A2437F" w:rsidP="00A64D6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56AFA">
                              <w:rPr>
                                <w:sz w:val="20"/>
                                <w:szCs w:val="20"/>
                              </w:rPr>
                              <w:t>Manager of Emergency Management uploads policy and notifies policy author</w:t>
                            </w:r>
                          </w:p>
                          <w:p w14:paraId="5C5959BA" w14:textId="77777777" w:rsidR="00A2437F" w:rsidRPr="00A64D6C" w:rsidRDefault="00A2437F" w:rsidP="00A64D6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FB" id="Text Box 94" o:spid="_x0000_s1039" type="#_x0000_t202" style="position:absolute;margin-left:185.1pt;margin-top:7pt;width:94.1pt;height:18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" filled="f" stroked="f" strokeweight=".5pt">
                <v:textbox>
                  <w:txbxContent>
                    <w:p w14:paraId="1ECD6373" w14:textId="641E1DB4" w:rsidR="00A2437F" w:rsidRPr="00E263E9" w:rsidRDefault="00F13D71" w:rsidP="00E263E9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Garnet Health</w:t>
                      </w:r>
                    </w:p>
                    <w:p w14:paraId="5C5959B6" w14:textId="486CEA26" w:rsidR="00A2437F" w:rsidRPr="00756AFA" w:rsidRDefault="00A2437F" w:rsidP="00A64D6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756AFA">
                        <w:rPr>
                          <w:b/>
                          <w:sz w:val="20"/>
                          <w:szCs w:val="20"/>
                        </w:rPr>
                        <w:t>Non-nursing:</w:t>
                      </w:r>
                    </w:p>
                    <w:p w14:paraId="5C5959B7" w14:textId="77777777" w:rsidR="00A2437F" w:rsidRPr="00756AFA" w:rsidRDefault="00A2437F" w:rsidP="00A64D6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56AFA">
                        <w:rPr>
                          <w:sz w:val="20"/>
                          <w:szCs w:val="20"/>
                        </w:rPr>
                        <w:t>Executive Assistant, Policy Liaison uploads policy and notifies policy author</w:t>
                      </w:r>
                    </w:p>
                    <w:p w14:paraId="5C5959B8" w14:textId="77777777" w:rsidR="00A2437F" w:rsidRPr="00756AFA" w:rsidRDefault="00A2437F" w:rsidP="00A64D6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756AFA">
                        <w:rPr>
                          <w:b/>
                          <w:sz w:val="20"/>
                          <w:szCs w:val="20"/>
                        </w:rPr>
                        <w:t>Facilities:</w:t>
                      </w:r>
                    </w:p>
                    <w:p w14:paraId="5C5959B9" w14:textId="77777777" w:rsidR="00A2437F" w:rsidRPr="00756AFA" w:rsidRDefault="00A2437F" w:rsidP="00A64D6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56AFA">
                        <w:rPr>
                          <w:sz w:val="20"/>
                          <w:szCs w:val="20"/>
                        </w:rPr>
                        <w:t>Manager of Emergency Management uploads policy and notifies policy author</w:t>
                      </w:r>
                    </w:p>
                    <w:p w14:paraId="5C5959BA" w14:textId="77777777" w:rsidR="00A2437F" w:rsidRPr="00A64D6C" w:rsidRDefault="00A2437F" w:rsidP="00A64D6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FF6">
        <w:rPr>
          <w:b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C5958FD" wp14:editId="5200C59C">
                <wp:simplePos x="0" y="0"/>
                <wp:positionH relativeFrom="column">
                  <wp:posOffset>2360295</wp:posOffset>
                </wp:positionH>
                <wp:positionV relativeFrom="paragraph">
                  <wp:posOffset>88899</wp:posOffset>
                </wp:positionV>
                <wp:extent cx="1099820" cy="2295525"/>
                <wp:effectExtent l="0" t="0" r="24130" b="2857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2295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9524A" id="Rounded Rectangle 90" o:spid="_x0000_s1026" style="position:absolute;margin-left:185.85pt;margin-top:7pt;width:86.6pt;height:180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" filled="f" strokecolor="#243f60 [1604]" strokeweight="2pt"/>
            </w:pict>
          </mc:Fallback>
        </mc:AlternateContent>
      </w:r>
      <w:r w:rsidR="003A19CC">
        <w:rPr>
          <w:b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C5958FF" wp14:editId="5C595900">
                <wp:simplePos x="0" y="0"/>
                <wp:positionH relativeFrom="column">
                  <wp:posOffset>3841115</wp:posOffset>
                </wp:positionH>
                <wp:positionV relativeFrom="paragraph">
                  <wp:posOffset>91440</wp:posOffset>
                </wp:positionV>
                <wp:extent cx="942975" cy="172402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BB" w14:textId="610EBA00" w:rsidR="00A2437F" w:rsidRPr="00F13D71" w:rsidRDefault="00F13D71" w:rsidP="00BA1DC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F13D71">
                              <w:rPr>
                                <w:b/>
                                <w:sz w:val="18"/>
                                <w:u w:val="single"/>
                              </w:rPr>
                              <w:t>Garnet Health Catskills</w:t>
                            </w:r>
                          </w:p>
                          <w:p w14:paraId="5C5959BC" w14:textId="77777777" w:rsidR="00A2437F" w:rsidRPr="003A19CC" w:rsidRDefault="00A2437F" w:rsidP="00BA1DC8">
                            <w:pPr>
                              <w:spacing w:after="0" w:line="240" w:lineRule="auto"/>
                              <w:jc w:val="center"/>
                            </w:pPr>
                            <w:r w:rsidRPr="003A19CC">
                              <w:t>Author sends policy to Policy &amp; Procedure Committee via email for review and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8FF" id="Text Box 89" o:spid="_x0000_s1040" type="#_x0000_t202" style="position:absolute;margin-left:302.45pt;margin-top:7.2pt;width:74.25pt;height:135.75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" filled="f" stroked="f" strokeweight=".5pt">
                <v:textbox>
                  <w:txbxContent>
                    <w:p w14:paraId="5C5959BB" w14:textId="610EBA00" w:rsidR="00A2437F" w:rsidRPr="00F13D71" w:rsidRDefault="00F13D71" w:rsidP="00BA1DC8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u w:val="single"/>
                        </w:rPr>
                      </w:pPr>
                      <w:r w:rsidRPr="00F13D71">
                        <w:rPr>
                          <w:b/>
                          <w:sz w:val="18"/>
                          <w:u w:val="single"/>
                        </w:rPr>
                        <w:t>Garnet Health Catskills</w:t>
                      </w:r>
                    </w:p>
                    <w:p w14:paraId="5C5959BC" w14:textId="77777777" w:rsidR="00A2437F" w:rsidRPr="003A19CC" w:rsidRDefault="00A2437F" w:rsidP="00BA1DC8">
                      <w:pPr>
                        <w:spacing w:after="0" w:line="240" w:lineRule="auto"/>
                        <w:jc w:val="center"/>
                      </w:pPr>
                      <w:r w:rsidRPr="003A19CC">
                        <w:t>Author sends policy to Policy &amp; Procedure Committee via email for review and approval</w:t>
                      </w:r>
                    </w:p>
                  </w:txbxContent>
                </v:textbox>
              </v:shape>
            </w:pict>
          </mc:Fallback>
        </mc:AlternateContent>
      </w:r>
      <w:r w:rsidR="003A19CC">
        <w:rPr>
          <w:b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C595901" wp14:editId="5C595902">
                <wp:simplePos x="0" y="0"/>
                <wp:positionH relativeFrom="column">
                  <wp:posOffset>3769995</wp:posOffset>
                </wp:positionH>
                <wp:positionV relativeFrom="paragraph">
                  <wp:posOffset>92075</wp:posOffset>
                </wp:positionV>
                <wp:extent cx="1018540" cy="1781175"/>
                <wp:effectExtent l="0" t="0" r="10160" b="28575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17811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CE33" id="Flowchart: Process 85" o:spid="_x0000_s1026" type="#_x0000_t109" style="position:absolute;margin-left:296.85pt;margin-top:7.25pt;width:80.2pt;height:140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" filled="f" strokecolor="#243f60 [1604]" strokeweight="2pt"/>
            </w:pict>
          </mc:Fallback>
        </mc:AlternateContent>
      </w:r>
      <w:r w:rsidR="003A19CC">
        <w:rPr>
          <w:b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C595903" wp14:editId="5C595904">
                <wp:simplePos x="0" y="0"/>
                <wp:positionH relativeFrom="column">
                  <wp:posOffset>-363855</wp:posOffset>
                </wp:positionH>
                <wp:positionV relativeFrom="paragraph">
                  <wp:posOffset>10160</wp:posOffset>
                </wp:positionV>
                <wp:extent cx="1009650" cy="18002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BD" w14:textId="5C6818FF" w:rsidR="00A2437F" w:rsidRPr="003A19CC" w:rsidRDefault="00F13D71" w:rsidP="003A19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Garnet Health MC</w:t>
                            </w:r>
                          </w:p>
                          <w:p w14:paraId="5C5959BE" w14:textId="77777777" w:rsidR="00A2437F" w:rsidRPr="003A19CC" w:rsidRDefault="00A2437F" w:rsidP="003A19CC">
                            <w:pPr>
                              <w:spacing w:after="120" w:line="240" w:lineRule="auto"/>
                              <w:jc w:val="center"/>
                            </w:pPr>
                            <w:r w:rsidRPr="003A19CC">
                              <w:t>Author sends policy to Nursing Professional Development (NPD) for review and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903" id="Text Box 40" o:spid="_x0000_s1041" type="#_x0000_t202" style="position:absolute;margin-left:-28.65pt;margin-top:.8pt;width:79.5pt;height:141.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" filled="f" stroked="f" strokeweight=".5pt">
                <v:textbox>
                  <w:txbxContent>
                    <w:p w14:paraId="5C5959BD" w14:textId="5C6818FF" w:rsidR="00A2437F" w:rsidRPr="003A19CC" w:rsidRDefault="00F13D71" w:rsidP="003A19CC">
                      <w:pPr>
                        <w:spacing w:after="0"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Garnet Health MC</w:t>
                      </w:r>
                    </w:p>
                    <w:p w14:paraId="5C5959BE" w14:textId="77777777" w:rsidR="00A2437F" w:rsidRPr="003A19CC" w:rsidRDefault="00A2437F" w:rsidP="003A19CC">
                      <w:pPr>
                        <w:spacing w:after="120" w:line="240" w:lineRule="auto"/>
                        <w:jc w:val="center"/>
                      </w:pPr>
                      <w:r w:rsidRPr="003A19CC">
                        <w:t>Author sends policy to Nursing Professional Development (NPD) for review and approval</w:t>
                      </w:r>
                    </w:p>
                  </w:txbxContent>
                </v:textbox>
              </v:shape>
            </w:pict>
          </mc:Fallback>
        </mc:AlternateContent>
      </w:r>
      <w:r w:rsidR="003A19CC">
        <w:rPr>
          <w:b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C595905" wp14:editId="5C595906">
                <wp:simplePos x="0" y="0"/>
                <wp:positionH relativeFrom="column">
                  <wp:posOffset>-373380</wp:posOffset>
                </wp:positionH>
                <wp:positionV relativeFrom="paragraph">
                  <wp:posOffset>6350</wp:posOffset>
                </wp:positionV>
                <wp:extent cx="1019175" cy="1866900"/>
                <wp:effectExtent l="0" t="0" r="28575" b="1905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8669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B84E" id="Flowchart: Process 39" o:spid="_x0000_s1026" type="#_x0000_t109" style="position:absolute;margin-left:-29.4pt;margin-top:.5pt;width:80.25pt;height:14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" filled="f" strokecolor="#243f60 [1604]" strokeweight="2pt"/>
            </w:pict>
          </mc:Fallback>
        </mc:AlternateContent>
      </w:r>
      <w:r w:rsidR="003A19CC">
        <w:rPr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C595907" wp14:editId="5C595908">
                <wp:simplePos x="0" y="0"/>
                <wp:positionH relativeFrom="column">
                  <wp:posOffset>996950</wp:posOffset>
                </wp:positionH>
                <wp:positionV relativeFrom="paragraph">
                  <wp:posOffset>43815</wp:posOffset>
                </wp:positionV>
                <wp:extent cx="952500" cy="17811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BF" w14:textId="61CF12DC" w:rsidR="00A2437F" w:rsidRPr="003A61F1" w:rsidRDefault="00F13D71" w:rsidP="00D267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Garnet Health - Catskills</w:t>
                            </w:r>
                          </w:p>
                          <w:p w14:paraId="5C5959C0" w14:textId="77777777" w:rsidR="00A2437F" w:rsidRPr="003A61F1" w:rsidRDefault="00A2437F" w:rsidP="000805DA">
                            <w:pPr>
                              <w:spacing w:after="120" w:line="240" w:lineRule="auto"/>
                              <w:jc w:val="center"/>
                            </w:pPr>
                            <w:r w:rsidRPr="003A61F1">
                              <w:t>Author sends policy to Policy &amp; Procedure Committee via email for review and approval</w:t>
                            </w:r>
                          </w:p>
                          <w:p w14:paraId="5C5959C1" w14:textId="77777777" w:rsidR="00A2437F" w:rsidRPr="00560D91" w:rsidRDefault="00A2437F" w:rsidP="00560D9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907" id="Text Box 58" o:spid="_x0000_s1042" type="#_x0000_t202" style="position:absolute;margin-left:78.5pt;margin-top:3.45pt;width:75pt;height:140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" filled="f" stroked="f" strokeweight=".5pt">
                <v:textbox>
                  <w:txbxContent>
                    <w:p w14:paraId="5C5959BF" w14:textId="61CF12DC" w:rsidR="00A2437F" w:rsidRPr="003A61F1" w:rsidRDefault="00F13D71" w:rsidP="00D26707">
                      <w:pPr>
                        <w:spacing w:after="0"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Garnet Health - Catskills</w:t>
                      </w:r>
                    </w:p>
                    <w:p w14:paraId="5C5959C0" w14:textId="77777777" w:rsidR="00A2437F" w:rsidRPr="003A61F1" w:rsidRDefault="00A2437F" w:rsidP="000805DA">
                      <w:pPr>
                        <w:spacing w:after="120" w:line="240" w:lineRule="auto"/>
                        <w:jc w:val="center"/>
                      </w:pPr>
                      <w:r w:rsidRPr="003A61F1">
                        <w:t>Author sends policy to Policy &amp; Procedure Committee via email for review and approval</w:t>
                      </w:r>
                    </w:p>
                    <w:p w14:paraId="5C5959C1" w14:textId="77777777" w:rsidR="00A2437F" w:rsidRPr="00560D91" w:rsidRDefault="00A2437F" w:rsidP="00560D91">
                      <w:pPr>
                        <w:jc w:val="center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19CC">
        <w:rPr>
          <w:b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C595909" wp14:editId="5C59590A">
                <wp:simplePos x="0" y="0"/>
                <wp:positionH relativeFrom="column">
                  <wp:posOffset>931545</wp:posOffset>
                </wp:positionH>
                <wp:positionV relativeFrom="paragraph">
                  <wp:posOffset>44450</wp:posOffset>
                </wp:positionV>
                <wp:extent cx="1028700" cy="1828800"/>
                <wp:effectExtent l="0" t="0" r="1905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8288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AFF7" id="Flowchart: Process 29" o:spid="_x0000_s1026" type="#_x0000_t109" style="position:absolute;margin-left:73.35pt;margin-top:3.5pt;width:81pt;height:2in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" filled="f" strokecolor="#243f60 [1604]" strokeweight="2pt"/>
            </w:pict>
          </mc:Fallback>
        </mc:AlternateContent>
      </w:r>
      <w:r w:rsidR="00560D91">
        <w:rPr>
          <w:color w:val="FF0000"/>
        </w:rPr>
        <w:tab/>
      </w:r>
    </w:p>
    <w:p w14:paraId="5C595741" w14:textId="2242002F" w:rsidR="00A77E60" w:rsidRPr="00A77E60" w:rsidRDefault="00A77E60" w:rsidP="00A77E60"/>
    <w:p w14:paraId="5C595742" w14:textId="54735023" w:rsidR="00A77E60" w:rsidRPr="00A77E60" w:rsidRDefault="003A19CC" w:rsidP="00A77E6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C59590B" wp14:editId="5C59590C">
                <wp:simplePos x="0" y="0"/>
                <wp:positionH relativeFrom="column">
                  <wp:posOffset>8808720</wp:posOffset>
                </wp:positionH>
                <wp:positionV relativeFrom="paragraph">
                  <wp:posOffset>193040</wp:posOffset>
                </wp:positionV>
                <wp:extent cx="1971675" cy="164782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C2" w14:textId="77777777" w:rsidR="00A2437F" w:rsidRDefault="00A2437F" w:rsidP="008C4238"/>
                          <w:p w14:paraId="5C5959C3" w14:textId="77777777" w:rsidR="00A2437F" w:rsidRDefault="00A2437F" w:rsidP="008C4238">
                            <w:pPr>
                              <w:jc w:val="center"/>
                            </w:pPr>
                          </w:p>
                          <w:p w14:paraId="5C5959C4" w14:textId="77777777" w:rsidR="00A2437F" w:rsidRDefault="00A2437F" w:rsidP="008C4238">
                            <w:pPr>
                              <w:jc w:val="center"/>
                            </w:pPr>
                          </w:p>
                          <w:p w14:paraId="5C5959C5" w14:textId="77777777" w:rsidR="00A2437F" w:rsidRDefault="00A2437F" w:rsidP="008C4238">
                            <w:pPr>
                              <w:jc w:val="center"/>
                            </w:pPr>
                            <w:proofErr w:type="gramStart"/>
                            <w:r>
                              <w:t>u</w:t>
                            </w:r>
                            <w:proofErr w:type="gramEnd"/>
                          </w:p>
                          <w:p w14:paraId="5C5959C6" w14:textId="77777777" w:rsidR="00A2437F" w:rsidRDefault="00A2437F" w:rsidP="008C4238">
                            <w:pPr>
                              <w:jc w:val="center"/>
                            </w:pPr>
                          </w:p>
                          <w:p w14:paraId="5C5959C7" w14:textId="77777777" w:rsidR="00A2437F" w:rsidRDefault="00A2437F" w:rsidP="008C4238">
                            <w:pPr>
                              <w:jc w:val="center"/>
                            </w:pPr>
                          </w:p>
                          <w:p w14:paraId="5C5959C8" w14:textId="77777777" w:rsidR="00A2437F" w:rsidRDefault="00A2437F" w:rsidP="008C4238">
                            <w:pPr>
                              <w:jc w:val="center"/>
                            </w:pPr>
                          </w:p>
                          <w:p w14:paraId="5C5959C9" w14:textId="77777777" w:rsidR="00A2437F" w:rsidRDefault="00A2437F" w:rsidP="008C42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90B" id="Text Box 27" o:spid="_x0000_s1043" type="#_x0000_t202" style="position:absolute;margin-left:693.6pt;margin-top:15.2pt;width:155.25pt;height:129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" fillcolor="white [3201]" stroked="f" strokeweight=".5pt">
                <v:textbox>
                  <w:txbxContent>
                    <w:p w14:paraId="5C5959C2" w14:textId="77777777" w:rsidR="00A2437F" w:rsidRDefault="00A2437F" w:rsidP="008C4238"/>
                    <w:p w14:paraId="5C5959C3" w14:textId="77777777" w:rsidR="00A2437F" w:rsidRDefault="00A2437F" w:rsidP="008C4238">
                      <w:pPr>
                        <w:jc w:val="center"/>
                      </w:pPr>
                    </w:p>
                    <w:p w14:paraId="5C5959C4" w14:textId="77777777" w:rsidR="00A2437F" w:rsidRDefault="00A2437F" w:rsidP="008C4238">
                      <w:pPr>
                        <w:jc w:val="center"/>
                      </w:pPr>
                    </w:p>
                    <w:p w14:paraId="5C5959C5" w14:textId="77777777" w:rsidR="00A2437F" w:rsidRDefault="00A2437F" w:rsidP="008C4238">
                      <w:pPr>
                        <w:jc w:val="center"/>
                      </w:pPr>
                      <w:proofErr w:type="gramStart"/>
                      <w:r>
                        <w:t>u</w:t>
                      </w:r>
                      <w:proofErr w:type="gramEnd"/>
                    </w:p>
                    <w:p w14:paraId="5C5959C6" w14:textId="77777777" w:rsidR="00A2437F" w:rsidRDefault="00A2437F" w:rsidP="008C4238">
                      <w:pPr>
                        <w:jc w:val="center"/>
                      </w:pPr>
                    </w:p>
                    <w:p w14:paraId="5C5959C7" w14:textId="77777777" w:rsidR="00A2437F" w:rsidRDefault="00A2437F" w:rsidP="008C4238">
                      <w:pPr>
                        <w:jc w:val="center"/>
                      </w:pPr>
                    </w:p>
                    <w:p w14:paraId="5C5959C8" w14:textId="77777777" w:rsidR="00A2437F" w:rsidRDefault="00A2437F" w:rsidP="008C4238">
                      <w:pPr>
                        <w:jc w:val="center"/>
                      </w:pPr>
                    </w:p>
                    <w:p w14:paraId="5C5959C9" w14:textId="77777777" w:rsidR="00A2437F" w:rsidRDefault="00A2437F" w:rsidP="008C423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C595743" w14:textId="57050F63" w:rsidR="00A77E60" w:rsidRPr="00A77E60" w:rsidRDefault="00A77E60" w:rsidP="00A77E60"/>
    <w:p w14:paraId="5C595744" w14:textId="50D021D6" w:rsidR="00EA391A" w:rsidRDefault="003A19C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59590D" wp14:editId="5C59590E">
                <wp:simplePos x="0" y="0"/>
                <wp:positionH relativeFrom="column">
                  <wp:posOffset>-382905</wp:posOffset>
                </wp:positionH>
                <wp:positionV relativeFrom="paragraph">
                  <wp:posOffset>838200</wp:posOffset>
                </wp:positionV>
                <wp:extent cx="1019175" cy="1128395"/>
                <wp:effectExtent l="0" t="0" r="28575" b="14605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2839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65EE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5" o:spid="_x0000_s1026" type="#_x0000_t176" style="position:absolute;margin-left:-30.15pt;margin-top:66pt;width:80.25pt;height:88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59590F" wp14:editId="5C595910">
                <wp:simplePos x="0" y="0"/>
                <wp:positionH relativeFrom="column">
                  <wp:posOffset>-401955</wp:posOffset>
                </wp:positionH>
                <wp:positionV relativeFrom="paragraph">
                  <wp:posOffset>862330</wp:posOffset>
                </wp:positionV>
                <wp:extent cx="1066800" cy="1137920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3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CA" w14:textId="361A2D4A" w:rsidR="00A2437F" w:rsidRPr="003A19CC" w:rsidRDefault="00A2437F" w:rsidP="008C4238">
                            <w:pPr>
                              <w:spacing w:after="0" w:line="240" w:lineRule="auto"/>
                              <w:jc w:val="center"/>
                            </w:pPr>
                            <w:r w:rsidRPr="003A19CC">
                              <w:t>NPD Secretary uploads policy</w:t>
                            </w:r>
                            <w:r w:rsidR="00F13D71">
                              <w:t xml:space="preserve"> </w:t>
                            </w:r>
                            <w:proofErr w:type="gramStart"/>
                            <w:r w:rsidR="00F13D71">
                              <w:t xml:space="preserve">on </w:t>
                            </w:r>
                            <w:r>
                              <w:t xml:space="preserve"> Intranet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A19CC">
                              <w:t>and notifies policy 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90F" id="Text Box 46" o:spid="_x0000_s1044" type="#_x0000_t202" style="position:absolute;margin-left:-31.65pt;margin-top:67.9pt;width:84pt;height:89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" filled="f" stroked="f" strokeweight=".5pt">
                <v:textbox>
                  <w:txbxContent>
                    <w:p w14:paraId="5C5959CA" w14:textId="361A2D4A" w:rsidR="00A2437F" w:rsidRPr="003A19CC" w:rsidRDefault="00A2437F" w:rsidP="008C4238">
                      <w:pPr>
                        <w:spacing w:after="0" w:line="240" w:lineRule="auto"/>
                        <w:jc w:val="center"/>
                      </w:pPr>
                      <w:r w:rsidRPr="003A19CC">
                        <w:t>NPD Secretary uploads policy</w:t>
                      </w:r>
                      <w:r w:rsidR="00F13D71">
                        <w:t xml:space="preserve"> </w:t>
                      </w:r>
                      <w:proofErr w:type="gramStart"/>
                      <w:r w:rsidR="00F13D71">
                        <w:t xml:space="preserve">on </w:t>
                      </w:r>
                      <w:r>
                        <w:t xml:space="preserve"> Intranet</w:t>
                      </w:r>
                      <w:proofErr w:type="gramEnd"/>
                      <w:r>
                        <w:t xml:space="preserve"> </w:t>
                      </w:r>
                      <w:r w:rsidRPr="003A19CC">
                        <w:t>and notifies policy author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595911" wp14:editId="5C595912">
                <wp:simplePos x="0" y="0"/>
                <wp:positionH relativeFrom="column">
                  <wp:posOffset>931545</wp:posOffset>
                </wp:positionH>
                <wp:positionV relativeFrom="paragraph">
                  <wp:posOffset>828675</wp:posOffset>
                </wp:positionV>
                <wp:extent cx="1038225" cy="1057275"/>
                <wp:effectExtent l="0" t="0" r="28575" b="28575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4939" id="Flowchart: Alternate Process 55" o:spid="_x0000_s1026" type="#_x0000_t176" style="position:absolute;margin-left:73.35pt;margin-top:65.25pt;width:81.75pt;height:8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595913" wp14:editId="5C595914">
                <wp:simplePos x="0" y="0"/>
                <wp:positionH relativeFrom="column">
                  <wp:posOffset>931545</wp:posOffset>
                </wp:positionH>
                <wp:positionV relativeFrom="paragraph">
                  <wp:posOffset>857250</wp:posOffset>
                </wp:positionV>
                <wp:extent cx="1019175" cy="110934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109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CB" w14:textId="77777777" w:rsidR="00A2437F" w:rsidRPr="00A859D4" w:rsidRDefault="00A2437F" w:rsidP="003A19CC">
                            <w:pPr>
                              <w:spacing w:after="120" w:line="240" w:lineRule="auto"/>
                              <w:jc w:val="center"/>
                            </w:pPr>
                            <w:r w:rsidRPr="00D625D8">
                              <w:t>Policy uploaded to</w:t>
                            </w:r>
                            <w:r w:rsidRPr="00A859D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59D4">
                              <w:t>Medworxx</w:t>
                            </w:r>
                            <w:proofErr w:type="spellEnd"/>
                            <w:r w:rsidRPr="00A859D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913" id="Text Box 15" o:spid="_x0000_s1045" type="#_x0000_t202" style="position:absolute;margin-left:73.35pt;margin-top:67.5pt;width:80.25pt;height:87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" filled="f" stroked="f" strokeweight=".5pt">
                <v:textbox>
                  <w:txbxContent>
                    <w:p w14:paraId="5C5959CB" w14:textId="77777777" w:rsidR="00A2437F" w:rsidRPr="00A859D4" w:rsidRDefault="00A2437F" w:rsidP="003A19CC">
                      <w:pPr>
                        <w:spacing w:after="120" w:line="240" w:lineRule="auto"/>
                        <w:jc w:val="center"/>
                      </w:pPr>
                      <w:r w:rsidRPr="00D625D8">
                        <w:t>Policy uploaded to</w:t>
                      </w:r>
                      <w:r w:rsidRPr="00A859D4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59D4">
                        <w:t>Medworxx</w:t>
                      </w:r>
                      <w:proofErr w:type="spellEnd"/>
                      <w:r w:rsidRPr="00A859D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C595915" wp14:editId="5C595916">
                <wp:simplePos x="0" y="0"/>
                <wp:positionH relativeFrom="column">
                  <wp:posOffset>3750945</wp:posOffset>
                </wp:positionH>
                <wp:positionV relativeFrom="paragraph">
                  <wp:posOffset>828675</wp:posOffset>
                </wp:positionV>
                <wp:extent cx="1061720" cy="1137920"/>
                <wp:effectExtent l="0" t="0" r="24130" b="2413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11379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49620" id="Rounded Rectangle 91" o:spid="_x0000_s1026" style="position:absolute;margin-left:295.35pt;margin-top:65.25pt;width:83.6pt;height:89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" filled="f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C595917" wp14:editId="5C595918">
                <wp:simplePos x="0" y="0"/>
                <wp:positionH relativeFrom="column">
                  <wp:posOffset>3769995</wp:posOffset>
                </wp:positionH>
                <wp:positionV relativeFrom="paragraph">
                  <wp:posOffset>856615</wp:posOffset>
                </wp:positionV>
                <wp:extent cx="1018540" cy="113347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59CC" w14:textId="77777777" w:rsidR="00A2437F" w:rsidRPr="00A859D4" w:rsidRDefault="00A2437F" w:rsidP="00A859D4">
                            <w:pPr>
                              <w:spacing w:after="120" w:line="240" w:lineRule="auto"/>
                              <w:jc w:val="center"/>
                            </w:pPr>
                            <w:r w:rsidRPr="00D625D8">
                              <w:t>Policy uploaded to</w:t>
                            </w:r>
                            <w:r w:rsidRPr="00A859D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859D4">
                              <w:t>Medworxx</w:t>
                            </w:r>
                            <w:proofErr w:type="spellEnd"/>
                            <w:r w:rsidRPr="00A859D4">
                              <w:t xml:space="preserve"> </w:t>
                            </w:r>
                          </w:p>
                          <w:p w14:paraId="5C5959CD" w14:textId="77777777" w:rsidR="00A2437F" w:rsidRPr="003A19CC" w:rsidRDefault="00A2437F" w:rsidP="000B6D5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917" id="Text Box 96" o:spid="_x0000_s1046" type="#_x0000_t202" style="position:absolute;margin-left:296.85pt;margin-top:67.45pt;width:80.2pt;height:89.2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" filled="f" stroked="f" strokeweight=".5pt">
                <v:textbox>
                  <w:txbxContent>
                    <w:p w14:paraId="5C5959CC" w14:textId="77777777" w:rsidR="00A2437F" w:rsidRPr="00A859D4" w:rsidRDefault="00A2437F" w:rsidP="00A859D4">
                      <w:pPr>
                        <w:spacing w:after="120" w:line="240" w:lineRule="auto"/>
                        <w:jc w:val="center"/>
                      </w:pPr>
                      <w:r w:rsidRPr="00D625D8">
                        <w:t>Policy uploaded to</w:t>
                      </w:r>
                      <w:r w:rsidRPr="00A859D4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A859D4">
                        <w:t>Medworxx</w:t>
                      </w:r>
                      <w:proofErr w:type="spellEnd"/>
                      <w:r w:rsidRPr="00A859D4">
                        <w:t xml:space="preserve"> </w:t>
                      </w:r>
                    </w:p>
                    <w:p w14:paraId="5C5959CD" w14:textId="77777777" w:rsidR="00A2437F" w:rsidRPr="003A19CC" w:rsidRDefault="00A2437F" w:rsidP="000B6D5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C595919" wp14:editId="5C59591A">
                <wp:simplePos x="0" y="0"/>
                <wp:positionH relativeFrom="column">
                  <wp:posOffset>4265295</wp:posOffset>
                </wp:positionH>
                <wp:positionV relativeFrom="paragraph">
                  <wp:posOffset>600075</wp:posOffset>
                </wp:positionV>
                <wp:extent cx="0" cy="233045"/>
                <wp:effectExtent l="0" t="0" r="19050" b="1460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62E0B" id="Straight Connector 93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5pt,47.25pt" to="335.8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C59591B" wp14:editId="5C59591C">
                <wp:simplePos x="0" y="0"/>
                <wp:positionH relativeFrom="column">
                  <wp:posOffset>121920</wp:posOffset>
                </wp:positionH>
                <wp:positionV relativeFrom="paragraph">
                  <wp:posOffset>581025</wp:posOffset>
                </wp:positionV>
                <wp:extent cx="0" cy="2667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8B6F6" id="Straight Connector 4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45.75pt" to="9.6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59591D" wp14:editId="5C59591E">
                <wp:simplePos x="0" y="0"/>
                <wp:positionH relativeFrom="column">
                  <wp:posOffset>1436370</wp:posOffset>
                </wp:positionH>
                <wp:positionV relativeFrom="paragraph">
                  <wp:posOffset>605155</wp:posOffset>
                </wp:positionV>
                <wp:extent cx="0" cy="223520"/>
                <wp:effectExtent l="0" t="0" r="19050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D51F0" id="Straight Connector 5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47.65pt" to="113.1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" strokecolor="#4579b8 [3044]"/>
            </w:pict>
          </mc:Fallback>
        </mc:AlternateContent>
      </w:r>
      <w:bookmarkStart w:id="0" w:name="_GoBack"/>
      <w:bookmarkEnd w:id="0"/>
    </w:p>
    <w:sectPr w:rsidR="00EA391A" w:rsidSect="00C265EA">
      <w:footerReference w:type="default" r:id="rId8"/>
      <w:pgSz w:w="12240" w:h="15840"/>
      <w:pgMar w:top="576" w:right="1008" w:bottom="432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9599B" w14:textId="77777777" w:rsidR="00A2437F" w:rsidRDefault="00A2437F" w:rsidP="00EA391A">
      <w:pPr>
        <w:spacing w:after="0" w:line="240" w:lineRule="auto"/>
      </w:pPr>
      <w:r>
        <w:separator/>
      </w:r>
    </w:p>
  </w:endnote>
  <w:endnote w:type="continuationSeparator" w:id="0">
    <w:p w14:paraId="5C59599C" w14:textId="77777777" w:rsidR="00A2437F" w:rsidRDefault="00A2437F" w:rsidP="00EA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5282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9599D" w14:textId="77777777" w:rsidR="00A2437F" w:rsidRDefault="00A2437F" w:rsidP="00057B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3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95999" w14:textId="77777777" w:rsidR="00A2437F" w:rsidRDefault="00A2437F" w:rsidP="00EA391A">
      <w:pPr>
        <w:spacing w:after="0" w:line="240" w:lineRule="auto"/>
      </w:pPr>
      <w:r>
        <w:separator/>
      </w:r>
    </w:p>
  </w:footnote>
  <w:footnote w:type="continuationSeparator" w:id="0">
    <w:p w14:paraId="5C59599A" w14:textId="77777777" w:rsidR="00A2437F" w:rsidRDefault="00A2437F" w:rsidP="00EA3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70E"/>
    <w:multiLevelType w:val="hybridMultilevel"/>
    <w:tmpl w:val="F32A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7680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13B"/>
    <w:multiLevelType w:val="hybridMultilevel"/>
    <w:tmpl w:val="8C6A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808ED"/>
    <w:multiLevelType w:val="hybridMultilevel"/>
    <w:tmpl w:val="D4E60CF4"/>
    <w:lvl w:ilvl="0" w:tplc="4260EC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AD9"/>
    <w:multiLevelType w:val="hybridMultilevel"/>
    <w:tmpl w:val="3962D26C"/>
    <w:lvl w:ilvl="0" w:tplc="4260EC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62EA"/>
    <w:multiLevelType w:val="hybridMultilevel"/>
    <w:tmpl w:val="F506ADAC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C4B42"/>
    <w:multiLevelType w:val="hybridMultilevel"/>
    <w:tmpl w:val="D59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720AF"/>
    <w:multiLevelType w:val="hybridMultilevel"/>
    <w:tmpl w:val="CA18B4AA"/>
    <w:lvl w:ilvl="0" w:tplc="E474E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92C47"/>
    <w:multiLevelType w:val="hybridMultilevel"/>
    <w:tmpl w:val="EC9E0EA2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944D5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17CF9"/>
    <w:multiLevelType w:val="hybridMultilevel"/>
    <w:tmpl w:val="68E226DC"/>
    <w:lvl w:ilvl="0" w:tplc="044C4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10F1E"/>
    <w:multiLevelType w:val="hybridMultilevel"/>
    <w:tmpl w:val="59DC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86484"/>
    <w:multiLevelType w:val="hybridMultilevel"/>
    <w:tmpl w:val="ABEE6824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6A98"/>
    <w:multiLevelType w:val="hybridMultilevel"/>
    <w:tmpl w:val="02D40258"/>
    <w:lvl w:ilvl="0" w:tplc="2320E54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8100F"/>
    <w:multiLevelType w:val="hybridMultilevel"/>
    <w:tmpl w:val="549AF6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82DE8"/>
    <w:multiLevelType w:val="hybridMultilevel"/>
    <w:tmpl w:val="7F1C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51715"/>
    <w:multiLevelType w:val="hybridMultilevel"/>
    <w:tmpl w:val="E00A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56D62"/>
    <w:multiLevelType w:val="hybridMultilevel"/>
    <w:tmpl w:val="52E6BC00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E267D"/>
    <w:multiLevelType w:val="hybridMultilevel"/>
    <w:tmpl w:val="6B7C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037D77"/>
    <w:multiLevelType w:val="hybridMultilevel"/>
    <w:tmpl w:val="3372F9F4"/>
    <w:lvl w:ilvl="0" w:tplc="C81C6CBC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54768A"/>
    <w:multiLevelType w:val="hybridMultilevel"/>
    <w:tmpl w:val="99083898"/>
    <w:lvl w:ilvl="0" w:tplc="30D015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726E8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D4869"/>
    <w:multiLevelType w:val="hybridMultilevel"/>
    <w:tmpl w:val="22D0F76C"/>
    <w:lvl w:ilvl="0" w:tplc="3190E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0"/>
  </w:num>
  <w:num w:numId="5">
    <w:abstractNumId w:val="18"/>
  </w:num>
  <w:num w:numId="6">
    <w:abstractNumId w:val="8"/>
  </w:num>
  <w:num w:numId="7">
    <w:abstractNumId w:val="12"/>
  </w:num>
  <w:num w:numId="8">
    <w:abstractNumId w:val="19"/>
  </w:num>
  <w:num w:numId="9">
    <w:abstractNumId w:val="17"/>
  </w:num>
  <w:num w:numId="10">
    <w:abstractNumId w:val="5"/>
  </w:num>
  <w:num w:numId="11">
    <w:abstractNumId w:val="10"/>
  </w:num>
  <w:num w:numId="12">
    <w:abstractNumId w:val="3"/>
  </w:num>
  <w:num w:numId="13">
    <w:abstractNumId w:val="6"/>
  </w:num>
  <w:num w:numId="14">
    <w:abstractNumId w:val="4"/>
  </w:num>
  <w:num w:numId="15">
    <w:abstractNumId w:val="7"/>
  </w:num>
  <w:num w:numId="16">
    <w:abstractNumId w:val="20"/>
  </w:num>
  <w:num w:numId="17">
    <w:abstractNumId w:val="9"/>
  </w:num>
  <w:num w:numId="18">
    <w:abstractNumId w:val="21"/>
  </w:num>
  <w:num w:numId="19">
    <w:abstractNumId w:val="1"/>
  </w:num>
  <w:num w:numId="20">
    <w:abstractNumId w:val="22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E3"/>
    <w:rsid w:val="000055A4"/>
    <w:rsid w:val="00011435"/>
    <w:rsid w:val="000153D3"/>
    <w:rsid w:val="00021593"/>
    <w:rsid w:val="00025935"/>
    <w:rsid w:val="00035F0F"/>
    <w:rsid w:val="00041B0E"/>
    <w:rsid w:val="00042FFB"/>
    <w:rsid w:val="00057B3A"/>
    <w:rsid w:val="00060739"/>
    <w:rsid w:val="000634D4"/>
    <w:rsid w:val="000805DA"/>
    <w:rsid w:val="000834E6"/>
    <w:rsid w:val="000A6F74"/>
    <w:rsid w:val="000B6D53"/>
    <w:rsid w:val="000C6B44"/>
    <w:rsid w:val="000C7C34"/>
    <w:rsid w:val="000C7E2D"/>
    <w:rsid w:val="000D5887"/>
    <w:rsid w:val="000D732E"/>
    <w:rsid w:val="000E0794"/>
    <w:rsid w:val="000E6947"/>
    <w:rsid w:val="000F3EEA"/>
    <w:rsid w:val="000F4DB2"/>
    <w:rsid w:val="0010749E"/>
    <w:rsid w:val="00107714"/>
    <w:rsid w:val="00112AFC"/>
    <w:rsid w:val="001154D4"/>
    <w:rsid w:val="0013433D"/>
    <w:rsid w:val="00135C82"/>
    <w:rsid w:val="001363F8"/>
    <w:rsid w:val="001417A4"/>
    <w:rsid w:val="00152B4E"/>
    <w:rsid w:val="001558A1"/>
    <w:rsid w:val="00157D3E"/>
    <w:rsid w:val="00157EC3"/>
    <w:rsid w:val="00162857"/>
    <w:rsid w:val="00176172"/>
    <w:rsid w:val="001838C6"/>
    <w:rsid w:val="001961CD"/>
    <w:rsid w:val="001B1F60"/>
    <w:rsid w:val="001C17D8"/>
    <w:rsid w:val="001D710C"/>
    <w:rsid w:val="002349AD"/>
    <w:rsid w:val="00234A49"/>
    <w:rsid w:val="00237C20"/>
    <w:rsid w:val="002512B8"/>
    <w:rsid w:val="00257A10"/>
    <w:rsid w:val="00270233"/>
    <w:rsid w:val="00270B31"/>
    <w:rsid w:val="00285735"/>
    <w:rsid w:val="002B76B7"/>
    <w:rsid w:val="002C4A24"/>
    <w:rsid w:val="002C4D66"/>
    <w:rsid w:val="002D0DBE"/>
    <w:rsid w:val="002E12EF"/>
    <w:rsid w:val="002F1C09"/>
    <w:rsid w:val="002F7A88"/>
    <w:rsid w:val="00302D82"/>
    <w:rsid w:val="00304B48"/>
    <w:rsid w:val="00315290"/>
    <w:rsid w:val="003550F6"/>
    <w:rsid w:val="003574C6"/>
    <w:rsid w:val="0036538D"/>
    <w:rsid w:val="00383E99"/>
    <w:rsid w:val="003A19CC"/>
    <w:rsid w:val="003A1C5B"/>
    <w:rsid w:val="003A61F1"/>
    <w:rsid w:val="003D1E66"/>
    <w:rsid w:val="003D54D3"/>
    <w:rsid w:val="003E0E12"/>
    <w:rsid w:val="003F04D2"/>
    <w:rsid w:val="003F1CD4"/>
    <w:rsid w:val="003F50EB"/>
    <w:rsid w:val="00426161"/>
    <w:rsid w:val="00431DA2"/>
    <w:rsid w:val="00433318"/>
    <w:rsid w:val="004452DE"/>
    <w:rsid w:val="00474747"/>
    <w:rsid w:val="004777E9"/>
    <w:rsid w:val="00482395"/>
    <w:rsid w:val="004B5969"/>
    <w:rsid w:val="004B7CA4"/>
    <w:rsid w:val="005128E9"/>
    <w:rsid w:val="0054407C"/>
    <w:rsid w:val="00546192"/>
    <w:rsid w:val="0055551C"/>
    <w:rsid w:val="00560D91"/>
    <w:rsid w:val="0058128B"/>
    <w:rsid w:val="00584471"/>
    <w:rsid w:val="005A084F"/>
    <w:rsid w:val="005A241D"/>
    <w:rsid w:val="005A41B4"/>
    <w:rsid w:val="005A7E7C"/>
    <w:rsid w:val="005C1225"/>
    <w:rsid w:val="005D2662"/>
    <w:rsid w:val="005F1DE6"/>
    <w:rsid w:val="006067E3"/>
    <w:rsid w:val="006073F4"/>
    <w:rsid w:val="00616CBB"/>
    <w:rsid w:val="00630AAF"/>
    <w:rsid w:val="006414DA"/>
    <w:rsid w:val="00650E96"/>
    <w:rsid w:val="00662FDC"/>
    <w:rsid w:val="006672F3"/>
    <w:rsid w:val="00681DAC"/>
    <w:rsid w:val="00685800"/>
    <w:rsid w:val="00686740"/>
    <w:rsid w:val="006A402F"/>
    <w:rsid w:val="006B3422"/>
    <w:rsid w:val="006B71F2"/>
    <w:rsid w:val="006D3BDA"/>
    <w:rsid w:val="006D4BE3"/>
    <w:rsid w:val="006D5D56"/>
    <w:rsid w:val="006E68BB"/>
    <w:rsid w:val="006F6C84"/>
    <w:rsid w:val="00716048"/>
    <w:rsid w:val="00727A93"/>
    <w:rsid w:val="0073447F"/>
    <w:rsid w:val="007519B8"/>
    <w:rsid w:val="00756AFA"/>
    <w:rsid w:val="007639F2"/>
    <w:rsid w:val="00766697"/>
    <w:rsid w:val="00777EC4"/>
    <w:rsid w:val="00783A39"/>
    <w:rsid w:val="00790C11"/>
    <w:rsid w:val="00790EF4"/>
    <w:rsid w:val="00791C7F"/>
    <w:rsid w:val="0079787A"/>
    <w:rsid w:val="00825D0F"/>
    <w:rsid w:val="008328C1"/>
    <w:rsid w:val="008432DA"/>
    <w:rsid w:val="00886AA5"/>
    <w:rsid w:val="008940DC"/>
    <w:rsid w:val="00895C93"/>
    <w:rsid w:val="008B6118"/>
    <w:rsid w:val="008C4238"/>
    <w:rsid w:val="008E6713"/>
    <w:rsid w:val="008F4724"/>
    <w:rsid w:val="0090267E"/>
    <w:rsid w:val="00906C40"/>
    <w:rsid w:val="00923FF7"/>
    <w:rsid w:val="00927607"/>
    <w:rsid w:val="00971BD4"/>
    <w:rsid w:val="009737FB"/>
    <w:rsid w:val="009B458F"/>
    <w:rsid w:val="009C32EA"/>
    <w:rsid w:val="009C532C"/>
    <w:rsid w:val="009D6F34"/>
    <w:rsid w:val="009F3A8F"/>
    <w:rsid w:val="009F4D28"/>
    <w:rsid w:val="00A01122"/>
    <w:rsid w:val="00A10346"/>
    <w:rsid w:val="00A14EDB"/>
    <w:rsid w:val="00A2437F"/>
    <w:rsid w:val="00A26474"/>
    <w:rsid w:val="00A276F5"/>
    <w:rsid w:val="00A553C3"/>
    <w:rsid w:val="00A61B15"/>
    <w:rsid w:val="00A64D6C"/>
    <w:rsid w:val="00A759B1"/>
    <w:rsid w:val="00A77E60"/>
    <w:rsid w:val="00A82A99"/>
    <w:rsid w:val="00A859D4"/>
    <w:rsid w:val="00AD0C11"/>
    <w:rsid w:val="00AE0F24"/>
    <w:rsid w:val="00AE7FB8"/>
    <w:rsid w:val="00AF7EFB"/>
    <w:rsid w:val="00B076CF"/>
    <w:rsid w:val="00B46854"/>
    <w:rsid w:val="00B55D6E"/>
    <w:rsid w:val="00B57FF6"/>
    <w:rsid w:val="00B61051"/>
    <w:rsid w:val="00B73DBA"/>
    <w:rsid w:val="00B8400D"/>
    <w:rsid w:val="00B90E2F"/>
    <w:rsid w:val="00B935B6"/>
    <w:rsid w:val="00BA1DC8"/>
    <w:rsid w:val="00BB0BE3"/>
    <w:rsid w:val="00BC72C8"/>
    <w:rsid w:val="00C00E4A"/>
    <w:rsid w:val="00C036A0"/>
    <w:rsid w:val="00C250ED"/>
    <w:rsid w:val="00C265EA"/>
    <w:rsid w:val="00C340C8"/>
    <w:rsid w:val="00C46F41"/>
    <w:rsid w:val="00C539C6"/>
    <w:rsid w:val="00CB7126"/>
    <w:rsid w:val="00CD3F38"/>
    <w:rsid w:val="00CE5190"/>
    <w:rsid w:val="00CE648D"/>
    <w:rsid w:val="00D15A4F"/>
    <w:rsid w:val="00D23C2C"/>
    <w:rsid w:val="00D265A9"/>
    <w:rsid w:val="00D26707"/>
    <w:rsid w:val="00D333A1"/>
    <w:rsid w:val="00D40477"/>
    <w:rsid w:val="00D625D8"/>
    <w:rsid w:val="00D626FA"/>
    <w:rsid w:val="00D62A6F"/>
    <w:rsid w:val="00D75288"/>
    <w:rsid w:val="00D7772A"/>
    <w:rsid w:val="00D84C55"/>
    <w:rsid w:val="00D84D8C"/>
    <w:rsid w:val="00DA2E5C"/>
    <w:rsid w:val="00DA3DD3"/>
    <w:rsid w:val="00DB222C"/>
    <w:rsid w:val="00DB674B"/>
    <w:rsid w:val="00DC3134"/>
    <w:rsid w:val="00DC3C00"/>
    <w:rsid w:val="00DC4EEF"/>
    <w:rsid w:val="00DC797A"/>
    <w:rsid w:val="00DD0255"/>
    <w:rsid w:val="00E04120"/>
    <w:rsid w:val="00E07E4C"/>
    <w:rsid w:val="00E15D6C"/>
    <w:rsid w:val="00E263E9"/>
    <w:rsid w:val="00E27B2A"/>
    <w:rsid w:val="00E36649"/>
    <w:rsid w:val="00E4038C"/>
    <w:rsid w:val="00E430F6"/>
    <w:rsid w:val="00E66309"/>
    <w:rsid w:val="00E67FCF"/>
    <w:rsid w:val="00E72FBA"/>
    <w:rsid w:val="00E8329B"/>
    <w:rsid w:val="00E84208"/>
    <w:rsid w:val="00EA1D3D"/>
    <w:rsid w:val="00EA391A"/>
    <w:rsid w:val="00EA6D37"/>
    <w:rsid w:val="00EB2144"/>
    <w:rsid w:val="00EB5BFA"/>
    <w:rsid w:val="00EB73B1"/>
    <w:rsid w:val="00EC09BA"/>
    <w:rsid w:val="00ED5CD8"/>
    <w:rsid w:val="00EE6E98"/>
    <w:rsid w:val="00F02ADF"/>
    <w:rsid w:val="00F13D71"/>
    <w:rsid w:val="00F15270"/>
    <w:rsid w:val="00F34F09"/>
    <w:rsid w:val="00F45179"/>
    <w:rsid w:val="00F51836"/>
    <w:rsid w:val="00F81AC9"/>
    <w:rsid w:val="00FA3A3F"/>
    <w:rsid w:val="00FA68C2"/>
    <w:rsid w:val="00FA7F1E"/>
    <w:rsid w:val="00FB261D"/>
    <w:rsid w:val="00FC245E"/>
    <w:rsid w:val="00FE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5955E9"/>
  <w15:docId w15:val="{47FA3134-05EA-4B32-8F3B-7976A365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4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40C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40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91A"/>
  </w:style>
  <w:style w:type="paragraph" w:styleId="Footer">
    <w:name w:val="footer"/>
    <w:basedOn w:val="Normal"/>
    <w:link w:val="FooterChar"/>
    <w:uiPriority w:val="99"/>
    <w:unhideWhenUsed/>
    <w:rsid w:val="00EA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91A"/>
  </w:style>
  <w:style w:type="paragraph" w:styleId="Revision">
    <w:name w:val="Revision"/>
    <w:hidden/>
    <w:uiPriority w:val="99"/>
    <w:semiHidden/>
    <w:rsid w:val="00971BD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71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B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B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B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4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1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4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2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12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1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0768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13516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single" w:sz="6" w:space="0" w:color="999999"/>
              </w:divBdr>
              <w:divsChild>
                <w:div w:id="14694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8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0DAE4"/>
                                    <w:right w:val="none" w:sz="0" w:space="0" w:color="auto"/>
                                  </w:divBdr>
                                </w:div>
                                <w:div w:id="95456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042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691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58263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5256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45942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43465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49907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20779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77409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7636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27460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36021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7403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6521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16702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43400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10995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44565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39164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77565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8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0419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70915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3160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44061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4342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19463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89626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6007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29435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76311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39130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80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0DAE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6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19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6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7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34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4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89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83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88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6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1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8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10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70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5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55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78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2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0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5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04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9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1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2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4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60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57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2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4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4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03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1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14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37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3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7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23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6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74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900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1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68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531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3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6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17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98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0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7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190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1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1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8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35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2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9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4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57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44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34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6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8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24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4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9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9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9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6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9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5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04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868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8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4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9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02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91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1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85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299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54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556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5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9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0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13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4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5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6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93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65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6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51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6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9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0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412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1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7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2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03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676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3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28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1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2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8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8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13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783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23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94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0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52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543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9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3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9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52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97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95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20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66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71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24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83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25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52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79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2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9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46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86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36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35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76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92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05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40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21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62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02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06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33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95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52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80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49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58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91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81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3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22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11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29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26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7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58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3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60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80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16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99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00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20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30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482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97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29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80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47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55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6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4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44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60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51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99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00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64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41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13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67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18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34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93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62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98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9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1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80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27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47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91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76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86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67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81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80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63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44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87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01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66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69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897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5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71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01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37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7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2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81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88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77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30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70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65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78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79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57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91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44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46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75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51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36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59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21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60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99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22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52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36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95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19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74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3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99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04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2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76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36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20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22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47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67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4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15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35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86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24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9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371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41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44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39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96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1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84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93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38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78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50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30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0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59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2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76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45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95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89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36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37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96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649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08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57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33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08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99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5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14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33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74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5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66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17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82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0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03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99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07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79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1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12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43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2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27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89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5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97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5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88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58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49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67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45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88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94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29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1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01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59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5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34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17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86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2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07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98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73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28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27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70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87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443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1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42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47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46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83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48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0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8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76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61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15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69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7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62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59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0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85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97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77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08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89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06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20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7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70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81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2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8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22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96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33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95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42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8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5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1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95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81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2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47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66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59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01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20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16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7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96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94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9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304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79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67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2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139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00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05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3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69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65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15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51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70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64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62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88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0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4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0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86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487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45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93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83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50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4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40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69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23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31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89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67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54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693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53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9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37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61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84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04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00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63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4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7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85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86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8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63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90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41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07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41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65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03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42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77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54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67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4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16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93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10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19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4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87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32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59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23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41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1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46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9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52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38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88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58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53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39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3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9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69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8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60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5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33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63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8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8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5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08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46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9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24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17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1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98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7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56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10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65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6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89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31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05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41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85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88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85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00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27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35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83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06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07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60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10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079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0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23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58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00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65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75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48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525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18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08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43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7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80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29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74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72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43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76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69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76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14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32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26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26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4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42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6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47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50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48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94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8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95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90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3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25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96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26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15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85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11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39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78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84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06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8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33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664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92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22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84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9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8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83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03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61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20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731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20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9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20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66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76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33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32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42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49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06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92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54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26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80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18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93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92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35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1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88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74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25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66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47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52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45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4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64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976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77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86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1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29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94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11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7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178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46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83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34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41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04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20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62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63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80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8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22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4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202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2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1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00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87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98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16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296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73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49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5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68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93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8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17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30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462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94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20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31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1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17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55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691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3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15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3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35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81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32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75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16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651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32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3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61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80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06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CCCCC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2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6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07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93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82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44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72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9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24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22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54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55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4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54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51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28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79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45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54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03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25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83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90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10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37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6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84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50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7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45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35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43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70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48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55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30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08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49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04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97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7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16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82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37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3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59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44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04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2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12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1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31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74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37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34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65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76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2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00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08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80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27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20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6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11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94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8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5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69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08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16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7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32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17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75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81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33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50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360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6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2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78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90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08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3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91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29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15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94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18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89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95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73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52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8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63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04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88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89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01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74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5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805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21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6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61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58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05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41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52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61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21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42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2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50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64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26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94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88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59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0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62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683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38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05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20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0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75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0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8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54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69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22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241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99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65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89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32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76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0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0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41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51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39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84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03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10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1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95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54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28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66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44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78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1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6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12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70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67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19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22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812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03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84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9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60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73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23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24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89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78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03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97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80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3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57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0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64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24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87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6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66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654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15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73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70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16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2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434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44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35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3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8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90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03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74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29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2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93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85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8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49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65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57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879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47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25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24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67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539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43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29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33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92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02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49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59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92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85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59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4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01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53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76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007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2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36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27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17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91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01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9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73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83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28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6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37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71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44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62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8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96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5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9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61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09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77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3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23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16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82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7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8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70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87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95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54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44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74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96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6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55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55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51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97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43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56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84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64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36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46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83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97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3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81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43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68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74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28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49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53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5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54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78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05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20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7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67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75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14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0" w:color="777777"/>
                                                            <w:left w:val="single" w:sz="6" w:space="0" w:color="777777"/>
                                                            <w:bottom w:val="single" w:sz="6" w:space="0" w:color="777777"/>
                                                            <w:right w:val="single" w:sz="6" w:space="0" w:color="777777"/>
                                                          </w:divBdr>
                                                          <w:divsChild>
                                                            <w:div w:id="40680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18290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3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28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66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5834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005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70819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3766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5997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85646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845135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84840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40191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52024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2089531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42201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655055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46326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0164497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85308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560195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38281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877701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78169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372475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4204969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7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41062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0593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452837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2286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632217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122702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79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83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24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60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26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0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26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88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19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8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52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35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5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0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39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78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6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31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07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262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26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39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74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74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47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21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139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5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70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36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68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73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58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47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0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70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70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52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87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57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59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11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8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30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56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15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19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43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5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8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40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95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367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44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06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6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05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05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14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9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45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0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82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95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69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1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84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71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64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01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4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81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35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01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50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90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36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15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93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35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35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44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324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76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97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43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8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75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55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67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67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579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414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30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66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36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01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98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57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73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357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6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63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62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1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9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53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70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316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4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71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31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03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04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9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496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44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67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5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22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04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26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16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05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38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8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16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92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23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2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85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43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08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96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08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1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99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30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24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02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91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8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02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79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7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60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21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2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33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99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7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0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11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69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01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86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0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41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23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52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31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81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74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21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21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12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16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41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1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5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2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1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76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71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46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55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1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4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30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96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7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84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66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2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97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16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37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00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91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49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5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00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8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05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29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09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94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25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74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9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87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25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9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58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70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83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51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16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17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09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55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57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32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91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87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1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84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19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59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8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37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11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89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65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15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56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82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6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0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034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67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56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0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85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86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06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73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57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1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43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03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24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0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02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0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52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74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1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90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88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1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8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60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66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58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98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12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10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88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88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25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80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89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36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9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7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7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10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25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45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22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35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71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115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47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82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36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8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24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95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70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61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6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610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65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78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05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86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37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29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17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22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1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8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8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8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81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990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95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23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97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56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68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76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61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42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2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17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94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37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99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03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53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55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86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5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0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26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3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47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9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03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43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536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05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03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78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61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48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4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74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21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44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07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972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28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20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31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18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59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6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84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0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69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49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12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3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89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94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03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46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70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11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712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52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608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18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93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FFFFFF"/>
                                                            <w:bottom w:val="single" w:sz="6" w:space="0" w:color="CDCDCD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6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5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5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0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4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80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62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5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5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25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2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202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5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7483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05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single" w:sz="6" w:space="0" w:color="999999"/>
              </w:divBdr>
              <w:divsChild>
                <w:div w:id="4179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0DAE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8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579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853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837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382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876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9982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20728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4834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96449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02704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4030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64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231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53219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5242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7152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6323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5084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0768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1366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6873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58409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4525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3033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67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49312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27195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05994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820553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643864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269648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94476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491455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321533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1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92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860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8329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9960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03883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0218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1202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3353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5892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40467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60426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1598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0865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3335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89787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5350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0052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13909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4766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1873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7080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7546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9343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0746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1016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08828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70823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0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2145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0111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94931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2927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0086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93562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5191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5705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1383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0336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31300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6905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879036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2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02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029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01355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812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6871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495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89408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9581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9997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45277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7673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5082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8504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41504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86989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7273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0493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6953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5055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1847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1424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3944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65350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8691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9038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7241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8776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53596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8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8789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40743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56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05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854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9952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82002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08645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9918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2008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8138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2892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65552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7355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21542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5553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6899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7056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8600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93071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8692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7680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8950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2046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81893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9012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9514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29410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370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60681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0987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61903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5393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5360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10201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04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925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7478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54081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0075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62045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89847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2873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9076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47137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37592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01808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1175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5929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2539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213856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1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97033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3338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35660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53083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0129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1926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2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44284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839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26215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9932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8086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94638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6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78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268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3374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8964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23054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138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91074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58653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81417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8750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52050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6353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36549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80095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8811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46338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83025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847012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376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1454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8045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1513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3713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87855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93240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49640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22792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19186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52376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0279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4857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924722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75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02595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08709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3959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94738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4940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854201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722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524188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975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7745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21962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1273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11733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34659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1942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6005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20513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64168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0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8329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7127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67063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3941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2670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70905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5056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682645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45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9320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0237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6503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75598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11103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8128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4730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14371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0427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2295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3322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55512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4959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6331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3324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2335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8582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4728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41717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36224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5426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2176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57853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52852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22335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5327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3589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5799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4739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81002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82890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7219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213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1590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3865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1776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8349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28267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3079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6300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1378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8471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0904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9908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57673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4085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32401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100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15286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447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3142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39370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4575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79910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57347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251774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0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13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26440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36485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82381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6090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10188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693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395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976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952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7742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805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517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32381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83428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83804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5510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0883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1468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6674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1073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1000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1973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72968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0217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48779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9937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7209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5753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80359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16346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68378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4567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1099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92630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82583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37433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388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3166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97882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9427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0931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5786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1350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25525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51284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462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1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360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8486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4169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49884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57803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8316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86158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94710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18303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96139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2515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89540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6258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7727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2519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9582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62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3667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79132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38373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11922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7583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5177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3176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46596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47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26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0DAE4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05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5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4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0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63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1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5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16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95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60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44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89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59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26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15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02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65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0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63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6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24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97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87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91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0" w:color="777777"/>
                                                            <w:left w:val="single" w:sz="6" w:space="0" w:color="777777"/>
                                                            <w:bottom w:val="single" w:sz="6" w:space="0" w:color="777777"/>
                                                            <w:right w:val="single" w:sz="6" w:space="0" w:color="777777"/>
                                                          </w:divBdr>
                                                          <w:divsChild>
                                                            <w:div w:id="88482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35559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978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03517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41658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00976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09986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976340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10020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641448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54737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6923537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09354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888907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46332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399643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4432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9496505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73159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971674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0220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4896266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6060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290770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184804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00125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940930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00301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78304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08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539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904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041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737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32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93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96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49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85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99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65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73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80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25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60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42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5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40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6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5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2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7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78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63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20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03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43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29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00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29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07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50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50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14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83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31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01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13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46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12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33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80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87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85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04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21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60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81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74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60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91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04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82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06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92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00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3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35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17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35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96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33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82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274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437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564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36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7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9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51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1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4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09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68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785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0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15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97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71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18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01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51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12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10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CCCCC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96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1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32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85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9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84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53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30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14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71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41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58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FFFFFF"/>
                                                            <w:bottom w:val="single" w:sz="6" w:space="0" w:color="CDCDCD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5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ller\AppData\Roaming\Microsoft\Templates\Polic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E28AF-1F0F-44C6-B402-E380E0FB6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Peller, Suzanne</dc:creator>
  <cp:lastModifiedBy>Roth, Kelly L.</cp:lastModifiedBy>
  <cp:revision>2</cp:revision>
  <cp:lastPrinted>2018-07-17T15:12:00Z</cp:lastPrinted>
  <dcterms:created xsi:type="dcterms:W3CDTF">2020-05-21T17:02:00Z</dcterms:created>
  <dcterms:modified xsi:type="dcterms:W3CDTF">2020-05-21T17:02:00Z</dcterms:modified>
</cp:coreProperties>
</file>