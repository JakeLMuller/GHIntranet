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9586A" w14:textId="7EB0F05B" w:rsidR="004452DE" w:rsidRDefault="004452DE">
      <w:bookmarkStart w:id="0" w:name="_GoBack"/>
      <w:bookmarkEnd w:id="0"/>
    </w:p>
    <w:p w14:paraId="5C59586B" w14:textId="77777777" w:rsidR="00681DAC" w:rsidRDefault="004452DE" w:rsidP="004452DE">
      <w:pPr>
        <w:tabs>
          <w:tab w:val="left" w:pos="2445"/>
        </w:tabs>
        <w:jc w:val="center"/>
        <w:rPr>
          <w:b/>
        </w:rPr>
      </w:pPr>
      <w:r w:rsidRPr="004452DE">
        <w:rPr>
          <w:b/>
        </w:rPr>
        <w:t xml:space="preserve">Attachment </w:t>
      </w:r>
      <w:r w:rsidR="00A859D4">
        <w:rPr>
          <w:b/>
        </w:rPr>
        <w:t>F</w:t>
      </w:r>
    </w:p>
    <w:p w14:paraId="5C59586C" w14:textId="77777777" w:rsidR="004452DE" w:rsidRDefault="004452DE" w:rsidP="004452DE">
      <w:pPr>
        <w:tabs>
          <w:tab w:val="left" w:pos="2445"/>
        </w:tabs>
        <w:jc w:val="center"/>
        <w:rPr>
          <w:b/>
        </w:rPr>
      </w:pPr>
      <w:r>
        <w:rPr>
          <w:b/>
        </w:rPr>
        <w:t>How to Place a D</w:t>
      </w:r>
      <w:r w:rsidR="00035F0F">
        <w:rPr>
          <w:b/>
        </w:rPr>
        <w:t>RAFT</w:t>
      </w:r>
      <w:r>
        <w:rPr>
          <w:b/>
        </w:rPr>
        <w:t xml:space="preserve"> Watermark in a Document</w:t>
      </w:r>
    </w:p>
    <w:p w14:paraId="5C59586D" w14:textId="77777777" w:rsidR="004452DE" w:rsidRPr="00791C7F" w:rsidRDefault="004452DE" w:rsidP="00791C7F">
      <w:pPr>
        <w:pStyle w:val="ListParagraph"/>
        <w:numPr>
          <w:ilvl w:val="0"/>
          <w:numId w:val="15"/>
        </w:numPr>
        <w:tabs>
          <w:tab w:val="left" w:pos="2445"/>
        </w:tabs>
        <w:rPr>
          <w:b/>
        </w:rPr>
      </w:pPr>
      <w:r w:rsidRPr="00F15270">
        <w:t>In the</w:t>
      </w:r>
      <w:r w:rsidRPr="00791C7F">
        <w:rPr>
          <w:b/>
        </w:rPr>
        <w:t xml:space="preserve"> Page Layout </w:t>
      </w:r>
      <w:r w:rsidRPr="00F15270">
        <w:t>tab,</w:t>
      </w:r>
      <w:r w:rsidRPr="00791C7F">
        <w:rPr>
          <w:b/>
        </w:rPr>
        <w:t xml:space="preserve"> Page Background </w:t>
      </w:r>
      <w:r w:rsidRPr="00F15270">
        <w:t>box, click on the</w:t>
      </w:r>
      <w:r w:rsidRPr="00791C7F">
        <w:rPr>
          <w:b/>
        </w:rPr>
        <w:t xml:space="preserve"> </w:t>
      </w:r>
      <w:r w:rsidR="00791C7F" w:rsidRPr="00791C7F">
        <w:rPr>
          <w:b/>
        </w:rPr>
        <w:t xml:space="preserve">Watermark </w:t>
      </w:r>
      <w:r w:rsidRPr="00791C7F">
        <w:t>drop down arrow</w:t>
      </w:r>
      <w:r w:rsidRPr="00791C7F">
        <w:rPr>
          <w:b/>
        </w:rPr>
        <w:t>.</w:t>
      </w:r>
    </w:p>
    <w:p w14:paraId="5C59586E" w14:textId="77777777" w:rsidR="004452DE" w:rsidRDefault="00F15270" w:rsidP="004452DE">
      <w:pPr>
        <w:tabs>
          <w:tab w:val="left" w:pos="244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C595987" wp14:editId="5C595988">
                <wp:simplePos x="0" y="0"/>
                <wp:positionH relativeFrom="column">
                  <wp:posOffset>2388870</wp:posOffset>
                </wp:positionH>
                <wp:positionV relativeFrom="paragraph">
                  <wp:posOffset>1237615</wp:posOffset>
                </wp:positionV>
                <wp:extent cx="790575" cy="1714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BBAE6" id="Oval 17" o:spid="_x0000_s1026" style="position:absolute;margin-left:188.1pt;margin-top:97.45pt;width:62.25pt;height:13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C595989" wp14:editId="5C59598A">
                <wp:simplePos x="0" y="0"/>
                <wp:positionH relativeFrom="column">
                  <wp:posOffset>2141220</wp:posOffset>
                </wp:positionH>
                <wp:positionV relativeFrom="paragraph">
                  <wp:posOffset>474345</wp:posOffset>
                </wp:positionV>
                <wp:extent cx="771525" cy="6858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57C3F6" id="Oval 18" o:spid="_x0000_s1026" style="position:absolute;margin-left:168.6pt;margin-top:37.35pt;width:60.75pt;height:54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C59598B" wp14:editId="5C59598C">
                <wp:simplePos x="0" y="0"/>
                <wp:positionH relativeFrom="column">
                  <wp:posOffset>883920</wp:posOffset>
                </wp:positionH>
                <wp:positionV relativeFrom="paragraph">
                  <wp:posOffset>236220</wp:posOffset>
                </wp:positionV>
                <wp:extent cx="666750" cy="3810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954236" id="Oval 16" o:spid="_x0000_s1026" style="position:absolute;margin-left:69.6pt;margin-top:18.6pt;width:52.5pt;height:30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" filled="f" strokecolor="red" strokeweight="2pt"/>
            </w:pict>
          </mc:Fallback>
        </mc:AlternateContent>
      </w:r>
      <w:r w:rsidR="004452DE">
        <w:rPr>
          <w:noProof/>
        </w:rPr>
        <w:drawing>
          <wp:inline distT="0" distB="0" distL="0" distR="0" wp14:anchorId="5C59598D" wp14:editId="5C59598E">
            <wp:extent cx="6400800" cy="1332908"/>
            <wp:effectExtent l="76200" t="76200" r="133350" b="133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2095" cy="13415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59586F" w14:textId="77777777" w:rsidR="00F15270" w:rsidRPr="00F15270" w:rsidRDefault="00F15270" w:rsidP="00791C7F">
      <w:pPr>
        <w:pStyle w:val="ListParagraph"/>
        <w:numPr>
          <w:ilvl w:val="0"/>
          <w:numId w:val="15"/>
        </w:numPr>
        <w:tabs>
          <w:tab w:val="left" w:pos="2445"/>
        </w:tabs>
      </w:pPr>
      <w:r w:rsidRPr="00F15270">
        <w:t>Scroll down to</w:t>
      </w:r>
      <w:r>
        <w:rPr>
          <w:b/>
        </w:rPr>
        <w:t xml:space="preserve"> </w:t>
      </w:r>
      <w:r w:rsidRPr="00F15270">
        <w:rPr>
          <w:b/>
        </w:rPr>
        <w:t xml:space="preserve">Disclaimers </w:t>
      </w:r>
      <w:r w:rsidRPr="00F15270">
        <w:t>and click on either</w:t>
      </w:r>
      <w:r>
        <w:rPr>
          <w:b/>
        </w:rPr>
        <w:t xml:space="preserve"> </w:t>
      </w:r>
      <w:r w:rsidRPr="00F15270">
        <w:rPr>
          <w:b/>
        </w:rPr>
        <w:t>Draft 1 or Draft 2</w:t>
      </w:r>
      <w:r>
        <w:rPr>
          <w:b/>
        </w:rPr>
        <w:t xml:space="preserve"> </w:t>
      </w:r>
      <w:r w:rsidR="00616CBB" w:rsidRPr="00616CBB">
        <w:t>that will appear</w:t>
      </w:r>
      <w:r w:rsidR="00616CBB">
        <w:rPr>
          <w:b/>
        </w:rPr>
        <w:t xml:space="preserve"> </w:t>
      </w:r>
      <w:r w:rsidR="00616CBB">
        <w:t xml:space="preserve">in the drop down box </w:t>
      </w:r>
      <w:r w:rsidRPr="00F15270">
        <w:t>to insert the watermark in your document.</w:t>
      </w:r>
    </w:p>
    <w:p w14:paraId="5C595870" w14:textId="77777777" w:rsidR="004452DE" w:rsidRDefault="00F15270" w:rsidP="00791C7F">
      <w:pPr>
        <w:pStyle w:val="ListParagraph"/>
        <w:numPr>
          <w:ilvl w:val="0"/>
          <w:numId w:val="15"/>
        </w:numPr>
        <w:tabs>
          <w:tab w:val="left" w:pos="2445"/>
        </w:tabs>
      </w:pPr>
      <w:r w:rsidRPr="00F15270">
        <w:t>To remove a watermark, follow Step 1.</w:t>
      </w:r>
      <w:r w:rsidRPr="00F15270">
        <w:rPr>
          <w:b/>
        </w:rPr>
        <w:t xml:space="preserve">  </w:t>
      </w:r>
      <w:r w:rsidRPr="00F15270">
        <w:t>Click on the</w:t>
      </w:r>
      <w:r w:rsidRPr="00F15270">
        <w:rPr>
          <w:b/>
        </w:rPr>
        <w:t xml:space="preserve"> Remove Watermark icon </w:t>
      </w:r>
      <w:r w:rsidRPr="00F15270">
        <w:t xml:space="preserve">on the bottom of the drop down menu. </w:t>
      </w:r>
    </w:p>
    <w:p w14:paraId="5C595871" w14:textId="77777777" w:rsidR="00616CBB" w:rsidRDefault="00616CBB" w:rsidP="00791C7F">
      <w:pPr>
        <w:pStyle w:val="ListParagraph"/>
        <w:numPr>
          <w:ilvl w:val="0"/>
          <w:numId w:val="15"/>
        </w:numPr>
        <w:tabs>
          <w:tab w:val="left" w:pos="2445"/>
        </w:tabs>
      </w:pPr>
      <w:r>
        <w:t>When you send your policy for review and approval, the reviewer will see the draft watermark on the document.</w:t>
      </w:r>
    </w:p>
    <w:p w14:paraId="5C595872" w14:textId="77777777" w:rsidR="00F15270" w:rsidRDefault="00F15270" w:rsidP="00F15270">
      <w:pPr>
        <w:tabs>
          <w:tab w:val="left" w:pos="2445"/>
        </w:tabs>
        <w:jc w:val="center"/>
        <w:rPr>
          <w:b/>
        </w:rPr>
      </w:pPr>
      <w:r w:rsidRPr="00F15270">
        <w:rPr>
          <w:b/>
        </w:rPr>
        <w:t>How to Turn On Track Changes When Revising a Policy</w:t>
      </w:r>
    </w:p>
    <w:p w14:paraId="5C595873" w14:textId="77777777" w:rsidR="00F15270" w:rsidRDefault="00F15270" w:rsidP="00F15270">
      <w:pPr>
        <w:pStyle w:val="ListParagraph"/>
        <w:numPr>
          <w:ilvl w:val="0"/>
          <w:numId w:val="14"/>
        </w:numPr>
        <w:tabs>
          <w:tab w:val="left" w:pos="2445"/>
        </w:tabs>
      </w:pPr>
      <w:r>
        <w:t xml:space="preserve">In the </w:t>
      </w:r>
      <w:r w:rsidRPr="00791C7F">
        <w:rPr>
          <w:b/>
        </w:rPr>
        <w:t xml:space="preserve">Review </w:t>
      </w:r>
      <w:r>
        <w:t xml:space="preserve">tab, </w:t>
      </w:r>
      <w:r w:rsidR="00791C7F" w:rsidRPr="00791C7F">
        <w:rPr>
          <w:b/>
        </w:rPr>
        <w:t>Tracking</w:t>
      </w:r>
      <w:r w:rsidR="00791C7F">
        <w:t xml:space="preserve"> box, click on the </w:t>
      </w:r>
      <w:r w:rsidR="00791C7F" w:rsidRPr="00791C7F">
        <w:rPr>
          <w:b/>
        </w:rPr>
        <w:t>Track Changes</w:t>
      </w:r>
      <w:r w:rsidR="00791C7F">
        <w:t xml:space="preserve"> drop down arrow.</w:t>
      </w:r>
    </w:p>
    <w:p w14:paraId="5C595874" w14:textId="77777777" w:rsidR="00791C7F" w:rsidRDefault="00791C7F" w:rsidP="00791C7F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C59598F" wp14:editId="5C595990">
                <wp:simplePos x="0" y="0"/>
                <wp:positionH relativeFrom="column">
                  <wp:posOffset>2979420</wp:posOffset>
                </wp:positionH>
                <wp:positionV relativeFrom="paragraph">
                  <wp:posOffset>488315</wp:posOffset>
                </wp:positionV>
                <wp:extent cx="600075" cy="8286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28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E6A72B" id="Oval 35" o:spid="_x0000_s1026" style="position:absolute;margin-left:234.6pt;margin-top:38.45pt;width:47.25pt;height:65.2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C595991" wp14:editId="5C595992">
                <wp:simplePos x="0" y="0"/>
                <wp:positionH relativeFrom="column">
                  <wp:posOffset>2388870</wp:posOffset>
                </wp:positionH>
                <wp:positionV relativeFrom="paragraph">
                  <wp:posOffset>259715</wp:posOffset>
                </wp:positionV>
                <wp:extent cx="590550" cy="3714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01226" id="Oval 33" o:spid="_x0000_s1026" style="position:absolute;margin-left:188.1pt;margin-top:20.45pt;width:46.5pt;height:29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C595993" wp14:editId="5C595994">
            <wp:extent cx="6477000" cy="1323975"/>
            <wp:effectExtent l="76200" t="76200" r="133350" b="142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290" cy="1330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595875" w14:textId="77777777" w:rsidR="00791C7F" w:rsidRPr="00616CBB" w:rsidRDefault="00791C7F" w:rsidP="00791C7F">
      <w:pPr>
        <w:pStyle w:val="ListParagraph"/>
        <w:numPr>
          <w:ilvl w:val="0"/>
          <w:numId w:val="14"/>
        </w:numPr>
        <w:tabs>
          <w:tab w:val="left" w:pos="2445"/>
        </w:tabs>
      </w:pPr>
      <w:r>
        <w:t xml:space="preserve">Click on the </w:t>
      </w:r>
      <w:r w:rsidR="00616CBB">
        <w:rPr>
          <w:b/>
        </w:rPr>
        <w:t xml:space="preserve">Track Changes icon </w:t>
      </w:r>
      <w:r w:rsidR="00616CBB" w:rsidRPr="00616CBB">
        <w:t>that will appear.</w:t>
      </w:r>
    </w:p>
    <w:p w14:paraId="5C595876" w14:textId="77777777" w:rsidR="00791C7F" w:rsidRPr="00791C7F" w:rsidRDefault="00791C7F" w:rsidP="00791C7F">
      <w:pPr>
        <w:pStyle w:val="ListParagraph"/>
        <w:numPr>
          <w:ilvl w:val="0"/>
          <w:numId w:val="14"/>
        </w:numPr>
        <w:tabs>
          <w:tab w:val="left" w:pos="2445"/>
        </w:tabs>
        <w:rPr>
          <w:b/>
        </w:rPr>
      </w:pPr>
      <w:r>
        <w:t xml:space="preserve">Next, make sure that </w:t>
      </w:r>
      <w:r>
        <w:rPr>
          <w:b/>
        </w:rPr>
        <w:t>Final:  S</w:t>
      </w:r>
      <w:r w:rsidRPr="00791C7F">
        <w:rPr>
          <w:b/>
        </w:rPr>
        <w:t>how Markup</w:t>
      </w:r>
      <w:r>
        <w:t xml:space="preserve"> is selected.</w:t>
      </w:r>
    </w:p>
    <w:p w14:paraId="5C595877" w14:textId="77777777" w:rsidR="00791C7F" w:rsidRDefault="00616CBB" w:rsidP="00791C7F">
      <w:pPr>
        <w:tabs>
          <w:tab w:val="left" w:pos="244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C595995" wp14:editId="5C595996">
                <wp:simplePos x="0" y="0"/>
                <wp:positionH relativeFrom="column">
                  <wp:posOffset>2541270</wp:posOffset>
                </wp:positionH>
                <wp:positionV relativeFrom="paragraph">
                  <wp:posOffset>34925</wp:posOffset>
                </wp:positionV>
                <wp:extent cx="1695450" cy="4191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50AEF7" id="Oval 42" o:spid="_x0000_s1026" style="position:absolute;margin-left:200.1pt;margin-top:2.75pt;width:133.5pt;height:33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" filled="f" strokecolor="red" strokeweight="2pt"/>
            </w:pict>
          </mc:Fallback>
        </mc:AlternateContent>
      </w:r>
      <w:r w:rsidR="00791C7F">
        <w:rPr>
          <w:noProof/>
        </w:rPr>
        <w:drawing>
          <wp:inline distT="0" distB="0" distL="0" distR="0" wp14:anchorId="5C595997" wp14:editId="5C595998">
            <wp:extent cx="2143125" cy="1038225"/>
            <wp:effectExtent l="76200" t="76200" r="142875" b="142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03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595878" w14:textId="77777777" w:rsidR="004452DE" w:rsidRPr="00616CBB" w:rsidRDefault="00616CBB" w:rsidP="00616CBB">
      <w:pPr>
        <w:pStyle w:val="ListParagraph"/>
        <w:numPr>
          <w:ilvl w:val="0"/>
          <w:numId w:val="15"/>
        </w:numPr>
        <w:tabs>
          <w:tab w:val="left" w:pos="2445"/>
        </w:tabs>
        <w:rPr>
          <w:b/>
        </w:rPr>
      </w:pPr>
      <w:r>
        <w:t>W</w:t>
      </w:r>
      <w:r w:rsidR="00791C7F">
        <w:t>hen you send your policy for review and approval</w:t>
      </w:r>
      <w:r>
        <w:t>, the reviewer can now see the revisions you made to the document.  Revised text appears in red, deleted text will have a red line drawn through it.</w:t>
      </w:r>
    </w:p>
    <w:sectPr w:rsidR="004452DE" w:rsidRPr="00616CBB" w:rsidSect="00C265EA">
      <w:footerReference w:type="default" r:id="rId11"/>
      <w:pgSz w:w="12240" w:h="15840"/>
      <w:pgMar w:top="576" w:right="1008" w:bottom="432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9599B" w14:textId="77777777" w:rsidR="00A2437F" w:rsidRDefault="00A2437F" w:rsidP="00EA391A">
      <w:pPr>
        <w:spacing w:after="0" w:line="240" w:lineRule="auto"/>
      </w:pPr>
      <w:r>
        <w:separator/>
      </w:r>
    </w:p>
  </w:endnote>
  <w:endnote w:type="continuationSeparator" w:id="0">
    <w:p w14:paraId="5C59599C" w14:textId="77777777" w:rsidR="00A2437F" w:rsidRDefault="00A2437F" w:rsidP="00EA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5282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9599D" w14:textId="77777777" w:rsidR="00A2437F" w:rsidRDefault="00A2437F" w:rsidP="00057B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7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95999" w14:textId="77777777" w:rsidR="00A2437F" w:rsidRDefault="00A2437F" w:rsidP="00EA391A">
      <w:pPr>
        <w:spacing w:after="0" w:line="240" w:lineRule="auto"/>
      </w:pPr>
      <w:r>
        <w:separator/>
      </w:r>
    </w:p>
  </w:footnote>
  <w:footnote w:type="continuationSeparator" w:id="0">
    <w:p w14:paraId="5C59599A" w14:textId="77777777" w:rsidR="00A2437F" w:rsidRDefault="00A2437F" w:rsidP="00EA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70E"/>
    <w:multiLevelType w:val="hybridMultilevel"/>
    <w:tmpl w:val="F32A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7680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13B"/>
    <w:multiLevelType w:val="hybridMultilevel"/>
    <w:tmpl w:val="8C6A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808ED"/>
    <w:multiLevelType w:val="hybridMultilevel"/>
    <w:tmpl w:val="D4E60CF4"/>
    <w:lvl w:ilvl="0" w:tplc="4260EC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AD9"/>
    <w:multiLevelType w:val="hybridMultilevel"/>
    <w:tmpl w:val="3962D26C"/>
    <w:lvl w:ilvl="0" w:tplc="4260EC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62EA"/>
    <w:multiLevelType w:val="hybridMultilevel"/>
    <w:tmpl w:val="F506ADAC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C4B42"/>
    <w:multiLevelType w:val="hybridMultilevel"/>
    <w:tmpl w:val="D59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720AF"/>
    <w:multiLevelType w:val="hybridMultilevel"/>
    <w:tmpl w:val="CA18B4AA"/>
    <w:lvl w:ilvl="0" w:tplc="E474E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92C47"/>
    <w:multiLevelType w:val="hybridMultilevel"/>
    <w:tmpl w:val="EC9E0EA2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944D5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17CF9"/>
    <w:multiLevelType w:val="hybridMultilevel"/>
    <w:tmpl w:val="68E226DC"/>
    <w:lvl w:ilvl="0" w:tplc="044C4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10F1E"/>
    <w:multiLevelType w:val="hybridMultilevel"/>
    <w:tmpl w:val="59DC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86484"/>
    <w:multiLevelType w:val="hybridMultilevel"/>
    <w:tmpl w:val="ABEE6824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6A98"/>
    <w:multiLevelType w:val="hybridMultilevel"/>
    <w:tmpl w:val="02D40258"/>
    <w:lvl w:ilvl="0" w:tplc="2320E54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8100F"/>
    <w:multiLevelType w:val="hybridMultilevel"/>
    <w:tmpl w:val="549AF6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82DE8"/>
    <w:multiLevelType w:val="hybridMultilevel"/>
    <w:tmpl w:val="7F1C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51715"/>
    <w:multiLevelType w:val="hybridMultilevel"/>
    <w:tmpl w:val="E00A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56D62"/>
    <w:multiLevelType w:val="hybridMultilevel"/>
    <w:tmpl w:val="52E6BC00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E267D"/>
    <w:multiLevelType w:val="hybridMultilevel"/>
    <w:tmpl w:val="6B7C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037D77"/>
    <w:multiLevelType w:val="hybridMultilevel"/>
    <w:tmpl w:val="3372F9F4"/>
    <w:lvl w:ilvl="0" w:tplc="C81C6CBC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54768A"/>
    <w:multiLevelType w:val="hybridMultilevel"/>
    <w:tmpl w:val="99083898"/>
    <w:lvl w:ilvl="0" w:tplc="30D015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726E8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D4869"/>
    <w:multiLevelType w:val="hybridMultilevel"/>
    <w:tmpl w:val="22D0F76C"/>
    <w:lvl w:ilvl="0" w:tplc="3190E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0"/>
  </w:num>
  <w:num w:numId="5">
    <w:abstractNumId w:val="18"/>
  </w:num>
  <w:num w:numId="6">
    <w:abstractNumId w:val="8"/>
  </w:num>
  <w:num w:numId="7">
    <w:abstractNumId w:val="12"/>
  </w:num>
  <w:num w:numId="8">
    <w:abstractNumId w:val="19"/>
  </w:num>
  <w:num w:numId="9">
    <w:abstractNumId w:val="17"/>
  </w:num>
  <w:num w:numId="10">
    <w:abstractNumId w:val="5"/>
  </w:num>
  <w:num w:numId="11">
    <w:abstractNumId w:val="10"/>
  </w:num>
  <w:num w:numId="12">
    <w:abstractNumId w:val="3"/>
  </w:num>
  <w:num w:numId="13">
    <w:abstractNumId w:val="6"/>
  </w:num>
  <w:num w:numId="14">
    <w:abstractNumId w:val="4"/>
  </w:num>
  <w:num w:numId="15">
    <w:abstractNumId w:val="7"/>
  </w:num>
  <w:num w:numId="16">
    <w:abstractNumId w:val="20"/>
  </w:num>
  <w:num w:numId="17">
    <w:abstractNumId w:val="9"/>
  </w:num>
  <w:num w:numId="18">
    <w:abstractNumId w:val="21"/>
  </w:num>
  <w:num w:numId="19">
    <w:abstractNumId w:val="1"/>
  </w:num>
  <w:num w:numId="20">
    <w:abstractNumId w:val="22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E3"/>
    <w:rsid w:val="000055A4"/>
    <w:rsid w:val="00011435"/>
    <w:rsid w:val="000153D3"/>
    <w:rsid w:val="00021593"/>
    <w:rsid w:val="00025935"/>
    <w:rsid w:val="00035F0F"/>
    <w:rsid w:val="00041B0E"/>
    <w:rsid w:val="00042FFB"/>
    <w:rsid w:val="00057B3A"/>
    <w:rsid w:val="00060739"/>
    <w:rsid w:val="000634D4"/>
    <w:rsid w:val="000805DA"/>
    <w:rsid w:val="000834E6"/>
    <w:rsid w:val="000A6F74"/>
    <w:rsid w:val="000B6D53"/>
    <w:rsid w:val="000C6B44"/>
    <w:rsid w:val="000C7C34"/>
    <w:rsid w:val="000C7E2D"/>
    <w:rsid w:val="000D5887"/>
    <w:rsid w:val="000D732E"/>
    <w:rsid w:val="000E0794"/>
    <w:rsid w:val="000E6947"/>
    <w:rsid w:val="000F3EEA"/>
    <w:rsid w:val="000F4DB2"/>
    <w:rsid w:val="0010749E"/>
    <w:rsid w:val="00107714"/>
    <w:rsid w:val="00112AFC"/>
    <w:rsid w:val="001154D4"/>
    <w:rsid w:val="0013433D"/>
    <w:rsid w:val="00135C82"/>
    <w:rsid w:val="001363F8"/>
    <w:rsid w:val="001417A4"/>
    <w:rsid w:val="00152B4E"/>
    <w:rsid w:val="001558A1"/>
    <w:rsid w:val="00157D3E"/>
    <w:rsid w:val="00157EC3"/>
    <w:rsid w:val="00162857"/>
    <w:rsid w:val="00176172"/>
    <w:rsid w:val="001838C6"/>
    <w:rsid w:val="001961CD"/>
    <w:rsid w:val="001B1F60"/>
    <w:rsid w:val="001C17D8"/>
    <w:rsid w:val="001D710C"/>
    <w:rsid w:val="002349AD"/>
    <w:rsid w:val="00234A49"/>
    <w:rsid w:val="00237C20"/>
    <w:rsid w:val="002512B8"/>
    <w:rsid w:val="00257A10"/>
    <w:rsid w:val="00270233"/>
    <w:rsid w:val="00270B31"/>
    <w:rsid w:val="00285735"/>
    <w:rsid w:val="002B76B7"/>
    <w:rsid w:val="002C4A24"/>
    <w:rsid w:val="002C4D66"/>
    <w:rsid w:val="002D0DBE"/>
    <w:rsid w:val="002E12EF"/>
    <w:rsid w:val="002F1C09"/>
    <w:rsid w:val="002F7A88"/>
    <w:rsid w:val="00302D82"/>
    <w:rsid w:val="00304B48"/>
    <w:rsid w:val="00315290"/>
    <w:rsid w:val="003550F6"/>
    <w:rsid w:val="003574C6"/>
    <w:rsid w:val="0036538D"/>
    <w:rsid w:val="00383E99"/>
    <w:rsid w:val="003A19CC"/>
    <w:rsid w:val="003A1C5B"/>
    <w:rsid w:val="003A61F1"/>
    <w:rsid w:val="003D1E66"/>
    <w:rsid w:val="003D54D3"/>
    <w:rsid w:val="003E0E12"/>
    <w:rsid w:val="003F04D2"/>
    <w:rsid w:val="003F1CD4"/>
    <w:rsid w:val="003F50EB"/>
    <w:rsid w:val="00426161"/>
    <w:rsid w:val="00431DA2"/>
    <w:rsid w:val="00433318"/>
    <w:rsid w:val="004452DE"/>
    <w:rsid w:val="00474747"/>
    <w:rsid w:val="004777E9"/>
    <w:rsid w:val="00482395"/>
    <w:rsid w:val="004B5969"/>
    <w:rsid w:val="004B7CA4"/>
    <w:rsid w:val="005128E9"/>
    <w:rsid w:val="0054407C"/>
    <w:rsid w:val="00546192"/>
    <w:rsid w:val="0055551C"/>
    <w:rsid w:val="00560D91"/>
    <w:rsid w:val="0058128B"/>
    <w:rsid w:val="00584471"/>
    <w:rsid w:val="005A084F"/>
    <w:rsid w:val="005A241D"/>
    <w:rsid w:val="005A41B4"/>
    <w:rsid w:val="005A7E7C"/>
    <w:rsid w:val="005C1225"/>
    <w:rsid w:val="005D2662"/>
    <w:rsid w:val="005F1DE6"/>
    <w:rsid w:val="006067E3"/>
    <w:rsid w:val="006073F4"/>
    <w:rsid w:val="00616CBB"/>
    <w:rsid w:val="00630AAF"/>
    <w:rsid w:val="006414DA"/>
    <w:rsid w:val="00650E96"/>
    <w:rsid w:val="00662FDC"/>
    <w:rsid w:val="006672F3"/>
    <w:rsid w:val="00681DAC"/>
    <w:rsid w:val="00685800"/>
    <w:rsid w:val="00686740"/>
    <w:rsid w:val="006A402F"/>
    <w:rsid w:val="006B3422"/>
    <w:rsid w:val="006B71F2"/>
    <w:rsid w:val="006D3BDA"/>
    <w:rsid w:val="006D4BE3"/>
    <w:rsid w:val="006D5D56"/>
    <w:rsid w:val="006E68BB"/>
    <w:rsid w:val="006F6C84"/>
    <w:rsid w:val="00716048"/>
    <w:rsid w:val="00727A93"/>
    <w:rsid w:val="0073447F"/>
    <w:rsid w:val="007519B8"/>
    <w:rsid w:val="00756AFA"/>
    <w:rsid w:val="007639F2"/>
    <w:rsid w:val="00766697"/>
    <w:rsid w:val="00777EC4"/>
    <w:rsid w:val="00783A39"/>
    <w:rsid w:val="00790C11"/>
    <w:rsid w:val="00790EF4"/>
    <w:rsid w:val="00791C7F"/>
    <w:rsid w:val="0079787A"/>
    <w:rsid w:val="00825D0F"/>
    <w:rsid w:val="008328C1"/>
    <w:rsid w:val="008432DA"/>
    <w:rsid w:val="00886AA5"/>
    <w:rsid w:val="008940DC"/>
    <w:rsid w:val="00895C93"/>
    <w:rsid w:val="008B6118"/>
    <w:rsid w:val="008C4238"/>
    <w:rsid w:val="008E6713"/>
    <w:rsid w:val="008F4724"/>
    <w:rsid w:val="0090267E"/>
    <w:rsid w:val="00906C40"/>
    <w:rsid w:val="00923FF7"/>
    <w:rsid w:val="00927607"/>
    <w:rsid w:val="00971BD4"/>
    <w:rsid w:val="009737FB"/>
    <w:rsid w:val="009B458F"/>
    <w:rsid w:val="009C32EA"/>
    <w:rsid w:val="009C532C"/>
    <w:rsid w:val="009D6F34"/>
    <w:rsid w:val="009F3A8F"/>
    <w:rsid w:val="009F4D28"/>
    <w:rsid w:val="00A01122"/>
    <w:rsid w:val="00A10346"/>
    <w:rsid w:val="00A14EDB"/>
    <w:rsid w:val="00A2437F"/>
    <w:rsid w:val="00A26474"/>
    <w:rsid w:val="00A276F5"/>
    <w:rsid w:val="00A553C3"/>
    <w:rsid w:val="00A61B15"/>
    <w:rsid w:val="00A64D6C"/>
    <w:rsid w:val="00A759B1"/>
    <w:rsid w:val="00A77E60"/>
    <w:rsid w:val="00A82A99"/>
    <w:rsid w:val="00A859D4"/>
    <w:rsid w:val="00AD0C11"/>
    <w:rsid w:val="00AE0F24"/>
    <w:rsid w:val="00AE7FB8"/>
    <w:rsid w:val="00AF7EFB"/>
    <w:rsid w:val="00B076CF"/>
    <w:rsid w:val="00B46854"/>
    <w:rsid w:val="00B55D6E"/>
    <w:rsid w:val="00B57FF6"/>
    <w:rsid w:val="00B61051"/>
    <w:rsid w:val="00B73DBA"/>
    <w:rsid w:val="00B8400D"/>
    <w:rsid w:val="00B90E2F"/>
    <w:rsid w:val="00B935B6"/>
    <w:rsid w:val="00BA1DC8"/>
    <w:rsid w:val="00BB0BE3"/>
    <w:rsid w:val="00BC72C8"/>
    <w:rsid w:val="00C00E4A"/>
    <w:rsid w:val="00C036A0"/>
    <w:rsid w:val="00C250ED"/>
    <w:rsid w:val="00C265EA"/>
    <w:rsid w:val="00C340C8"/>
    <w:rsid w:val="00C46F41"/>
    <w:rsid w:val="00C539C6"/>
    <w:rsid w:val="00CB7126"/>
    <w:rsid w:val="00CD3F38"/>
    <w:rsid w:val="00CE5190"/>
    <w:rsid w:val="00CE648D"/>
    <w:rsid w:val="00D15A4F"/>
    <w:rsid w:val="00D23C2C"/>
    <w:rsid w:val="00D265A9"/>
    <w:rsid w:val="00D26707"/>
    <w:rsid w:val="00D40477"/>
    <w:rsid w:val="00D625D8"/>
    <w:rsid w:val="00D626FA"/>
    <w:rsid w:val="00D62A6F"/>
    <w:rsid w:val="00D75288"/>
    <w:rsid w:val="00D7772A"/>
    <w:rsid w:val="00D84C55"/>
    <w:rsid w:val="00D84D8C"/>
    <w:rsid w:val="00DA2E5C"/>
    <w:rsid w:val="00DA3DD3"/>
    <w:rsid w:val="00DB222C"/>
    <w:rsid w:val="00DB674B"/>
    <w:rsid w:val="00DC3134"/>
    <w:rsid w:val="00DC3C00"/>
    <w:rsid w:val="00DC4EEF"/>
    <w:rsid w:val="00DC797A"/>
    <w:rsid w:val="00DD0255"/>
    <w:rsid w:val="00E04120"/>
    <w:rsid w:val="00E07E4C"/>
    <w:rsid w:val="00E15D6C"/>
    <w:rsid w:val="00E263E9"/>
    <w:rsid w:val="00E27B2A"/>
    <w:rsid w:val="00E3179C"/>
    <w:rsid w:val="00E36649"/>
    <w:rsid w:val="00E4038C"/>
    <w:rsid w:val="00E430F6"/>
    <w:rsid w:val="00E66309"/>
    <w:rsid w:val="00E67FCF"/>
    <w:rsid w:val="00E72FBA"/>
    <w:rsid w:val="00E8329B"/>
    <w:rsid w:val="00E84208"/>
    <w:rsid w:val="00EA1D3D"/>
    <w:rsid w:val="00EA391A"/>
    <w:rsid w:val="00EA6D37"/>
    <w:rsid w:val="00EB2144"/>
    <w:rsid w:val="00EB5BFA"/>
    <w:rsid w:val="00EB73B1"/>
    <w:rsid w:val="00EC09BA"/>
    <w:rsid w:val="00ED5CD8"/>
    <w:rsid w:val="00EE6E98"/>
    <w:rsid w:val="00F02ADF"/>
    <w:rsid w:val="00F13D71"/>
    <w:rsid w:val="00F15270"/>
    <w:rsid w:val="00F34F09"/>
    <w:rsid w:val="00F45179"/>
    <w:rsid w:val="00F51836"/>
    <w:rsid w:val="00F81AC9"/>
    <w:rsid w:val="00FA3A3F"/>
    <w:rsid w:val="00FA68C2"/>
    <w:rsid w:val="00FA7F1E"/>
    <w:rsid w:val="00FB261D"/>
    <w:rsid w:val="00FC245E"/>
    <w:rsid w:val="00F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5955E9"/>
  <w15:docId w15:val="{47FA3134-05EA-4B32-8F3B-7976A365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4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40C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40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91A"/>
  </w:style>
  <w:style w:type="paragraph" w:styleId="Footer">
    <w:name w:val="footer"/>
    <w:basedOn w:val="Normal"/>
    <w:link w:val="FooterChar"/>
    <w:uiPriority w:val="99"/>
    <w:unhideWhenUsed/>
    <w:rsid w:val="00EA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91A"/>
  </w:style>
  <w:style w:type="paragraph" w:styleId="Revision">
    <w:name w:val="Revision"/>
    <w:hidden/>
    <w:uiPriority w:val="99"/>
    <w:semiHidden/>
    <w:rsid w:val="00971BD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71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B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B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B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1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4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2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12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76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1351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single" w:sz="6" w:space="0" w:color="999999"/>
              </w:divBdr>
              <w:divsChild>
                <w:div w:id="14694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8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0DAE4"/>
                                    <w:right w:val="none" w:sz="0" w:space="0" w:color="auto"/>
                                  </w:divBdr>
                                </w:div>
                                <w:div w:id="95456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042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691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58263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5256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45942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43465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49907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20779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77409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7636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27460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36021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7403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6521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16702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43400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10995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44565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39164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77565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8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0419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70915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3160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44061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342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19463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89626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007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29435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76311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39130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8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0DAE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6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19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6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4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4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89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83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88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6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1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10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70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5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55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78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2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0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5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04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9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1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2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60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57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2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4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4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03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1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14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37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3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7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3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6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74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90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1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68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531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3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6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17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98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0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7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190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1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1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8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35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2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9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4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57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44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34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6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8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24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4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9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6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9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5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04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868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8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4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9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02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1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1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85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299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4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556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5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9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0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13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4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5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6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93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65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6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51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6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9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0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1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1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7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2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03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67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3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28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1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2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8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8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3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78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23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94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0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2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54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9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9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52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97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95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20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66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71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24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83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25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52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79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2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9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46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86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36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35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76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92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0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40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21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62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02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06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33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95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52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80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49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58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9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81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3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22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11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29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26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7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5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3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60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80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16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99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00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2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30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48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97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29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80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47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55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4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44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60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51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9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00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64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41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13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67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18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34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93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62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98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9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1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80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27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47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91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76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86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67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81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0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63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44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87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1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66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69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97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5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71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01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37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7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2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81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88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77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30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70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65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78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79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57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91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44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46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75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51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36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59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21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60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99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22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52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36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95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19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74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3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99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04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2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76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36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20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22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47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7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4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15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35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86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24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9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37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41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44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39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96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1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84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93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38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78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50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30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0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59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2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7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45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95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89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36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37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96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64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08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57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33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08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99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5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14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33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74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66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17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82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0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03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99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7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79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1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12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43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2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27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89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5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97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5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88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58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49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67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45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88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94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29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1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01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59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34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17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6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2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07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98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73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28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7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70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87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44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1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42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47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46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8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48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0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8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76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61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15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69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7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62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59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0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85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97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77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08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89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06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20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7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70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81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2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8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22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96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33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95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42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8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5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1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95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81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2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47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66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59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01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20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16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7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96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94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9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04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79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67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2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139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00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05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3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9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65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15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51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70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64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62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88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0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4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0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6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48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45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93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83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50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4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40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69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23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1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89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67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4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69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53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9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37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61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84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04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00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63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4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7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85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86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63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90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41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07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41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65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03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42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77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54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7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4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16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93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10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19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4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87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32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59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23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41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46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9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52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38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88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58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53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39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9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69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8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60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33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63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8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8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5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08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46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9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24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17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1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98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7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56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10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65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6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89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31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0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41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85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88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85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00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27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35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83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06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07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60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10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079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0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23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58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00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65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75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48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52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18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08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43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7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80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29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74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72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43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76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69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7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14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32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26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26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4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42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6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47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0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48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94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8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95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90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3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25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96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26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15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85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11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39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78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84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06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8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33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664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92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22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84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9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8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83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03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61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20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731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20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9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20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66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76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33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32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42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49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06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92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54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26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80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18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9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92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35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1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88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74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25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66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47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52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45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4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64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76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77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8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1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29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94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11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17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46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83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34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41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04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20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62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63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80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8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22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4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202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2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00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87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98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16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296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73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49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5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68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93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8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17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30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62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94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0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31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1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17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55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9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3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15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3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35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81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32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75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16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651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32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3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61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80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06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CCCCC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2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6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0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93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82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44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72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24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22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54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55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4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54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1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28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79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45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54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03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25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83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90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10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37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6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84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50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7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45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35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43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70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48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55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30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08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49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4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97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7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16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82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37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3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59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4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04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2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12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1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31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74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37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34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65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76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2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00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08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80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27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20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6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11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94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8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5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69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08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16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32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17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5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81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33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0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360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6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2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78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90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08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3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91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29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15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94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18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89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95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73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52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8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63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04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88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89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01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74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5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05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21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6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61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58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05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41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52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61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21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42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2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50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64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26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94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88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59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0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6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683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38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05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20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0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75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0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8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54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69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22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24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9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65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89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32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76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0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0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41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5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39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84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03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10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1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95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54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28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66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44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78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1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6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12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70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67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19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2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812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03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84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9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60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73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23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24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89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8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03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97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80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3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57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0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64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24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87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6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66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654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15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73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70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16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2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434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44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35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3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8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90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03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74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29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2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93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85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8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49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65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57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879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47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25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4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67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53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43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29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33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92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02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49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59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92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5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59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4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01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53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76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00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2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6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27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17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91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01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9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73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83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28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6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37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71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44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62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8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96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5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9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61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09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77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3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3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16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82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7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8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70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87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5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54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44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74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96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6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55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55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51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97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43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56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84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64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36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46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83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97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3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81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3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68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74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28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49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53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5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54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78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05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20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67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75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14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0" w:color="777777"/>
                                                            <w:left w:val="single" w:sz="6" w:space="0" w:color="777777"/>
                                                            <w:bottom w:val="single" w:sz="6" w:space="0" w:color="777777"/>
                                                            <w:right w:val="single" w:sz="6" w:space="0" w:color="777777"/>
                                                          </w:divBdr>
                                                          <w:divsChild>
                                                            <w:div w:id="40680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18290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3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28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66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583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00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70819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3766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5997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85646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845135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84840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40191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52024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2089531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2201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655055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46326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16449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85308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560195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38281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877701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78169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372475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4204969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7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41062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0593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452837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286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632217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22702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79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83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24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60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26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0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26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88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19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8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52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35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5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0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39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78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6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31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07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26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26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39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74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74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47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21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139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5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70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36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68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73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8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47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0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70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70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52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87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57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59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11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8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30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56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15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19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43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5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8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40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95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36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44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06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6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05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05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14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9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45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0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82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95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69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1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84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71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64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01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4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81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35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01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50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90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36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15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93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35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35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44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324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76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7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43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8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75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55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67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67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579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414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30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66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36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1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98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57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73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357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63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62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1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9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53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70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16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4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71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31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03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04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9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496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44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67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5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22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04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1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05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38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16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92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23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2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43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08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96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08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1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99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30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24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02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91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8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02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79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7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60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21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2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33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99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7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0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11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69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01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86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41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23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52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31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81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74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21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21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12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16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41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1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5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2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76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71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46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5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4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30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96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7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84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66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2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97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16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37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00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91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49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5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00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8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05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29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09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94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25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74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9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87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25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9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58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70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83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51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16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17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09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55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57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32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91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87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1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84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19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59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8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37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11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89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5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15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56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82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6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0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034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67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56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0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85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86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06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73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57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1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43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03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24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0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02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0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52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74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1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90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88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1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60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66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58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8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12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10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88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88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25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80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89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36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9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7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7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10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25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45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22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35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71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115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47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82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36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8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24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95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70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61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6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610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65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78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05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86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37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2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17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2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1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8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8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81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99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95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2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97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56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68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76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1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42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2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17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94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37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99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03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53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55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86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5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0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26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3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47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9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03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43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536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05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03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78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61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48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4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74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21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44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07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972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28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20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31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18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59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6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84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0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69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49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12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3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89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94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03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46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70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11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712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52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60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18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93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FFFFFF"/>
                                                            <w:bottom w:val="single" w:sz="6" w:space="0" w:color="CDCDCD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6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5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5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0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4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0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62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5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5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25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2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202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5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7483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05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single" w:sz="6" w:space="0" w:color="999999"/>
              </w:divBdr>
              <w:divsChild>
                <w:div w:id="4179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0DAE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8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579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53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37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382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876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9982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20728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4834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6449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02704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4030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4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231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53219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524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7152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6323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5084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0768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1366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6873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58409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4525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3033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67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49312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27195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05994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82055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643864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269648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94476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491455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321533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1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92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860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8329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9960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03883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0218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1202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3353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5892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40467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60426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1598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0865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3335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8978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5350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0052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13909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4766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1873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7080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7546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9343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0746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1016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08828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70823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2145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0111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94931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2927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0086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93562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5191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5705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1383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0336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1300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6905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879036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2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02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029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01355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812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6871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495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8940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9581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9997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45277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7673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5082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8504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1504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86989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7273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0493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6953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5055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1847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1424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3944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65350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8691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9038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7241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8776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53596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8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8789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40743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56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05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854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9952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82002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08645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9918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2008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8138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2892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5552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7355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21542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5553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899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7056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8600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93071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8692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7680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8950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2046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81893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9012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9514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29410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370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60681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0987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61903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5393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5360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10201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04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925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7478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54081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0075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62045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8984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2873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9076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47137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37592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01808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1175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5929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2539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213856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1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97033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3338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35660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53083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0129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1926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2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44284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839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2621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9932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8086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94638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6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78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268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3374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8964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23054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138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91074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58653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81417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8750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52050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6353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36549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8009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8811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4633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83025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847012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376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1454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8045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1513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3713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7855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93240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49640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2279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19186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52376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0279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4857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924722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75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02595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08709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3959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94738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4940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854201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722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524188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975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7745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21962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1273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11733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34659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1942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6005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20513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64168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0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8329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7127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67063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3941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2670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70905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5056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682645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45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9320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0237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6503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75598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11103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8128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4730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14371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0427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2295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3322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55512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4959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6331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3324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2335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8582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4728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4171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36224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5426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2176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57853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52852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22335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5327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3589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5799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4739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81002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82890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7219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213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1590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3865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1776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8349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28267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3079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6300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1378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8471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0904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9908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57673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4085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32401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100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15286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447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3142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39370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4575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79910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57347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251774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0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13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26440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36485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82381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6090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10188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693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395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976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952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7742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805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517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32381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8342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83804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5510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0883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1468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6674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1073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1000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1973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72968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0217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48779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9937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7209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5753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80359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16346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68378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4567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1099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92630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82583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37433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388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3166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9788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9427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0931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5786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1350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2552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51284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462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1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360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8486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4169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49884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7803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8316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86158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94710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18303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96139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2515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89540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6258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7727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2519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9582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62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3667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79132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38373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11922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7583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5177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3176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46596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47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26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0DAE4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05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5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4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0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63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1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5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16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95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60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44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89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59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26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15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02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65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0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63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6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24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97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87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91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0" w:color="777777"/>
                                                            <w:left w:val="single" w:sz="6" w:space="0" w:color="777777"/>
                                                            <w:bottom w:val="single" w:sz="6" w:space="0" w:color="777777"/>
                                                            <w:right w:val="single" w:sz="6" w:space="0" w:color="777777"/>
                                                          </w:divBdr>
                                                          <w:divsChild>
                                                            <w:div w:id="88482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35559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978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0351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41658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00976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09986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976340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10020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641448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54737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692353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09354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888907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46332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399643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4432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9496505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73159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971674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0220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4896266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6060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290770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184804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00125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940930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00301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78304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08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539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904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041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737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32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93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96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49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85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99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65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73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80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25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60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42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5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40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6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5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2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7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78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63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20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03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43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29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00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29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07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50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50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14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83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31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01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13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46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12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33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8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87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85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04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2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60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81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7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60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91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04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82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06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92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00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3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35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17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35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96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33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82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274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37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56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36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7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9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51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1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4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09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68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78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0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15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97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71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18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01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51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12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10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CCCCC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96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1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32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85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9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84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53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30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14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71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41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8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FFFFFF"/>
                                                            <w:bottom w:val="single" w:sz="6" w:space="0" w:color="CDCDCD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5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ller\AppData\Roaming\Microsoft\Templates\Polic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CAC83-491F-4510-8209-34B436B0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Peller, Suzanne</dc:creator>
  <cp:lastModifiedBy>Roth, Kelly L.</cp:lastModifiedBy>
  <cp:revision>2</cp:revision>
  <cp:lastPrinted>2018-07-17T15:12:00Z</cp:lastPrinted>
  <dcterms:created xsi:type="dcterms:W3CDTF">2020-05-21T17:04:00Z</dcterms:created>
  <dcterms:modified xsi:type="dcterms:W3CDTF">2020-05-21T17:04:00Z</dcterms:modified>
</cp:coreProperties>
</file>